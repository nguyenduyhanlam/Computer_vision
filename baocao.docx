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16B508" w14:textId="77777777" w:rsidR="003218FF" w:rsidRPr="00B10E7E" w:rsidRDefault="003218FF" w:rsidP="003218FF">
      <w:pPr>
        <w:suppressAutoHyphens/>
        <w:autoSpaceDE w:val="0"/>
        <w:autoSpaceDN w:val="0"/>
        <w:adjustRightInd w:val="0"/>
        <w:jc w:val="center"/>
        <w:rPr>
          <w:sz w:val="28"/>
          <w:szCs w:val="28"/>
        </w:rPr>
      </w:pPr>
      <w:r w:rsidRPr="00B10E7E">
        <w:rPr>
          <w:bCs/>
          <w:sz w:val="28"/>
          <w:szCs w:val="28"/>
        </w:rPr>
        <w:t xml:space="preserve">TỔNG LIÊN ĐOÀN LAO ĐỘNG VIỆT </w:t>
      </w:r>
      <w:smartTag w:uri="urn:schemas-microsoft-com:office:smarttags" w:element="place">
        <w:smartTag w:uri="urn:schemas-microsoft-com:office:smarttags" w:element="country-region">
          <w:r w:rsidRPr="00B10E7E">
            <w:rPr>
              <w:bCs/>
              <w:sz w:val="28"/>
              <w:szCs w:val="28"/>
            </w:rPr>
            <w:t>NAM</w:t>
          </w:r>
        </w:smartTag>
      </w:smartTag>
      <w:r w:rsidRPr="00B10E7E">
        <w:rPr>
          <w:b/>
          <w:bCs/>
          <w:sz w:val="28"/>
          <w:szCs w:val="28"/>
        </w:rPr>
        <w:t xml:space="preserve"> </w:t>
      </w:r>
    </w:p>
    <w:p w14:paraId="182BA357"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rPr>
        <w:t>TR</w:t>
      </w:r>
      <w:r w:rsidRPr="00B10E7E">
        <w:rPr>
          <w:b/>
          <w:bCs/>
          <w:sz w:val="28"/>
          <w:szCs w:val="28"/>
          <w:lang w:val="vi-VN"/>
        </w:rPr>
        <w:t>ƯỜNG ĐẠI HỌC TÔN ĐỨC THẮNG</w:t>
      </w:r>
      <w:r w:rsidRPr="00B10E7E">
        <w:rPr>
          <w:sz w:val="28"/>
          <w:szCs w:val="28"/>
          <w:lang w:val="vi-VN"/>
        </w:rPr>
        <w:t xml:space="preserve"> </w:t>
      </w:r>
    </w:p>
    <w:p w14:paraId="5D25F341"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r w:rsidRPr="00B10E7E">
        <w:rPr>
          <w:b/>
          <w:bCs/>
          <w:sz w:val="28"/>
          <w:szCs w:val="28"/>
        </w:rPr>
        <w:t xml:space="preserve"> </w:t>
      </w:r>
    </w:p>
    <w:p w14:paraId="13F1FCBA" w14:textId="77777777" w:rsidR="003218FF" w:rsidRPr="00B10E7E" w:rsidRDefault="003218FF" w:rsidP="003218FF">
      <w:pPr>
        <w:suppressAutoHyphens/>
        <w:autoSpaceDE w:val="0"/>
        <w:autoSpaceDN w:val="0"/>
        <w:adjustRightInd w:val="0"/>
        <w:ind w:firstLine="720"/>
        <w:jc w:val="center"/>
      </w:pPr>
    </w:p>
    <w:p w14:paraId="45792591" w14:textId="77777777" w:rsidR="003218FF" w:rsidRPr="00B10E7E" w:rsidRDefault="003218FF" w:rsidP="003218FF">
      <w:pPr>
        <w:suppressAutoHyphens/>
        <w:autoSpaceDE w:val="0"/>
        <w:autoSpaceDN w:val="0"/>
        <w:adjustRightInd w:val="0"/>
        <w:ind w:firstLine="720"/>
        <w:jc w:val="center"/>
        <w:rPr>
          <w:b/>
          <w:bCs/>
          <w:sz w:val="28"/>
          <w:szCs w:val="28"/>
        </w:rPr>
      </w:pPr>
      <w:r>
        <w:rPr>
          <w:noProof/>
          <w:sz w:val="22"/>
          <w:szCs w:val="22"/>
        </w:rPr>
        <w:drawing>
          <wp:inline distT="0" distB="0" distL="0" distR="0" wp14:anchorId="51E76D55" wp14:editId="365A2920">
            <wp:extent cx="1207881" cy="113511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53A2F5C7" w14:textId="12AC1967" w:rsidR="003218FF" w:rsidRDefault="003218FF" w:rsidP="003218FF">
      <w:pPr>
        <w:suppressAutoHyphens/>
        <w:autoSpaceDE w:val="0"/>
        <w:autoSpaceDN w:val="0"/>
        <w:adjustRightInd w:val="0"/>
        <w:ind w:firstLine="720"/>
        <w:rPr>
          <w:b/>
          <w:bCs/>
          <w:sz w:val="28"/>
          <w:szCs w:val="28"/>
        </w:rPr>
      </w:pPr>
    </w:p>
    <w:p w14:paraId="6F573E7C" w14:textId="77777777" w:rsidR="0030199F" w:rsidRPr="00B10E7E" w:rsidRDefault="0030199F" w:rsidP="003218FF">
      <w:pPr>
        <w:suppressAutoHyphens/>
        <w:autoSpaceDE w:val="0"/>
        <w:autoSpaceDN w:val="0"/>
        <w:adjustRightInd w:val="0"/>
        <w:ind w:firstLine="720"/>
        <w:rPr>
          <w:b/>
          <w:bCs/>
          <w:sz w:val="28"/>
          <w:szCs w:val="28"/>
        </w:rPr>
      </w:pPr>
    </w:p>
    <w:p w14:paraId="2DBBC5C9" w14:textId="4C51C6F4" w:rsidR="003218FF" w:rsidRPr="00936467" w:rsidRDefault="00160E0B" w:rsidP="004B405A">
      <w:pPr>
        <w:suppressAutoHyphens/>
        <w:autoSpaceDE w:val="0"/>
        <w:autoSpaceDN w:val="0"/>
        <w:adjustRightInd w:val="0"/>
        <w:spacing w:line="360" w:lineRule="auto"/>
        <w:jc w:val="center"/>
        <w:rPr>
          <w:b/>
          <w:bCs/>
          <w:sz w:val="32"/>
          <w:szCs w:val="32"/>
        </w:rPr>
      </w:pPr>
      <w:r>
        <w:rPr>
          <w:b/>
          <w:bCs/>
          <w:sz w:val="32"/>
          <w:szCs w:val="32"/>
        </w:rPr>
        <w:t>THỊ GIÁC MÁY TÍNH</w:t>
      </w:r>
    </w:p>
    <w:p w14:paraId="179F787A" w14:textId="20612959" w:rsidR="003218FF" w:rsidRDefault="003218FF" w:rsidP="003218FF">
      <w:pPr>
        <w:suppressAutoHyphens/>
        <w:autoSpaceDE w:val="0"/>
        <w:autoSpaceDN w:val="0"/>
        <w:adjustRightInd w:val="0"/>
        <w:spacing w:line="360" w:lineRule="auto"/>
        <w:rPr>
          <w:b/>
          <w:bCs/>
        </w:rPr>
      </w:pPr>
    </w:p>
    <w:p w14:paraId="7DA5BD70" w14:textId="77777777" w:rsidR="0030199F" w:rsidRPr="00B10E7E" w:rsidRDefault="0030199F" w:rsidP="003218FF">
      <w:pPr>
        <w:suppressAutoHyphens/>
        <w:autoSpaceDE w:val="0"/>
        <w:autoSpaceDN w:val="0"/>
        <w:adjustRightInd w:val="0"/>
        <w:spacing w:line="360" w:lineRule="auto"/>
        <w:rPr>
          <w:b/>
          <w:bCs/>
        </w:rPr>
      </w:pPr>
    </w:p>
    <w:p w14:paraId="636D6ABC" w14:textId="2E473180" w:rsidR="006663B7" w:rsidRPr="00936467" w:rsidRDefault="00A36063" w:rsidP="00936467">
      <w:pPr>
        <w:suppressAutoHyphens/>
        <w:autoSpaceDE w:val="0"/>
        <w:autoSpaceDN w:val="0"/>
        <w:adjustRightInd w:val="0"/>
        <w:spacing w:line="360" w:lineRule="auto"/>
        <w:jc w:val="center"/>
        <w:rPr>
          <w:b/>
          <w:bCs/>
          <w:sz w:val="48"/>
          <w:szCs w:val="48"/>
        </w:rPr>
      </w:pPr>
      <w:r>
        <w:rPr>
          <w:b/>
          <w:bCs/>
          <w:sz w:val="48"/>
          <w:szCs w:val="48"/>
        </w:rPr>
        <w:t>FACE RECOGNITION ALGORITHM BASED ON VGG NETWORK</w:t>
      </w:r>
    </w:p>
    <w:p w14:paraId="632A1DDA" w14:textId="77777777" w:rsidR="003218FF" w:rsidRPr="00B10E7E" w:rsidRDefault="00291721" w:rsidP="003218FF">
      <w:pPr>
        <w:suppressAutoHyphens/>
        <w:autoSpaceDE w:val="0"/>
        <w:autoSpaceDN w:val="0"/>
        <w:adjustRightInd w:val="0"/>
        <w:spacing w:line="360" w:lineRule="auto"/>
        <w:ind w:firstLine="720"/>
        <w:jc w:val="center"/>
        <w:rPr>
          <w:sz w:val="28"/>
          <w:szCs w:val="28"/>
        </w:rPr>
      </w:pPr>
      <w:r>
        <w:rPr>
          <w:sz w:val="28"/>
          <w:szCs w:val="28"/>
        </w:rPr>
        <w:t xml:space="preserve"> </w:t>
      </w:r>
    </w:p>
    <w:p w14:paraId="61C831B3" w14:textId="77777777" w:rsidR="003218FF" w:rsidRDefault="003218FF" w:rsidP="003218FF">
      <w:pPr>
        <w:suppressAutoHyphens/>
        <w:autoSpaceDE w:val="0"/>
        <w:autoSpaceDN w:val="0"/>
        <w:adjustRightInd w:val="0"/>
        <w:spacing w:line="360" w:lineRule="auto"/>
        <w:jc w:val="both"/>
        <w:rPr>
          <w:b/>
          <w:bCs/>
        </w:rPr>
      </w:pPr>
    </w:p>
    <w:p w14:paraId="295CAA4B" w14:textId="7C42C5D3" w:rsidR="003218FF" w:rsidRDefault="003218FF" w:rsidP="003218FF">
      <w:pPr>
        <w:suppressAutoHyphens/>
        <w:autoSpaceDE w:val="0"/>
        <w:autoSpaceDN w:val="0"/>
        <w:adjustRightInd w:val="0"/>
        <w:spacing w:line="360" w:lineRule="auto"/>
        <w:jc w:val="both"/>
        <w:rPr>
          <w:b/>
          <w:bCs/>
        </w:rPr>
      </w:pPr>
    </w:p>
    <w:p w14:paraId="28AC370D" w14:textId="77777777" w:rsidR="00A36063" w:rsidRPr="00B10E7E" w:rsidRDefault="00A36063" w:rsidP="003218FF">
      <w:pPr>
        <w:suppressAutoHyphens/>
        <w:autoSpaceDE w:val="0"/>
        <w:autoSpaceDN w:val="0"/>
        <w:adjustRightInd w:val="0"/>
        <w:spacing w:line="360" w:lineRule="auto"/>
        <w:jc w:val="both"/>
        <w:rPr>
          <w:b/>
          <w:bCs/>
        </w:rPr>
      </w:pPr>
    </w:p>
    <w:p w14:paraId="62FDD6B0" w14:textId="1E5ADE73" w:rsidR="003218FF" w:rsidRPr="00936467" w:rsidRDefault="003218FF" w:rsidP="003218FF">
      <w:pPr>
        <w:suppressAutoHyphens/>
        <w:autoSpaceDE w:val="0"/>
        <w:autoSpaceDN w:val="0"/>
        <w:adjustRightInd w:val="0"/>
        <w:spacing w:line="360" w:lineRule="auto"/>
        <w:jc w:val="right"/>
        <w:rPr>
          <w:sz w:val="28"/>
          <w:szCs w:val="28"/>
        </w:rPr>
      </w:pPr>
      <w:r w:rsidRPr="00B10E7E">
        <w:rPr>
          <w:i/>
          <w:sz w:val="28"/>
          <w:szCs w:val="28"/>
        </w:rPr>
        <w:t>Người h</w:t>
      </w:r>
      <w:r w:rsidRPr="00B10E7E">
        <w:rPr>
          <w:i/>
          <w:sz w:val="28"/>
          <w:szCs w:val="28"/>
          <w:lang w:val="vi-VN"/>
        </w:rPr>
        <w:t>ướng dẫn</w:t>
      </w:r>
      <w:r w:rsidRPr="00B10E7E">
        <w:rPr>
          <w:sz w:val="28"/>
          <w:szCs w:val="28"/>
          <w:lang w:val="vi-VN"/>
        </w:rPr>
        <w:t xml:space="preserve">: </w:t>
      </w:r>
      <w:r w:rsidR="00A822F8">
        <w:rPr>
          <w:b/>
          <w:sz w:val="28"/>
          <w:szCs w:val="28"/>
        </w:rPr>
        <w:t>Thầy</w:t>
      </w:r>
      <w:r w:rsidR="00936467">
        <w:rPr>
          <w:b/>
          <w:sz w:val="28"/>
          <w:szCs w:val="28"/>
        </w:rPr>
        <w:t xml:space="preserve"> </w:t>
      </w:r>
      <w:r w:rsidR="00160E0B">
        <w:rPr>
          <w:b/>
          <w:sz w:val="28"/>
          <w:szCs w:val="28"/>
        </w:rPr>
        <w:t>Phạm Văn Huy</w:t>
      </w:r>
    </w:p>
    <w:p w14:paraId="3F21F6CE" w14:textId="3C273373" w:rsidR="00983ED5" w:rsidRDefault="003218FF" w:rsidP="00936467">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00A822F8">
        <w:rPr>
          <w:b/>
          <w:bCs/>
          <w:sz w:val="28"/>
          <w:szCs w:val="28"/>
          <w:lang w:val="vi-VN"/>
        </w:rPr>
        <w:t xml:space="preserve"> </w:t>
      </w:r>
      <w:r w:rsidR="00A822F8">
        <w:rPr>
          <w:b/>
          <w:bCs/>
          <w:sz w:val="28"/>
          <w:szCs w:val="28"/>
        </w:rPr>
        <w:t>Nguyễn Duy Hàn Lâm</w:t>
      </w:r>
      <w:r w:rsidR="00715E82">
        <w:rPr>
          <w:b/>
          <w:bCs/>
          <w:sz w:val="28"/>
          <w:szCs w:val="28"/>
        </w:rPr>
        <w:t xml:space="preserve"> (MS</w:t>
      </w:r>
      <w:r w:rsidR="00A822F8">
        <w:rPr>
          <w:b/>
          <w:bCs/>
          <w:sz w:val="28"/>
          <w:szCs w:val="28"/>
        </w:rPr>
        <w:t>HV</w:t>
      </w:r>
      <w:r w:rsidR="00715E82">
        <w:rPr>
          <w:b/>
          <w:bCs/>
          <w:sz w:val="28"/>
          <w:szCs w:val="28"/>
        </w:rPr>
        <w:t xml:space="preserve">: </w:t>
      </w:r>
      <w:r w:rsidR="00936467">
        <w:rPr>
          <w:b/>
          <w:bCs/>
          <w:sz w:val="28"/>
          <w:szCs w:val="28"/>
        </w:rPr>
        <w:t>196005004</w:t>
      </w:r>
      <w:r w:rsidR="00715E82">
        <w:rPr>
          <w:b/>
          <w:bCs/>
          <w:sz w:val="28"/>
          <w:szCs w:val="28"/>
        </w:rPr>
        <w:t>)</w:t>
      </w:r>
    </w:p>
    <w:p w14:paraId="46ED9CB1" w14:textId="7BB2BC35" w:rsidR="00160E0B" w:rsidRPr="00983ED5" w:rsidRDefault="00160E0B" w:rsidP="00936467">
      <w:pPr>
        <w:suppressAutoHyphens/>
        <w:autoSpaceDE w:val="0"/>
        <w:autoSpaceDN w:val="0"/>
        <w:adjustRightInd w:val="0"/>
        <w:spacing w:line="360" w:lineRule="auto"/>
        <w:jc w:val="right"/>
        <w:rPr>
          <w:b/>
          <w:bCs/>
          <w:sz w:val="28"/>
          <w:szCs w:val="28"/>
          <w:lang w:val="vi-VN"/>
        </w:rPr>
      </w:pPr>
      <w:r>
        <w:rPr>
          <w:b/>
          <w:bCs/>
          <w:sz w:val="28"/>
          <w:szCs w:val="28"/>
        </w:rPr>
        <w:t>Đào Việt Duy (MSSV:)</w:t>
      </w:r>
    </w:p>
    <w:p w14:paraId="150600A6" w14:textId="77777777" w:rsidR="003218FF" w:rsidRDefault="003218FF" w:rsidP="003218FF">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sidR="00936467">
        <w:rPr>
          <w:b/>
          <w:bCs/>
          <w:sz w:val="28"/>
          <w:szCs w:val="28"/>
          <w:lang w:val="vi-VN"/>
        </w:rPr>
        <w:t xml:space="preserve"> :    2019</w:t>
      </w:r>
    </w:p>
    <w:p w14:paraId="2253A28B" w14:textId="77777777" w:rsidR="003D266A" w:rsidRPr="00715E82" w:rsidRDefault="003D266A" w:rsidP="003218FF">
      <w:pPr>
        <w:suppressAutoHyphens/>
        <w:autoSpaceDE w:val="0"/>
        <w:autoSpaceDN w:val="0"/>
        <w:adjustRightInd w:val="0"/>
        <w:spacing w:line="360" w:lineRule="auto"/>
        <w:jc w:val="right"/>
        <w:rPr>
          <w:sz w:val="28"/>
          <w:szCs w:val="28"/>
        </w:rPr>
      </w:pPr>
    </w:p>
    <w:p w14:paraId="7D8F77D9" w14:textId="77777777" w:rsidR="003218FF" w:rsidRDefault="003218FF" w:rsidP="003218FF">
      <w:pPr>
        <w:suppressAutoHyphens/>
        <w:autoSpaceDE w:val="0"/>
        <w:autoSpaceDN w:val="0"/>
        <w:adjustRightInd w:val="0"/>
        <w:jc w:val="center"/>
        <w:rPr>
          <w:b/>
          <w:bCs/>
        </w:rPr>
      </w:pPr>
    </w:p>
    <w:p w14:paraId="03F5B95F" w14:textId="77777777" w:rsidR="00FE33D3" w:rsidRDefault="00FE33D3" w:rsidP="003218FF">
      <w:pPr>
        <w:suppressAutoHyphens/>
        <w:autoSpaceDE w:val="0"/>
        <w:autoSpaceDN w:val="0"/>
        <w:adjustRightInd w:val="0"/>
        <w:jc w:val="center"/>
        <w:rPr>
          <w:b/>
          <w:bCs/>
        </w:rPr>
      </w:pPr>
    </w:p>
    <w:p w14:paraId="5270F583" w14:textId="6155C260" w:rsidR="004371E6" w:rsidRDefault="004371E6" w:rsidP="006663B7">
      <w:pPr>
        <w:suppressAutoHyphens/>
        <w:autoSpaceDE w:val="0"/>
        <w:autoSpaceDN w:val="0"/>
        <w:adjustRightInd w:val="0"/>
        <w:rPr>
          <w:b/>
          <w:bCs/>
        </w:rPr>
      </w:pPr>
    </w:p>
    <w:p w14:paraId="528775AF" w14:textId="1908BBD7" w:rsidR="004371E6" w:rsidRDefault="004371E6" w:rsidP="003218FF">
      <w:pPr>
        <w:suppressAutoHyphens/>
        <w:autoSpaceDE w:val="0"/>
        <w:autoSpaceDN w:val="0"/>
        <w:adjustRightInd w:val="0"/>
        <w:jc w:val="center"/>
        <w:rPr>
          <w:b/>
          <w:bCs/>
        </w:rPr>
      </w:pPr>
    </w:p>
    <w:p w14:paraId="6BD55A33" w14:textId="72F259B9" w:rsidR="00A822F8" w:rsidRDefault="00A822F8" w:rsidP="003218FF">
      <w:pPr>
        <w:suppressAutoHyphens/>
        <w:autoSpaceDE w:val="0"/>
        <w:autoSpaceDN w:val="0"/>
        <w:adjustRightInd w:val="0"/>
        <w:jc w:val="center"/>
        <w:rPr>
          <w:b/>
          <w:bCs/>
        </w:rPr>
      </w:pPr>
    </w:p>
    <w:p w14:paraId="18FF3BB9" w14:textId="77777777" w:rsidR="00A822F8" w:rsidRDefault="00A822F8" w:rsidP="00160E0B">
      <w:pPr>
        <w:suppressAutoHyphens/>
        <w:autoSpaceDE w:val="0"/>
        <w:autoSpaceDN w:val="0"/>
        <w:adjustRightInd w:val="0"/>
        <w:rPr>
          <w:b/>
          <w:bCs/>
        </w:rPr>
      </w:pPr>
    </w:p>
    <w:p w14:paraId="28A91F19" w14:textId="77777777" w:rsidR="00B203BE" w:rsidRPr="00FE33D3" w:rsidRDefault="00B203BE" w:rsidP="00936467">
      <w:pPr>
        <w:suppressAutoHyphens/>
        <w:autoSpaceDE w:val="0"/>
        <w:autoSpaceDN w:val="0"/>
        <w:adjustRightInd w:val="0"/>
        <w:rPr>
          <w:b/>
          <w:bCs/>
        </w:rPr>
      </w:pPr>
    </w:p>
    <w:p w14:paraId="60633B14" w14:textId="39BE0C56" w:rsidR="00B118C8" w:rsidRPr="00A822F8" w:rsidRDefault="00E74B03" w:rsidP="00291721">
      <w:pPr>
        <w:suppressAutoHyphens/>
        <w:autoSpaceDE w:val="0"/>
        <w:autoSpaceDN w:val="0"/>
        <w:adjustRightInd w:val="0"/>
        <w:jc w:val="center"/>
        <w:rPr>
          <w:b/>
          <w:bCs/>
          <w:iCs/>
          <w:sz w:val="28"/>
          <w:szCs w:val="28"/>
        </w:rPr>
        <w:sectPr w:rsidR="00B118C8" w:rsidRPr="00A822F8" w:rsidSect="00FE33D3">
          <w:headerReference w:type="default" r:id="rId9"/>
          <w:type w:val="continuous"/>
          <w:pgSz w:w="11907" w:h="16839" w:code="9"/>
          <w:pgMar w:top="1985" w:right="1134" w:bottom="1701" w:left="1985" w:header="720" w:footer="720" w:gutter="0"/>
          <w:cols w:space="720"/>
          <w:docGrid w:linePitch="360"/>
        </w:sectPr>
      </w:pPr>
      <w:r>
        <w:rPr>
          <w:b/>
          <w:bCs/>
          <w:iCs/>
          <w:sz w:val="28"/>
          <w:szCs w:val="28"/>
          <w:lang w:val="vi-VN"/>
        </w:rPr>
        <w:t xml:space="preserve">THÀNH PHỐ HỒ CHÍ MINH, NĂM </w:t>
      </w:r>
      <w:r w:rsidR="00A822F8">
        <w:rPr>
          <w:b/>
          <w:bCs/>
          <w:iCs/>
          <w:sz w:val="28"/>
          <w:szCs w:val="28"/>
        </w:rPr>
        <w:t>2020</w:t>
      </w:r>
    </w:p>
    <w:p w14:paraId="59DE6780"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44356F4B"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50FB6943"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p>
    <w:p w14:paraId="58020116" w14:textId="77777777" w:rsidR="003218FF" w:rsidRPr="00B10E7E" w:rsidRDefault="003218FF" w:rsidP="003218FF">
      <w:pPr>
        <w:suppressAutoHyphens/>
        <w:autoSpaceDE w:val="0"/>
        <w:autoSpaceDN w:val="0"/>
        <w:adjustRightInd w:val="0"/>
        <w:ind w:firstLine="720"/>
        <w:jc w:val="center"/>
      </w:pPr>
    </w:p>
    <w:p w14:paraId="5FF08959" w14:textId="77777777" w:rsidR="003218FF" w:rsidRPr="00B10E7E" w:rsidRDefault="00FE33D3" w:rsidP="003218FF">
      <w:pPr>
        <w:suppressAutoHyphens/>
        <w:autoSpaceDE w:val="0"/>
        <w:autoSpaceDN w:val="0"/>
        <w:adjustRightInd w:val="0"/>
        <w:ind w:firstLine="720"/>
        <w:jc w:val="center"/>
        <w:rPr>
          <w:b/>
          <w:bCs/>
          <w:sz w:val="28"/>
          <w:szCs w:val="28"/>
        </w:rPr>
      </w:pPr>
      <w:r w:rsidRPr="00FE33D3">
        <w:rPr>
          <w:noProof/>
          <w:sz w:val="22"/>
          <w:szCs w:val="22"/>
        </w:rPr>
        <w:drawing>
          <wp:inline distT="0" distB="0" distL="0" distR="0" wp14:anchorId="3BE882E6" wp14:editId="61F275F6">
            <wp:extent cx="1207881" cy="1135117"/>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29D20BCD" w14:textId="77777777" w:rsidR="003218FF" w:rsidRPr="00B10E7E" w:rsidRDefault="003218FF" w:rsidP="003218FF">
      <w:pPr>
        <w:suppressAutoHyphens/>
        <w:autoSpaceDE w:val="0"/>
        <w:autoSpaceDN w:val="0"/>
        <w:adjustRightInd w:val="0"/>
        <w:ind w:firstLine="720"/>
        <w:rPr>
          <w:b/>
          <w:bCs/>
          <w:sz w:val="28"/>
          <w:szCs w:val="28"/>
        </w:rPr>
      </w:pPr>
    </w:p>
    <w:p w14:paraId="7A1B8399" w14:textId="77777777" w:rsidR="003218FF" w:rsidRPr="00B10E7E" w:rsidRDefault="003218FF" w:rsidP="003218FF">
      <w:pPr>
        <w:suppressAutoHyphens/>
        <w:autoSpaceDE w:val="0"/>
        <w:autoSpaceDN w:val="0"/>
        <w:adjustRightInd w:val="0"/>
        <w:ind w:firstLine="720"/>
        <w:rPr>
          <w:b/>
          <w:bCs/>
          <w:sz w:val="28"/>
          <w:szCs w:val="28"/>
        </w:rPr>
      </w:pPr>
    </w:p>
    <w:p w14:paraId="361C02C5" w14:textId="135845C9" w:rsidR="00FE33D3" w:rsidRPr="0030199F" w:rsidRDefault="00160E0B" w:rsidP="0030199F">
      <w:pPr>
        <w:suppressAutoHyphens/>
        <w:autoSpaceDE w:val="0"/>
        <w:autoSpaceDN w:val="0"/>
        <w:adjustRightInd w:val="0"/>
        <w:spacing w:line="360" w:lineRule="auto"/>
        <w:jc w:val="center"/>
        <w:rPr>
          <w:b/>
          <w:bCs/>
          <w:sz w:val="32"/>
          <w:szCs w:val="32"/>
          <w:lang w:val="vi-VN"/>
        </w:rPr>
      </w:pPr>
      <w:r>
        <w:rPr>
          <w:b/>
          <w:bCs/>
          <w:sz w:val="32"/>
          <w:szCs w:val="32"/>
        </w:rPr>
        <w:t>THỊ GIÁC MÁY TÍNH</w:t>
      </w:r>
      <w:r w:rsidR="00FE33D3">
        <w:rPr>
          <w:b/>
          <w:bCs/>
          <w:sz w:val="32"/>
          <w:szCs w:val="32"/>
        </w:rPr>
        <w:t xml:space="preserve"> </w:t>
      </w:r>
    </w:p>
    <w:p w14:paraId="6BA31CED" w14:textId="5CC11FA4" w:rsidR="00FE33D3" w:rsidRDefault="00FE33D3" w:rsidP="00FE33D3">
      <w:pPr>
        <w:suppressAutoHyphens/>
        <w:autoSpaceDE w:val="0"/>
        <w:autoSpaceDN w:val="0"/>
        <w:adjustRightInd w:val="0"/>
        <w:spacing w:line="360" w:lineRule="auto"/>
        <w:rPr>
          <w:b/>
          <w:bCs/>
        </w:rPr>
      </w:pPr>
    </w:p>
    <w:p w14:paraId="77E7CCE3" w14:textId="77777777" w:rsidR="0030199F" w:rsidRPr="00B10E7E" w:rsidRDefault="0030199F" w:rsidP="00FE33D3">
      <w:pPr>
        <w:suppressAutoHyphens/>
        <w:autoSpaceDE w:val="0"/>
        <w:autoSpaceDN w:val="0"/>
        <w:adjustRightInd w:val="0"/>
        <w:spacing w:line="360" w:lineRule="auto"/>
        <w:rPr>
          <w:b/>
          <w:bCs/>
        </w:rPr>
      </w:pPr>
    </w:p>
    <w:p w14:paraId="05ED2EC7" w14:textId="0752C063" w:rsidR="006663B7" w:rsidRPr="00936467" w:rsidRDefault="00A36063" w:rsidP="006663B7">
      <w:pPr>
        <w:suppressAutoHyphens/>
        <w:autoSpaceDE w:val="0"/>
        <w:autoSpaceDN w:val="0"/>
        <w:adjustRightInd w:val="0"/>
        <w:spacing w:line="360" w:lineRule="auto"/>
        <w:jc w:val="center"/>
        <w:rPr>
          <w:b/>
          <w:bCs/>
          <w:sz w:val="48"/>
          <w:szCs w:val="48"/>
        </w:rPr>
      </w:pPr>
      <w:r>
        <w:rPr>
          <w:b/>
          <w:bCs/>
          <w:sz w:val="48"/>
          <w:szCs w:val="48"/>
        </w:rPr>
        <w:t>FACE RECOGNITION ALGORITHM BASED ON VGG NETWORK</w:t>
      </w:r>
    </w:p>
    <w:p w14:paraId="77282BBB" w14:textId="77777777" w:rsidR="006663B7" w:rsidRPr="00B10E7E" w:rsidRDefault="006663B7" w:rsidP="006663B7">
      <w:pPr>
        <w:suppressAutoHyphens/>
        <w:autoSpaceDE w:val="0"/>
        <w:autoSpaceDN w:val="0"/>
        <w:adjustRightInd w:val="0"/>
        <w:spacing w:line="360" w:lineRule="auto"/>
        <w:ind w:firstLine="720"/>
        <w:jc w:val="center"/>
        <w:rPr>
          <w:sz w:val="28"/>
          <w:szCs w:val="28"/>
        </w:rPr>
      </w:pPr>
      <w:r>
        <w:rPr>
          <w:sz w:val="28"/>
          <w:szCs w:val="28"/>
        </w:rPr>
        <w:t xml:space="preserve"> </w:t>
      </w:r>
    </w:p>
    <w:p w14:paraId="5B22A1EA" w14:textId="77777777" w:rsidR="006663B7" w:rsidRDefault="006663B7" w:rsidP="006663B7">
      <w:pPr>
        <w:suppressAutoHyphens/>
        <w:autoSpaceDE w:val="0"/>
        <w:autoSpaceDN w:val="0"/>
        <w:adjustRightInd w:val="0"/>
        <w:spacing w:line="360" w:lineRule="auto"/>
        <w:jc w:val="both"/>
        <w:rPr>
          <w:b/>
          <w:bCs/>
        </w:rPr>
      </w:pPr>
    </w:p>
    <w:p w14:paraId="563C430E" w14:textId="77777777" w:rsidR="006663B7" w:rsidRPr="00B10E7E" w:rsidRDefault="006663B7" w:rsidP="006663B7">
      <w:pPr>
        <w:suppressAutoHyphens/>
        <w:autoSpaceDE w:val="0"/>
        <w:autoSpaceDN w:val="0"/>
        <w:adjustRightInd w:val="0"/>
        <w:spacing w:line="360" w:lineRule="auto"/>
        <w:jc w:val="both"/>
        <w:rPr>
          <w:b/>
          <w:bCs/>
        </w:rPr>
      </w:pPr>
    </w:p>
    <w:p w14:paraId="60E55490" w14:textId="77777777" w:rsidR="006663B7" w:rsidRPr="00B10E7E" w:rsidRDefault="006663B7" w:rsidP="006663B7">
      <w:pPr>
        <w:suppressAutoHyphens/>
        <w:autoSpaceDE w:val="0"/>
        <w:autoSpaceDN w:val="0"/>
        <w:adjustRightInd w:val="0"/>
        <w:spacing w:line="360" w:lineRule="auto"/>
        <w:jc w:val="both"/>
        <w:rPr>
          <w:b/>
          <w:bCs/>
        </w:rPr>
      </w:pPr>
    </w:p>
    <w:p w14:paraId="58EA0867" w14:textId="55715674" w:rsidR="006663B7" w:rsidRPr="00936467" w:rsidRDefault="006663B7" w:rsidP="006663B7">
      <w:pPr>
        <w:suppressAutoHyphens/>
        <w:autoSpaceDE w:val="0"/>
        <w:autoSpaceDN w:val="0"/>
        <w:adjustRightInd w:val="0"/>
        <w:spacing w:line="360" w:lineRule="auto"/>
        <w:jc w:val="right"/>
        <w:rPr>
          <w:sz w:val="28"/>
          <w:szCs w:val="28"/>
        </w:rPr>
      </w:pPr>
      <w:r w:rsidRPr="00B10E7E">
        <w:rPr>
          <w:i/>
          <w:sz w:val="28"/>
          <w:szCs w:val="28"/>
        </w:rPr>
        <w:t>Người h</w:t>
      </w:r>
      <w:r w:rsidRPr="00B10E7E">
        <w:rPr>
          <w:i/>
          <w:sz w:val="28"/>
          <w:szCs w:val="28"/>
          <w:lang w:val="vi-VN"/>
        </w:rPr>
        <w:t>ướng dẫn</w:t>
      </w:r>
      <w:r w:rsidRPr="00B10E7E">
        <w:rPr>
          <w:sz w:val="28"/>
          <w:szCs w:val="28"/>
          <w:lang w:val="vi-VN"/>
        </w:rPr>
        <w:t xml:space="preserve">: </w:t>
      </w:r>
      <w:r>
        <w:rPr>
          <w:b/>
          <w:sz w:val="28"/>
          <w:szCs w:val="28"/>
        </w:rPr>
        <w:t xml:space="preserve">Thầy </w:t>
      </w:r>
      <w:r w:rsidR="00160E0B">
        <w:rPr>
          <w:b/>
          <w:sz w:val="28"/>
          <w:szCs w:val="28"/>
        </w:rPr>
        <w:t>Phạm Văn Huy</w:t>
      </w:r>
    </w:p>
    <w:p w14:paraId="25514D6F" w14:textId="780E8298" w:rsidR="006663B7" w:rsidRDefault="006663B7" w:rsidP="006663B7">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Pr>
          <w:b/>
          <w:bCs/>
          <w:sz w:val="28"/>
          <w:szCs w:val="28"/>
          <w:lang w:val="vi-VN"/>
        </w:rPr>
        <w:t xml:space="preserve"> </w:t>
      </w:r>
      <w:r>
        <w:rPr>
          <w:b/>
          <w:bCs/>
          <w:sz w:val="28"/>
          <w:szCs w:val="28"/>
        </w:rPr>
        <w:t>Nguyễn Duy Hàn Lâm (MSHV: 196005004)</w:t>
      </w:r>
    </w:p>
    <w:p w14:paraId="5FB4F4FB" w14:textId="1D308E4B" w:rsidR="00160E0B" w:rsidRPr="00983ED5" w:rsidRDefault="00160E0B" w:rsidP="006663B7">
      <w:pPr>
        <w:suppressAutoHyphens/>
        <w:autoSpaceDE w:val="0"/>
        <w:autoSpaceDN w:val="0"/>
        <w:adjustRightInd w:val="0"/>
        <w:spacing w:line="360" w:lineRule="auto"/>
        <w:jc w:val="right"/>
        <w:rPr>
          <w:b/>
          <w:bCs/>
          <w:sz w:val="28"/>
          <w:szCs w:val="28"/>
          <w:lang w:val="vi-VN"/>
        </w:rPr>
      </w:pPr>
      <w:r>
        <w:rPr>
          <w:b/>
          <w:bCs/>
          <w:sz w:val="28"/>
          <w:szCs w:val="28"/>
        </w:rPr>
        <w:t>Đào Việt Duy (MSSV:)</w:t>
      </w:r>
    </w:p>
    <w:p w14:paraId="3B145206" w14:textId="77777777" w:rsidR="006663B7" w:rsidRDefault="006663B7" w:rsidP="006663B7">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Pr>
          <w:b/>
          <w:bCs/>
          <w:sz w:val="28"/>
          <w:szCs w:val="28"/>
          <w:lang w:val="vi-VN"/>
        </w:rPr>
        <w:t xml:space="preserve"> :    2019</w:t>
      </w:r>
    </w:p>
    <w:p w14:paraId="159B7A96" w14:textId="77777777" w:rsidR="006663B7" w:rsidRPr="00715E82" w:rsidRDefault="006663B7" w:rsidP="006663B7">
      <w:pPr>
        <w:suppressAutoHyphens/>
        <w:autoSpaceDE w:val="0"/>
        <w:autoSpaceDN w:val="0"/>
        <w:adjustRightInd w:val="0"/>
        <w:spacing w:line="360" w:lineRule="auto"/>
        <w:jc w:val="right"/>
        <w:rPr>
          <w:sz w:val="28"/>
          <w:szCs w:val="28"/>
        </w:rPr>
      </w:pPr>
    </w:p>
    <w:p w14:paraId="08BA8E22" w14:textId="77777777" w:rsidR="006663B7" w:rsidRDefault="006663B7" w:rsidP="006663B7">
      <w:pPr>
        <w:suppressAutoHyphens/>
        <w:autoSpaceDE w:val="0"/>
        <w:autoSpaceDN w:val="0"/>
        <w:adjustRightInd w:val="0"/>
        <w:jc w:val="center"/>
        <w:rPr>
          <w:b/>
          <w:bCs/>
        </w:rPr>
      </w:pPr>
    </w:p>
    <w:p w14:paraId="77EB6652" w14:textId="77777777" w:rsidR="006663B7" w:rsidRDefault="006663B7" w:rsidP="006663B7">
      <w:pPr>
        <w:suppressAutoHyphens/>
        <w:autoSpaceDE w:val="0"/>
        <w:autoSpaceDN w:val="0"/>
        <w:adjustRightInd w:val="0"/>
        <w:jc w:val="center"/>
        <w:rPr>
          <w:b/>
          <w:bCs/>
        </w:rPr>
      </w:pPr>
    </w:p>
    <w:p w14:paraId="2287D0DF" w14:textId="2349D8EC" w:rsidR="00B203BE" w:rsidRDefault="00B203BE" w:rsidP="006663B7">
      <w:pPr>
        <w:suppressAutoHyphens/>
        <w:autoSpaceDE w:val="0"/>
        <w:autoSpaceDN w:val="0"/>
        <w:adjustRightInd w:val="0"/>
        <w:rPr>
          <w:b/>
          <w:bCs/>
        </w:rPr>
      </w:pPr>
    </w:p>
    <w:p w14:paraId="3AA2E734" w14:textId="77777777" w:rsidR="0030199F" w:rsidRDefault="0030199F" w:rsidP="006663B7">
      <w:pPr>
        <w:suppressAutoHyphens/>
        <w:autoSpaceDE w:val="0"/>
        <w:autoSpaceDN w:val="0"/>
        <w:adjustRightInd w:val="0"/>
        <w:rPr>
          <w:b/>
          <w:bCs/>
        </w:rPr>
      </w:pPr>
    </w:p>
    <w:p w14:paraId="684C97A0" w14:textId="373CCF31" w:rsidR="00B203BE" w:rsidRDefault="00B203BE" w:rsidP="006663B7">
      <w:pPr>
        <w:suppressAutoHyphens/>
        <w:autoSpaceDE w:val="0"/>
        <w:autoSpaceDN w:val="0"/>
        <w:adjustRightInd w:val="0"/>
        <w:rPr>
          <w:b/>
          <w:bCs/>
        </w:rPr>
      </w:pPr>
    </w:p>
    <w:p w14:paraId="32E54FF6" w14:textId="77777777" w:rsidR="00954271" w:rsidRPr="00FE33D3" w:rsidRDefault="00954271" w:rsidP="006663B7">
      <w:pPr>
        <w:suppressAutoHyphens/>
        <w:autoSpaceDE w:val="0"/>
        <w:autoSpaceDN w:val="0"/>
        <w:adjustRightInd w:val="0"/>
        <w:rPr>
          <w:b/>
          <w:bCs/>
        </w:rPr>
      </w:pPr>
    </w:p>
    <w:p w14:paraId="68BFA47E" w14:textId="42E23F90" w:rsidR="00936467" w:rsidRPr="00E74B03" w:rsidRDefault="006663B7" w:rsidP="006663B7">
      <w:pPr>
        <w:suppressAutoHyphens/>
        <w:autoSpaceDE w:val="0"/>
        <w:autoSpaceDN w:val="0"/>
        <w:adjustRightInd w:val="0"/>
        <w:jc w:val="center"/>
        <w:rPr>
          <w:b/>
          <w:bCs/>
          <w:iCs/>
          <w:sz w:val="28"/>
          <w:szCs w:val="28"/>
        </w:rPr>
        <w:sectPr w:rsidR="00936467" w:rsidRPr="00E74B03" w:rsidSect="00FE33D3">
          <w:type w:val="continuous"/>
          <w:pgSz w:w="11907" w:h="16839" w:code="9"/>
          <w:pgMar w:top="1985" w:right="1134" w:bottom="1701" w:left="1985" w:header="720" w:footer="720" w:gutter="0"/>
          <w:cols w:space="720"/>
          <w:docGrid w:linePitch="360"/>
        </w:sectPr>
      </w:pPr>
      <w:r>
        <w:rPr>
          <w:b/>
          <w:bCs/>
          <w:iCs/>
          <w:sz w:val="28"/>
          <w:szCs w:val="28"/>
          <w:lang w:val="vi-VN"/>
        </w:rPr>
        <w:t xml:space="preserve">THÀNH PHỐ HỒ CHÍ MINH, NĂM </w:t>
      </w:r>
      <w:r>
        <w:rPr>
          <w:b/>
          <w:bCs/>
          <w:iCs/>
          <w:sz w:val="28"/>
          <w:szCs w:val="28"/>
        </w:rPr>
        <w:t>2020</w:t>
      </w:r>
    </w:p>
    <w:p w14:paraId="1B166B0A" w14:textId="77777777" w:rsidR="003218FF" w:rsidRPr="002D796D" w:rsidRDefault="00983ED5" w:rsidP="002D796D">
      <w:pPr>
        <w:jc w:val="center"/>
        <w:rPr>
          <w:b/>
          <w:sz w:val="32"/>
          <w:szCs w:val="32"/>
          <w:lang w:val="vi-VN"/>
        </w:rPr>
      </w:pPr>
      <w:r>
        <w:rPr>
          <w:b/>
          <w:sz w:val="32"/>
          <w:szCs w:val="32"/>
          <w:lang w:val="vi-VN"/>
        </w:rPr>
        <w:lastRenderedPageBreak/>
        <w:t>ĐỒ ÁN</w:t>
      </w:r>
      <w:r w:rsidR="003218FF" w:rsidRPr="002D796D">
        <w:rPr>
          <w:b/>
          <w:sz w:val="32"/>
          <w:szCs w:val="32"/>
          <w:lang w:val="vi-VN"/>
        </w:rPr>
        <w:t xml:space="preserve"> ĐƯỢC HOÀN THÀNH</w:t>
      </w:r>
    </w:p>
    <w:p w14:paraId="46151C60"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32EE5C21"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7D511BE0" w14:textId="46CD6E2E"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 xml:space="preserve">sản phẩm </w:t>
      </w:r>
      <w:r w:rsidR="00983ED5">
        <w:rPr>
          <w:sz w:val="26"/>
          <w:szCs w:val="26"/>
          <w:lang w:val="vi-VN"/>
        </w:rPr>
        <w:t>đồ án</w:t>
      </w:r>
      <w:r w:rsidR="00CB5E7B">
        <w:rPr>
          <w:sz w:val="26"/>
          <w:szCs w:val="26"/>
          <w:lang w:val="vi-VN"/>
        </w:rPr>
        <w:t xml:space="preserve"> của riêng</w:t>
      </w:r>
      <w:r w:rsidR="00CB5E7B">
        <w:rPr>
          <w:sz w:val="26"/>
          <w:szCs w:val="26"/>
        </w:rPr>
        <w:t xml:space="preserve"> </w:t>
      </w:r>
      <w:r w:rsidR="00B118C8" w:rsidRPr="00B118C8">
        <w:rPr>
          <w:sz w:val="26"/>
          <w:szCs w:val="26"/>
          <w:lang w:val="vi-VN"/>
        </w:rPr>
        <w:t>tôi</w:t>
      </w:r>
      <w:r w:rsidRPr="00DB7595">
        <w:rPr>
          <w:sz w:val="26"/>
          <w:szCs w:val="26"/>
          <w:lang w:val="vi-VN"/>
        </w:rPr>
        <w:t xml:space="preserve"> và được sự hướng dẫn của </w:t>
      </w:r>
      <w:r w:rsidR="00A822F8">
        <w:rPr>
          <w:sz w:val="26"/>
          <w:szCs w:val="26"/>
        </w:rPr>
        <w:t xml:space="preserve">thầy </w:t>
      </w:r>
      <w:r w:rsidR="003C08BF">
        <w:rPr>
          <w:sz w:val="26"/>
          <w:szCs w:val="26"/>
        </w:rPr>
        <w:t>Phạm Văn Huy</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2BA761ED"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983ED5">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4F649D2F"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983ED5">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61EEF6FA" w14:textId="4662A6DF"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3C08BF">
        <w:rPr>
          <w:i/>
          <w:sz w:val="26"/>
          <w:szCs w:val="26"/>
        </w:rPr>
        <w:t>13</w:t>
      </w:r>
      <w:r w:rsidRPr="00DB7595">
        <w:rPr>
          <w:i/>
          <w:sz w:val="26"/>
          <w:szCs w:val="26"/>
          <w:lang w:val="vi-VN"/>
        </w:rPr>
        <w:t xml:space="preserve">  tháng </w:t>
      </w:r>
      <w:r w:rsidR="003C08BF">
        <w:rPr>
          <w:i/>
          <w:sz w:val="26"/>
          <w:szCs w:val="26"/>
        </w:rPr>
        <w:t>10</w:t>
      </w:r>
      <w:r w:rsidRPr="00DB7595">
        <w:rPr>
          <w:i/>
          <w:sz w:val="26"/>
          <w:szCs w:val="26"/>
          <w:lang w:val="vi-VN"/>
        </w:rPr>
        <w:t xml:space="preserve">  năm </w:t>
      </w:r>
      <w:r w:rsidR="00A822F8">
        <w:rPr>
          <w:i/>
          <w:sz w:val="26"/>
          <w:szCs w:val="26"/>
        </w:rPr>
        <w:t>2020</w:t>
      </w:r>
      <w:r w:rsidRPr="00DB7595">
        <w:rPr>
          <w:i/>
          <w:sz w:val="26"/>
          <w:szCs w:val="26"/>
          <w:lang w:val="vi-VN"/>
        </w:rPr>
        <w:t xml:space="preserve">     </w:t>
      </w:r>
    </w:p>
    <w:p w14:paraId="2785CC08"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52F1285F" w14:textId="77777777" w:rsidR="00CA253F"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08A699B5" w14:textId="77777777" w:rsidR="00BB2B2A" w:rsidRDefault="00BB2B2A" w:rsidP="00BB2B2A">
      <w:pPr>
        <w:tabs>
          <w:tab w:val="center" w:pos="6379"/>
        </w:tabs>
        <w:spacing w:after="200" w:line="276" w:lineRule="auto"/>
        <w:rPr>
          <w:i/>
          <w:sz w:val="26"/>
          <w:szCs w:val="26"/>
        </w:rPr>
      </w:pPr>
    </w:p>
    <w:p w14:paraId="7A637C62" w14:textId="77777777" w:rsidR="004371E6" w:rsidRDefault="004371E6" w:rsidP="00BB2B2A">
      <w:pPr>
        <w:tabs>
          <w:tab w:val="center" w:pos="6379"/>
        </w:tabs>
        <w:spacing w:after="200" w:line="276" w:lineRule="auto"/>
        <w:rPr>
          <w:i/>
          <w:sz w:val="26"/>
          <w:szCs w:val="26"/>
        </w:rPr>
      </w:pPr>
    </w:p>
    <w:p w14:paraId="55A7AE51" w14:textId="77777777" w:rsidR="004371E6" w:rsidRPr="004371E6" w:rsidRDefault="004371E6" w:rsidP="00BB2B2A">
      <w:pPr>
        <w:tabs>
          <w:tab w:val="center" w:pos="6379"/>
        </w:tabs>
        <w:spacing w:after="200" w:line="276" w:lineRule="auto"/>
        <w:rPr>
          <w:i/>
          <w:sz w:val="26"/>
          <w:szCs w:val="26"/>
        </w:rPr>
      </w:pPr>
    </w:p>
    <w:p w14:paraId="1CD736DD" w14:textId="77777777" w:rsidR="00CB5E7B" w:rsidRPr="00983ED5" w:rsidRDefault="00CB5E7B" w:rsidP="00926A21">
      <w:pPr>
        <w:tabs>
          <w:tab w:val="center" w:pos="3690"/>
          <w:tab w:val="center" w:pos="6300"/>
        </w:tabs>
        <w:spacing w:after="200" w:line="276" w:lineRule="auto"/>
        <w:rPr>
          <w:i/>
          <w:sz w:val="26"/>
          <w:szCs w:val="26"/>
          <w:lang w:val="vi-VN"/>
        </w:rPr>
      </w:pPr>
      <w:r>
        <w:rPr>
          <w:i/>
          <w:sz w:val="26"/>
          <w:szCs w:val="26"/>
        </w:rPr>
        <w:tab/>
      </w:r>
      <w:r>
        <w:rPr>
          <w:i/>
          <w:sz w:val="26"/>
          <w:szCs w:val="26"/>
        </w:rPr>
        <w:tab/>
      </w:r>
      <w:r w:rsidR="00BB2B2A" w:rsidRPr="00DB7595">
        <w:rPr>
          <w:i/>
          <w:sz w:val="26"/>
          <w:szCs w:val="26"/>
          <w:lang w:val="vi-VN"/>
        </w:rPr>
        <w:t>Nguyễ</w:t>
      </w:r>
      <w:r>
        <w:rPr>
          <w:i/>
          <w:sz w:val="26"/>
          <w:szCs w:val="26"/>
        </w:rPr>
        <w:t>n Duy Hàn Lâm</w:t>
      </w:r>
    </w:p>
    <w:p w14:paraId="0760832C" w14:textId="77777777" w:rsidR="00CB5E7B" w:rsidRDefault="00CB5E7B" w:rsidP="00BB2B2A">
      <w:pPr>
        <w:tabs>
          <w:tab w:val="center" w:pos="6379"/>
        </w:tabs>
        <w:spacing w:after="200" w:line="276" w:lineRule="auto"/>
        <w:rPr>
          <w:i/>
          <w:sz w:val="26"/>
          <w:szCs w:val="26"/>
        </w:rPr>
      </w:pPr>
      <w:r>
        <w:rPr>
          <w:i/>
          <w:sz w:val="26"/>
          <w:szCs w:val="26"/>
        </w:rPr>
        <w:tab/>
      </w:r>
    </w:p>
    <w:p w14:paraId="1C94DC05" w14:textId="77777777" w:rsidR="00926A21" w:rsidRDefault="00926A21" w:rsidP="00BB2B2A">
      <w:pPr>
        <w:tabs>
          <w:tab w:val="center" w:pos="6379"/>
        </w:tabs>
        <w:spacing w:after="200" w:line="276" w:lineRule="auto"/>
        <w:rPr>
          <w:i/>
          <w:sz w:val="26"/>
          <w:szCs w:val="26"/>
        </w:rPr>
      </w:pPr>
    </w:p>
    <w:p w14:paraId="15C965AA" w14:textId="77777777" w:rsidR="00926A21" w:rsidRDefault="00926A21" w:rsidP="00BB2B2A">
      <w:pPr>
        <w:tabs>
          <w:tab w:val="center" w:pos="6379"/>
        </w:tabs>
        <w:spacing w:after="200" w:line="276" w:lineRule="auto"/>
        <w:rPr>
          <w:i/>
          <w:sz w:val="26"/>
          <w:szCs w:val="26"/>
        </w:rPr>
      </w:pPr>
    </w:p>
    <w:p w14:paraId="6A4DE6EC" w14:textId="77777777" w:rsidR="00926A21" w:rsidRDefault="00926A21" w:rsidP="00BB2B2A">
      <w:pPr>
        <w:tabs>
          <w:tab w:val="center" w:pos="6379"/>
        </w:tabs>
        <w:spacing w:after="200" w:line="276" w:lineRule="auto"/>
        <w:rPr>
          <w:i/>
          <w:sz w:val="26"/>
          <w:szCs w:val="26"/>
        </w:rPr>
      </w:pPr>
    </w:p>
    <w:p w14:paraId="49A0E677" w14:textId="78C0A422" w:rsidR="00926A21" w:rsidRDefault="00E0512C" w:rsidP="00BB2B2A">
      <w:pPr>
        <w:tabs>
          <w:tab w:val="center" w:pos="6379"/>
        </w:tabs>
        <w:spacing w:after="200" w:line="276" w:lineRule="auto"/>
        <w:rPr>
          <w:i/>
          <w:sz w:val="26"/>
          <w:szCs w:val="26"/>
        </w:rPr>
      </w:pPr>
      <w:r>
        <w:rPr>
          <w:i/>
          <w:sz w:val="26"/>
          <w:szCs w:val="26"/>
        </w:rPr>
        <w:tab/>
        <w:t>Đào Việt Duy</w:t>
      </w:r>
    </w:p>
    <w:p w14:paraId="3CB6514D" w14:textId="77777777" w:rsidR="00B118C8" w:rsidRPr="00B118C8" w:rsidRDefault="00B118C8" w:rsidP="002D796D">
      <w:pPr>
        <w:pStyle w:val="Chng"/>
        <w:jc w:val="center"/>
        <w:rPr>
          <w:lang w:val="vi-VN"/>
        </w:rPr>
      </w:pPr>
      <w:bookmarkStart w:id="0" w:name="_Toc38785913"/>
      <w:r w:rsidRPr="00B118C8">
        <w:rPr>
          <w:lang w:val="vi-VN"/>
        </w:rPr>
        <w:lastRenderedPageBreak/>
        <w:t>PHẦN XÁC NHẬN VÀ ĐÁNH GIÁ CỦA GIẢNG VIÊN</w:t>
      </w:r>
      <w:bookmarkEnd w:id="0"/>
    </w:p>
    <w:p w14:paraId="3959CA4B" w14:textId="77777777" w:rsidR="00B118C8" w:rsidRPr="002D796D" w:rsidRDefault="00B118C8" w:rsidP="002D796D">
      <w:pPr>
        <w:pStyle w:val="Nidungvnbn"/>
        <w:rPr>
          <w:b/>
          <w:lang w:val="vi-VN"/>
        </w:rPr>
      </w:pPr>
      <w:r w:rsidRPr="002D796D">
        <w:rPr>
          <w:b/>
          <w:lang w:val="vi-VN"/>
        </w:rPr>
        <w:t>Phần xác nhận của GV hướng dẫn</w:t>
      </w:r>
    </w:p>
    <w:p w14:paraId="44B2787C"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DC513B4"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5C918E05"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7024768" w14:textId="77777777" w:rsidR="00B118C8" w:rsidRPr="00DC2276" w:rsidRDefault="00B118C8">
      <w:pPr>
        <w:spacing w:after="200" w:line="276" w:lineRule="auto"/>
        <w:rPr>
          <w:lang w:val="vi-VN"/>
        </w:rPr>
      </w:pPr>
    </w:p>
    <w:p w14:paraId="0D7A48B6" w14:textId="77777777" w:rsidR="00B118C8" w:rsidRPr="00DC2276" w:rsidRDefault="00B118C8">
      <w:pPr>
        <w:spacing w:after="200" w:line="276" w:lineRule="auto"/>
        <w:rPr>
          <w:lang w:val="vi-VN"/>
        </w:rPr>
      </w:pPr>
    </w:p>
    <w:p w14:paraId="27441F1F" w14:textId="77777777" w:rsidR="00B118C8" w:rsidRPr="00DC2276" w:rsidRDefault="00B118C8">
      <w:pPr>
        <w:spacing w:after="200" w:line="276" w:lineRule="auto"/>
        <w:rPr>
          <w:lang w:val="vi-VN"/>
        </w:rPr>
      </w:pPr>
    </w:p>
    <w:p w14:paraId="7B6ABA28" w14:textId="77777777" w:rsidR="00B118C8" w:rsidRPr="00DC2276" w:rsidRDefault="00B118C8" w:rsidP="002D796D">
      <w:pPr>
        <w:pStyle w:val="Nidungvnbn"/>
        <w:rPr>
          <w:b/>
          <w:lang w:val="vi-VN"/>
        </w:rPr>
      </w:pPr>
      <w:r w:rsidRPr="00DC2276">
        <w:rPr>
          <w:b/>
          <w:lang w:val="vi-VN"/>
        </w:rPr>
        <w:t>Phần đánh giá của GV chấm bài</w:t>
      </w:r>
    </w:p>
    <w:p w14:paraId="48747ED3"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8324CE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CBC209D"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83C0ECF" w14:textId="77777777" w:rsidR="00B118C8" w:rsidRPr="00DC2276" w:rsidRDefault="00B118C8" w:rsidP="00B118C8">
      <w:pPr>
        <w:spacing w:after="200" w:line="276" w:lineRule="auto"/>
        <w:rPr>
          <w:lang w:val="vi-VN"/>
        </w:rPr>
      </w:pPr>
    </w:p>
    <w:p w14:paraId="13110B12" w14:textId="77777777" w:rsidR="00B118C8" w:rsidRPr="00DC2276" w:rsidRDefault="00B118C8" w:rsidP="00B118C8">
      <w:pPr>
        <w:pStyle w:val="Tiumccp1"/>
        <w:rPr>
          <w:sz w:val="32"/>
          <w:szCs w:val="32"/>
          <w:lang w:val="vi-VN"/>
        </w:rPr>
      </w:pPr>
      <w:r w:rsidRPr="00B118C8">
        <w:rPr>
          <w:lang w:val="vi-VN"/>
        </w:rPr>
        <w:br w:type="page"/>
      </w:r>
    </w:p>
    <w:p w14:paraId="0FE26C49" w14:textId="77777777" w:rsidR="00DB7595" w:rsidRDefault="00DB7595">
      <w:pPr>
        <w:spacing w:after="200" w:line="276" w:lineRule="auto"/>
        <w:rPr>
          <w:sz w:val="26"/>
          <w:szCs w:val="26"/>
          <w:lang w:val="vi-VN"/>
        </w:rPr>
        <w:sectPr w:rsidR="00DB7595" w:rsidSect="00FE33D3">
          <w:headerReference w:type="default" r:id="rId10"/>
          <w:type w:val="continuous"/>
          <w:pgSz w:w="11907" w:h="16839" w:code="9"/>
          <w:pgMar w:top="1985" w:right="1134" w:bottom="1701" w:left="1985" w:header="720" w:footer="720" w:gutter="0"/>
          <w:pgNumType w:fmt="lowerRoman" w:start="1"/>
          <w:cols w:space="720"/>
          <w:docGrid w:linePitch="360"/>
        </w:sectPr>
      </w:pPr>
    </w:p>
    <w:p w14:paraId="7C60EF94" w14:textId="77777777" w:rsidR="007E6AB9" w:rsidRPr="007E6AB9" w:rsidRDefault="007E6AB9" w:rsidP="002D796D">
      <w:pPr>
        <w:pStyle w:val="Chng"/>
        <w:jc w:val="center"/>
      </w:pPr>
      <w:bookmarkStart w:id="1" w:name="_Toc38785914"/>
      <w:r>
        <w:lastRenderedPageBreak/>
        <w:t>MỤC LỤC</w:t>
      </w:r>
      <w:bookmarkEnd w:id="1"/>
    </w:p>
    <w:p w14:paraId="750208E5" w14:textId="6F1F22B2" w:rsidR="00432C93" w:rsidRDefault="00E917DB">
      <w:pPr>
        <w:pStyle w:val="TOC1"/>
        <w:tabs>
          <w:tab w:val="right" w:leader="dot" w:pos="8778"/>
        </w:tabs>
        <w:rPr>
          <w:rFonts w:asciiTheme="minorHAnsi" w:eastAsiaTheme="minorEastAsia" w:hAnsiTheme="minorHAnsi" w:cstheme="minorBidi"/>
          <w:noProof/>
          <w:sz w:val="22"/>
          <w:szCs w:val="22"/>
        </w:rPr>
      </w:pPr>
      <w:r>
        <w:rPr>
          <w:szCs w:val="26"/>
        </w:rPr>
        <w:fldChar w:fldCharType="begin"/>
      </w:r>
      <w:r w:rsidR="00C75086">
        <w:rPr>
          <w:szCs w:val="26"/>
        </w:rPr>
        <w:instrText xml:space="preserve"> TOC \h \z \t "Chương,1,Tiểu mục cấp 1,2,Tiểu mục cấp 2,3,Tiểu mục cấp 3,4" </w:instrText>
      </w:r>
      <w:r>
        <w:rPr>
          <w:szCs w:val="26"/>
        </w:rPr>
        <w:fldChar w:fldCharType="separate"/>
      </w:r>
      <w:hyperlink w:anchor="_Toc38785913" w:history="1">
        <w:r w:rsidR="00432C93" w:rsidRPr="00B06B58">
          <w:rPr>
            <w:rStyle w:val="Hyperlink"/>
            <w:noProof/>
            <w:lang w:val="vi-VN"/>
          </w:rPr>
          <w:t>PHẦN XÁC NHẬN VÀ ĐÁNH GIÁ CỦA GIẢNG VIÊN</w:t>
        </w:r>
        <w:r w:rsidR="00432C93">
          <w:rPr>
            <w:noProof/>
            <w:webHidden/>
          </w:rPr>
          <w:tab/>
        </w:r>
        <w:r w:rsidR="00432C93">
          <w:rPr>
            <w:noProof/>
            <w:webHidden/>
          </w:rPr>
          <w:fldChar w:fldCharType="begin"/>
        </w:r>
        <w:r w:rsidR="00432C93">
          <w:rPr>
            <w:noProof/>
            <w:webHidden/>
          </w:rPr>
          <w:instrText xml:space="preserve"> PAGEREF _Toc38785913 \h </w:instrText>
        </w:r>
        <w:r w:rsidR="00432C93">
          <w:rPr>
            <w:noProof/>
            <w:webHidden/>
          </w:rPr>
        </w:r>
        <w:r w:rsidR="00432C93">
          <w:rPr>
            <w:noProof/>
            <w:webHidden/>
          </w:rPr>
          <w:fldChar w:fldCharType="separate"/>
        </w:r>
        <w:r w:rsidR="00432C93">
          <w:rPr>
            <w:noProof/>
            <w:webHidden/>
          </w:rPr>
          <w:t>ii</w:t>
        </w:r>
        <w:r w:rsidR="00432C93">
          <w:rPr>
            <w:noProof/>
            <w:webHidden/>
          </w:rPr>
          <w:fldChar w:fldCharType="end"/>
        </w:r>
      </w:hyperlink>
    </w:p>
    <w:p w14:paraId="6A1C20BD" w14:textId="58D1CED0" w:rsidR="00432C93" w:rsidRDefault="001C297A">
      <w:pPr>
        <w:pStyle w:val="TOC1"/>
        <w:tabs>
          <w:tab w:val="right" w:leader="dot" w:pos="8778"/>
        </w:tabs>
        <w:rPr>
          <w:rFonts w:asciiTheme="minorHAnsi" w:eastAsiaTheme="minorEastAsia" w:hAnsiTheme="minorHAnsi" w:cstheme="minorBidi"/>
          <w:noProof/>
          <w:sz w:val="22"/>
          <w:szCs w:val="22"/>
        </w:rPr>
      </w:pPr>
      <w:hyperlink w:anchor="_Toc38785914" w:history="1">
        <w:r w:rsidR="00432C93" w:rsidRPr="00B06B58">
          <w:rPr>
            <w:rStyle w:val="Hyperlink"/>
            <w:noProof/>
          </w:rPr>
          <w:t>MỤC LỤC</w:t>
        </w:r>
        <w:r w:rsidR="00432C93">
          <w:rPr>
            <w:noProof/>
            <w:webHidden/>
          </w:rPr>
          <w:tab/>
        </w:r>
        <w:r w:rsidR="00432C93">
          <w:rPr>
            <w:noProof/>
            <w:webHidden/>
          </w:rPr>
          <w:fldChar w:fldCharType="begin"/>
        </w:r>
        <w:r w:rsidR="00432C93">
          <w:rPr>
            <w:noProof/>
            <w:webHidden/>
          </w:rPr>
          <w:instrText xml:space="preserve"> PAGEREF _Toc38785914 \h </w:instrText>
        </w:r>
        <w:r w:rsidR="00432C93">
          <w:rPr>
            <w:noProof/>
            <w:webHidden/>
          </w:rPr>
        </w:r>
        <w:r w:rsidR="00432C93">
          <w:rPr>
            <w:noProof/>
            <w:webHidden/>
          </w:rPr>
          <w:fldChar w:fldCharType="separate"/>
        </w:r>
        <w:r w:rsidR="00432C93">
          <w:rPr>
            <w:noProof/>
            <w:webHidden/>
          </w:rPr>
          <w:t>1</w:t>
        </w:r>
        <w:r w:rsidR="00432C93">
          <w:rPr>
            <w:noProof/>
            <w:webHidden/>
          </w:rPr>
          <w:fldChar w:fldCharType="end"/>
        </w:r>
      </w:hyperlink>
    </w:p>
    <w:p w14:paraId="5420F40F" w14:textId="4274A6F1" w:rsidR="00432C93" w:rsidRDefault="001C297A">
      <w:pPr>
        <w:pStyle w:val="TOC1"/>
        <w:tabs>
          <w:tab w:val="right" w:leader="dot" w:pos="8778"/>
        </w:tabs>
        <w:rPr>
          <w:rFonts w:asciiTheme="minorHAnsi" w:eastAsiaTheme="minorEastAsia" w:hAnsiTheme="minorHAnsi" w:cstheme="minorBidi"/>
          <w:noProof/>
          <w:sz w:val="22"/>
          <w:szCs w:val="22"/>
        </w:rPr>
      </w:pPr>
      <w:hyperlink w:anchor="_Toc38785915" w:history="1">
        <w:r w:rsidR="00432C93" w:rsidRPr="00B06B58">
          <w:rPr>
            <w:rStyle w:val="Hyperlink"/>
            <w:noProof/>
          </w:rPr>
          <w:t>CHƯƠNG 1: DỊCH MÁY NEURAL</w:t>
        </w:r>
        <w:r w:rsidR="00432C93">
          <w:rPr>
            <w:noProof/>
            <w:webHidden/>
          </w:rPr>
          <w:tab/>
        </w:r>
        <w:r w:rsidR="00432C93">
          <w:rPr>
            <w:noProof/>
            <w:webHidden/>
          </w:rPr>
          <w:fldChar w:fldCharType="begin"/>
        </w:r>
        <w:r w:rsidR="00432C93">
          <w:rPr>
            <w:noProof/>
            <w:webHidden/>
          </w:rPr>
          <w:instrText xml:space="preserve"> PAGEREF _Toc38785915 \h </w:instrText>
        </w:r>
        <w:r w:rsidR="00432C93">
          <w:rPr>
            <w:noProof/>
            <w:webHidden/>
          </w:rPr>
        </w:r>
        <w:r w:rsidR="00432C93">
          <w:rPr>
            <w:noProof/>
            <w:webHidden/>
          </w:rPr>
          <w:fldChar w:fldCharType="separate"/>
        </w:r>
        <w:r w:rsidR="00432C93">
          <w:rPr>
            <w:noProof/>
            <w:webHidden/>
          </w:rPr>
          <w:t>4</w:t>
        </w:r>
        <w:r w:rsidR="00432C93">
          <w:rPr>
            <w:noProof/>
            <w:webHidden/>
          </w:rPr>
          <w:fldChar w:fldCharType="end"/>
        </w:r>
      </w:hyperlink>
    </w:p>
    <w:p w14:paraId="0F3FD7E4" w14:textId="7479146D" w:rsidR="00432C93" w:rsidRDefault="001C297A">
      <w:pPr>
        <w:pStyle w:val="TOC2"/>
        <w:rPr>
          <w:rFonts w:asciiTheme="minorHAnsi" w:eastAsiaTheme="minorEastAsia" w:hAnsiTheme="minorHAnsi" w:cstheme="minorBidi"/>
          <w:noProof/>
          <w:sz w:val="22"/>
          <w:szCs w:val="22"/>
        </w:rPr>
      </w:pPr>
      <w:hyperlink w:anchor="_Toc38785916" w:history="1">
        <w:r w:rsidR="00432C93" w:rsidRPr="00B06B58">
          <w:rPr>
            <w:rStyle w:val="Hyperlink"/>
            <w:noProof/>
          </w:rPr>
          <w:t>1.1</w:t>
        </w:r>
        <w:r w:rsidR="00432C93">
          <w:rPr>
            <w:rFonts w:asciiTheme="minorHAnsi" w:eastAsiaTheme="minorEastAsia" w:hAnsiTheme="minorHAnsi" w:cstheme="minorBidi"/>
            <w:noProof/>
            <w:sz w:val="22"/>
            <w:szCs w:val="22"/>
          </w:rPr>
          <w:tab/>
        </w:r>
        <w:r w:rsidR="00432C93" w:rsidRPr="00B06B58">
          <w:rPr>
            <w:rStyle w:val="Hyperlink"/>
            <w:noProof/>
          </w:rPr>
          <w:t>Giới thiệu về dịch máy neural</w:t>
        </w:r>
        <w:r w:rsidR="00432C93">
          <w:rPr>
            <w:noProof/>
            <w:webHidden/>
          </w:rPr>
          <w:tab/>
        </w:r>
        <w:r w:rsidR="00432C93">
          <w:rPr>
            <w:noProof/>
            <w:webHidden/>
          </w:rPr>
          <w:fldChar w:fldCharType="begin"/>
        </w:r>
        <w:r w:rsidR="00432C93">
          <w:rPr>
            <w:noProof/>
            <w:webHidden/>
          </w:rPr>
          <w:instrText xml:space="preserve"> PAGEREF _Toc38785916 \h </w:instrText>
        </w:r>
        <w:r w:rsidR="00432C93">
          <w:rPr>
            <w:noProof/>
            <w:webHidden/>
          </w:rPr>
        </w:r>
        <w:r w:rsidR="00432C93">
          <w:rPr>
            <w:noProof/>
            <w:webHidden/>
          </w:rPr>
          <w:fldChar w:fldCharType="separate"/>
        </w:r>
        <w:r w:rsidR="00432C93">
          <w:rPr>
            <w:noProof/>
            <w:webHidden/>
          </w:rPr>
          <w:t>4</w:t>
        </w:r>
        <w:r w:rsidR="00432C93">
          <w:rPr>
            <w:noProof/>
            <w:webHidden/>
          </w:rPr>
          <w:fldChar w:fldCharType="end"/>
        </w:r>
      </w:hyperlink>
    </w:p>
    <w:p w14:paraId="1F4A03A5" w14:textId="5BC0DA35" w:rsidR="00432C93" w:rsidRDefault="001C297A">
      <w:pPr>
        <w:pStyle w:val="TOC2"/>
        <w:rPr>
          <w:rFonts w:asciiTheme="minorHAnsi" w:eastAsiaTheme="minorEastAsia" w:hAnsiTheme="minorHAnsi" w:cstheme="minorBidi"/>
          <w:noProof/>
          <w:sz w:val="22"/>
          <w:szCs w:val="22"/>
        </w:rPr>
      </w:pPr>
      <w:hyperlink w:anchor="_Toc38785917" w:history="1">
        <w:r w:rsidR="00432C93" w:rsidRPr="00B06B58">
          <w:rPr>
            <w:rStyle w:val="Hyperlink"/>
            <w:noProof/>
          </w:rPr>
          <w:t>1.2</w:t>
        </w:r>
        <w:r w:rsidR="00432C93">
          <w:rPr>
            <w:rFonts w:asciiTheme="minorHAnsi" w:eastAsiaTheme="minorEastAsia" w:hAnsiTheme="minorHAnsi" w:cstheme="minorBidi"/>
            <w:noProof/>
            <w:sz w:val="22"/>
            <w:szCs w:val="22"/>
          </w:rPr>
          <w:tab/>
        </w:r>
        <w:r w:rsidR="00432C93" w:rsidRPr="00B06B58">
          <w:rPr>
            <w:rStyle w:val="Hyperlink"/>
            <w:noProof/>
          </w:rPr>
          <w:t>Recurrent Neural Network trong mô hình</w:t>
        </w:r>
        <w:r w:rsidR="00432C93">
          <w:rPr>
            <w:noProof/>
            <w:webHidden/>
          </w:rPr>
          <w:tab/>
        </w:r>
        <w:r w:rsidR="00432C93">
          <w:rPr>
            <w:noProof/>
            <w:webHidden/>
          </w:rPr>
          <w:fldChar w:fldCharType="begin"/>
        </w:r>
        <w:r w:rsidR="00432C93">
          <w:rPr>
            <w:noProof/>
            <w:webHidden/>
          </w:rPr>
          <w:instrText xml:space="preserve"> PAGEREF _Toc38785917 \h </w:instrText>
        </w:r>
        <w:r w:rsidR="00432C93">
          <w:rPr>
            <w:noProof/>
            <w:webHidden/>
          </w:rPr>
        </w:r>
        <w:r w:rsidR="00432C93">
          <w:rPr>
            <w:noProof/>
            <w:webHidden/>
          </w:rPr>
          <w:fldChar w:fldCharType="separate"/>
        </w:r>
        <w:r w:rsidR="00432C93">
          <w:rPr>
            <w:noProof/>
            <w:webHidden/>
          </w:rPr>
          <w:t>5</w:t>
        </w:r>
        <w:r w:rsidR="00432C93">
          <w:rPr>
            <w:noProof/>
            <w:webHidden/>
          </w:rPr>
          <w:fldChar w:fldCharType="end"/>
        </w:r>
      </w:hyperlink>
    </w:p>
    <w:p w14:paraId="757AA528" w14:textId="09983216" w:rsidR="00432C93" w:rsidRDefault="001C297A">
      <w:pPr>
        <w:pStyle w:val="TOC3"/>
        <w:rPr>
          <w:rFonts w:asciiTheme="minorHAnsi" w:eastAsiaTheme="minorEastAsia" w:hAnsiTheme="minorHAnsi" w:cstheme="minorBidi"/>
          <w:noProof/>
          <w:sz w:val="22"/>
          <w:szCs w:val="22"/>
        </w:rPr>
      </w:pPr>
      <w:hyperlink w:anchor="_Toc38785918" w:history="1">
        <w:r w:rsidR="00432C93" w:rsidRPr="00B06B58">
          <w:rPr>
            <w:rStyle w:val="Hyperlink"/>
            <w:noProof/>
          </w:rPr>
          <w:t>1.2.1</w:t>
        </w:r>
        <w:r w:rsidR="00432C93">
          <w:rPr>
            <w:rFonts w:asciiTheme="minorHAnsi" w:eastAsiaTheme="minorEastAsia" w:hAnsiTheme="minorHAnsi" w:cstheme="minorBidi"/>
            <w:noProof/>
            <w:sz w:val="22"/>
            <w:szCs w:val="22"/>
          </w:rPr>
          <w:tab/>
        </w:r>
        <w:r w:rsidR="00432C93" w:rsidRPr="00B06B58">
          <w:rPr>
            <w:rStyle w:val="Hyperlink"/>
            <w:noProof/>
          </w:rPr>
          <w:t>Cổng update</w:t>
        </w:r>
        <w:r w:rsidR="00432C93">
          <w:rPr>
            <w:noProof/>
            <w:webHidden/>
          </w:rPr>
          <w:tab/>
        </w:r>
        <w:r w:rsidR="00432C93">
          <w:rPr>
            <w:noProof/>
            <w:webHidden/>
          </w:rPr>
          <w:fldChar w:fldCharType="begin"/>
        </w:r>
        <w:r w:rsidR="00432C93">
          <w:rPr>
            <w:noProof/>
            <w:webHidden/>
          </w:rPr>
          <w:instrText xml:space="preserve"> PAGEREF _Toc38785918 \h </w:instrText>
        </w:r>
        <w:r w:rsidR="00432C93">
          <w:rPr>
            <w:noProof/>
            <w:webHidden/>
          </w:rPr>
        </w:r>
        <w:r w:rsidR="00432C93">
          <w:rPr>
            <w:noProof/>
            <w:webHidden/>
          </w:rPr>
          <w:fldChar w:fldCharType="separate"/>
        </w:r>
        <w:r w:rsidR="00432C93">
          <w:rPr>
            <w:noProof/>
            <w:webHidden/>
          </w:rPr>
          <w:t>7</w:t>
        </w:r>
        <w:r w:rsidR="00432C93">
          <w:rPr>
            <w:noProof/>
            <w:webHidden/>
          </w:rPr>
          <w:fldChar w:fldCharType="end"/>
        </w:r>
      </w:hyperlink>
    </w:p>
    <w:p w14:paraId="7D1EF606" w14:textId="5B33A382" w:rsidR="00432C93" w:rsidRDefault="001C297A">
      <w:pPr>
        <w:pStyle w:val="TOC3"/>
        <w:rPr>
          <w:rFonts w:asciiTheme="minorHAnsi" w:eastAsiaTheme="minorEastAsia" w:hAnsiTheme="minorHAnsi" w:cstheme="minorBidi"/>
          <w:noProof/>
          <w:sz w:val="22"/>
          <w:szCs w:val="22"/>
        </w:rPr>
      </w:pPr>
      <w:hyperlink w:anchor="_Toc38785919" w:history="1">
        <w:r w:rsidR="00432C93" w:rsidRPr="00B06B58">
          <w:rPr>
            <w:rStyle w:val="Hyperlink"/>
            <w:noProof/>
          </w:rPr>
          <w:t>1.2.2</w:t>
        </w:r>
        <w:r w:rsidR="00432C93">
          <w:rPr>
            <w:rFonts w:asciiTheme="minorHAnsi" w:eastAsiaTheme="minorEastAsia" w:hAnsiTheme="minorHAnsi" w:cstheme="minorBidi"/>
            <w:noProof/>
            <w:sz w:val="22"/>
            <w:szCs w:val="22"/>
          </w:rPr>
          <w:tab/>
        </w:r>
        <w:r w:rsidR="00432C93" w:rsidRPr="00B06B58">
          <w:rPr>
            <w:rStyle w:val="Hyperlink"/>
            <w:noProof/>
          </w:rPr>
          <w:t>Cổng reset</w:t>
        </w:r>
        <w:r w:rsidR="00432C93">
          <w:rPr>
            <w:noProof/>
            <w:webHidden/>
          </w:rPr>
          <w:tab/>
        </w:r>
        <w:r w:rsidR="00432C93">
          <w:rPr>
            <w:noProof/>
            <w:webHidden/>
          </w:rPr>
          <w:fldChar w:fldCharType="begin"/>
        </w:r>
        <w:r w:rsidR="00432C93">
          <w:rPr>
            <w:noProof/>
            <w:webHidden/>
          </w:rPr>
          <w:instrText xml:space="preserve"> PAGEREF _Toc38785919 \h </w:instrText>
        </w:r>
        <w:r w:rsidR="00432C93">
          <w:rPr>
            <w:noProof/>
            <w:webHidden/>
          </w:rPr>
        </w:r>
        <w:r w:rsidR="00432C93">
          <w:rPr>
            <w:noProof/>
            <w:webHidden/>
          </w:rPr>
          <w:fldChar w:fldCharType="separate"/>
        </w:r>
        <w:r w:rsidR="00432C93">
          <w:rPr>
            <w:noProof/>
            <w:webHidden/>
          </w:rPr>
          <w:t>7</w:t>
        </w:r>
        <w:r w:rsidR="00432C93">
          <w:rPr>
            <w:noProof/>
            <w:webHidden/>
          </w:rPr>
          <w:fldChar w:fldCharType="end"/>
        </w:r>
      </w:hyperlink>
    </w:p>
    <w:p w14:paraId="27D1462F" w14:textId="77411ED9" w:rsidR="00432C93" w:rsidRDefault="001C297A">
      <w:pPr>
        <w:pStyle w:val="TOC3"/>
        <w:rPr>
          <w:rFonts w:asciiTheme="minorHAnsi" w:eastAsiaTheme="minorEastAsia" w:hAnsiTheme="minorHAnsi" w:cstheme="minorBidi"/>
          <w:noProof/>
          <w:sz w:val="22"/>
          <w:szCs w:val="22"/>
        </w:rPr>
      </w:pPr>
      <w:hyperlink w:anchor="_Toc38785920" w:history="1">
        <w:r w:rsidR="00432C93" w:rsidRPr="00B06B58">
          <w:rPr>
            <w:rStyle w:val="Hyperlink"/>
            <w:noProof/>
          </w:rPr>
          <w:t>1.2.3</w:t>
        </w:r>
        <w:r w:rsidR="00432C93">
          <w:rPr>
            <w:rFonts w:asciiTheme="minorHAnsi" w:eastAsiaTheme="minorEastAsia" w:hAnsiTheme="minorHAnsi" w:cstheme="minorBidi"/>
            <w:noProof/>
            <w:sz w:val="22"/>
            <w:szCs w:val="22"/>
          </w:rPr>
          <w:tab/>
        </w:r>
        <w:r w:rsidR="00432C93" w:rsidRPr="00B06B58">
          <w:rPr>
            <w:rStyle w:val="Hyperlink"/>
            <w:noProof/>
          </w:rPr>
          <w:t xml:space="preserve">Xuất kết quả </w:t>
        </w:r>
        <m:oMath>
          <m:r>
            <m:rPr>
              <m:sty m:val="bi"/>
            </m:rPr>
            <w:rPr>
              <w:rStyle w:val="Hyperlink"/>
              <w:rFonts w:ascii="Cambria Math" w:hAnsi="Cambria Math"/>
              <w:noProof/>
            </w:rPr>
            <m:t>ht</m:t>
          </m:r>
        </m:oMath>
        <w:r w:rsidR="00432C93">
          <w:rPr>
            <w:noProof/>
            <w:webHidden/>
          </w:rPr>
          <w:tab/>
        </w:r>
        <w:r w:rsidR="00432C93">
          <w:rPr>
            <w:noProof/>
            <w:webHidden/>
          </w:rPr>
          <w:fldChar w:fldCharType="begin"/>
        </w:r>
        <w:r w:rsidR="00432C93">
          <w:rPr>
            <w:noProof/>
            <w:webHidden/>
          </w:rPr>
          <w:instrText xml:space="preserve"> PAGEREF _Toc38785920 \h </w:instrText>
        </w:r>
        <w:r w:rsidR="00432C93">
          <w:rPr>
            <w:noProof/>
            <w:webHidden/>
          </w:rPr>
        </w:r>
        <w:r w:rsidR="00432C93">
          <w:rPr>
            <w:noProof/>
            <w:webHidden/>
          </w:rPr>
          <w:fldChar w:fldCharType="separate"/>
        </w:r>
        <w:r w:rsidR="00432C93">
          <w:rPr>
            <w:noProof/>
            <w:webHidden/>
          </w:rPr>
          <w:t>8</w:t>
        </w:r>
        <w:r w:rsidR="00432C93">
          <w:rPr>
            <w:noProof/>
            <w:webHidden/>
          </w:rPr>
          <w:fldChar w:fldCharType="end"/>
        </w:r>
      </w:hyperlink>
    </w:p>
    <w:p w14:paraId="227E323F" w14:textId="2A8B625E" w:rsidR="00432C93" w:rsidRDefault="001C297A">
      <w:pPr>
        <w:pStyle w:val="TOC2"/>
        <w:rPr>
          <w:rFonts w:asciiTheme="minorHAnsi" w:eastAsiaTheme="minorEastAsia" w:hAnsiTheme="minorHAnsi" w:cstheme="minorBidi"/>
          <w:noProof/>
          <w:sz w:val="22"/>
          <w:szCs w:val="22"/>
        </w:rPr>
      </w:pPr>
      <w:hyperlink w:anchor="_Toc38785921" w:history="1">
        <w:r w:rsidR="00432C93" w:rsidRPr="00B06B58">
          <w:rPr>
            <w:rStyle w:val="Hyperlink"/>
            <w:noProof/>
          </w:rPr>
          <w:t>1.3</w:t>
        </w:r>
        <w:r w:rsidR="00432C93">
          <w:rPr>
            <w:rFonts w:asciiTheme="minorHAnsi" w:eastAsiaTheme="minorEastAsia" w:hAnsiTheme="minorHAnsi" w:cstheme="minorBidi"/>
            <w:noProof/>
            <w:sz w:val="22"/>
            <w:szCs w:val="22"/>
          </w:rPr>
          <w:tab/>
        </w:r>
        <w:r w:rsidR="00432C93" w:rsidRPr="00B06B58">
          <w:rPr>
            <w:rStyle w:val="Hyperlink"/>
            <w:noProof/>
          </w:rPr>
          <w:t>Convolutional Neural Network trong mô hình</w:t>
        </w:r>
        <w:r w:rsidR="00432C93">
          <w:rPr>
            <w:noProof/>
            <w:webHidden/>
          </w:rPr>
          <w:tab/>
        </w:r>
        <w:r w:rsidR="00432C93">
          <w:rPr>
            <w:noProof/>
            <w:webHidden/>
          </w:rPr>
          <w:fldChar w:fldCharType="begin"/>
        </w:r>
        <w:r w:rsidR="00432C93">
          <w:rPr>
            <w:noProof/>
            <w:webHidden/>
          </w:rPr>
          <w:instrText xml:space="preserve"> PAGEREF _Toc38785921 \h </w:instrText>
        </w:r>
        <w:r w:rsidR="00432C93">
          <w:rPr>
            <w:noProof/>
            <w:webHidden/>
          </w:rPr>
        </w:r>
        <w:r w:rsidR="00432C93">
          <w:rPr>
            <w:noProof/>
            <w:webHidden/>
          </w:rPr>
          <w:fldChar w:fldCharType="separate"/>
        </w:r>
        <w:r w:rsidR="00432C93">
          <w:rPr>
            <w:noProof/>
            <w:webHidden/>
          </w:rPr>
          <w:t>9</w:t>
        </w:r>
        <w:r w:rsidR="00432C93">
          <w:rPr>
            <w:noProof/>
            <w:webHidden/>
          </w:rPr>
          <w:fldChar w:fldCharType="end"/>
        </w:r>
      </w:hyperlink>
    </w:p>
    <w:p w14:paraId="5E5A6510" w14:textId="1A6EB04F" w:rsidR="00432C93" w:rsidRDefault="001C297A">
      <w:pPr>
        <w:pStyle w:val="TOC2"/>
        <w:rPr>
          <w:rFonts w:asciiTheme="minorHAnsi" w:eastAsiaTheme="minorEastAsia" w:hAnsiTheme="minorHAnsi" w:cstheme="minorBidi"/>
          <w:noProof/>
          <w:sz w:val="22"/>
          <w:szCs w:val="22"/>
        </w:rPr>
      </w:pPr>
      <w:hyperlink w:anchor="_Toc38785922" w:history="1">
        <w:r w:rsidR="00432C93" w:rsidRPr="00B06B58">
          <w:rPr>
            <w:rStyle w:val="Hyperlink"/>
            <w:noProof/>
          </w:rPr>
          <w:t>1.4</w:t>
        </w:r>
        <w:r w:rsidR="00432C93">
          <w:rPr>
            <w:rFonts w:asciiTheme="minorHAnsi" w:eastAsiaTheme="minorEastAsia" w:hAnsiTheme="minorHAnsi" w:cstheme="minorBidi"/>
            <w:noProof/>
            <w:sz w:val="22"/>
            <w:szCs w:val="22"/>
          </w:rPr>
          <w:tab/>
        </w:r>
        <w:r w:rsidR="00432C93" w:rsidRPr="00B06B58">
          <w:rPr>
            <w:rStyle w:val="Hyperlink"/>
            <w:noProof/>
          </w:rPr>
          <w:t>Mô hình Encoder-Decoder</w:t>
        </w:r>
        <w:r w:rsidR="00432C93">
          <w:rPr>
            <w:noProof/>
            <w:webHidden/>
          </w:rPr>
          <w:tab/>
        </w:r>
        <w:r w:rsidR="00432C93">
          <w:rPr>
            <w:noProof/>
            <w:webHidden/>
          </w:rPr>
          <w:fldChar w:fldCharType="begin"/>
        </w:r>
        <w:r w:rsidR="00432C93">
          <w:rPr>
            <w:noProof/>
            <w:webHidden/>
          </w:rPr>
          <w:instrText xml:space="preserve"> PAGEREF _Toc38785922 \h </w:instrText>
        </w:r>
        <w:r w:rsidR="00432C93">
          <w:rPr>
            <w:noProof/>
            <w:webHidden/>
          </w:rPr>
        </w:r>
        <w:r w:rsidR="00432C93">
          <w:rPr>
            <w:noProof/>
            <w:webHidden/>
          </w:rPr>
          <w:fldChar w:fldCharType="separate"/>
        </w:r>
        <w:r w:rsidR="00432C93">
          <w:rPr>
            <w:noProof/>
            <w:webHidden/>
          </w:rPr>
          <w:t>11</w:t>
        </w:r>
        <w:r w:rsidR="00432C93">
          <w:rPr>
            <w:noProof/>
            <w:webHidden/>
          </w:rPr>
          <w:fldChar w:fldCharType="end"/>
        </w:r>
      </w:hyperlink>
    </w:p>
    <w:p w14:paraId="4CE41045" w14:textId="5577598A" w:rsidR="00432C93" w:rsidRDefault="001C297A">
      <w:pPr>
        <w:pStyle w:val="TOC3"/>
        <w:rPr>
          <w:rFonts w:asciiTheme="minorHAnsi" w:eastAsiaTheme="minorEastAsia" w:hAnsiTheme="minorHAnsi" w:cstheme="minorBidi"/>
          <w:noProof/>
          <w:sz w:val="22"/>
          <w:szCs w:val="22"/>
        </w:rPr>
      </w:pPr>
      <w:hyperlink w:anchor="_Toc38785923" w:history="1">
        <w:r w:rsidR="00432C93" w:rsidRPr="00B06B58">
          <w:rPr>
            <w:rStyle w:val="Hyperlink"/>
            <w:noProof/>
          </w:rPr>
          <w:t>1.4.1</w:t>
        </w:r>
        <w:r w:rsidR="00432C93">
          <w:rPr>
            <w:rFonts w:asciiTheme="minorHAnsi" w:eastAsiaTheme="minorEastAsia" w:hAnsiTheme="minorHAnsi" w:cstheme="minorBidi"/>
            <w:noProof/>
            <w:sz w:val="22"/>
            <w:szCs w:val="22"/>
          </w:rPr>
          <w:tab/>
        </w:r>
        <w:r w:rsidR="00432C93" w:rsidRPr="00B06B58">
          <w:rPr>
            <w:rStyle w:val="Hyperlink"/>
            <w:noProof/>
          </w:rPr>
          <w:t>Word embedding</w:t>
        </w:r>
        <w:r w:rsidR="00432C93">
          <w:rPr>
            <w:noProof/>
            <w:webHidden/>
          </w:rPr>
          <w:tab/>
        </w:r>
        <w:r w:rsidR="00432C93">
          <w:rPr>
            <w:noProof/>
            <w:webHidden/>
          </w:rPr>
          <w:fldChar w:fldCharType="begin"/>
        </w:r>
        <w:r w:rsidR="00432C93">
          <w:rPr>
            <w:noProof/>
            <w:webHidden/>
          </w:rPr>
          <w:instrText xml:space="preserve"> PAGEREF _Toc38785923 \h </w:instrText>
        </w:r>
        <w:r w:rsidR="00432C93">
          <w:rPr>
            <w:noProof/>
            <w:webHidden/>
          </w:rPr>
        </w:r>
        <w:r w:rsidR="00432C93">
          <w:rPr>
            <w:noProof/>
            <w:webHidden/>
          </w:rPr>
          <w:fldChar w:fldCharType="separate"/>
        </w:r>
        <w:r w:rsidR="00432C93">
          <w:rPr>
            <w:noProof/>
            <w:webHidden/>
          </w:rPr>
          <w:t>12</w:t>
        </w:r>
        <w:r w:rsidR="00432C93">
          <w:rPr>
            <w:noProof/>
            <w:webHidden/>
          </w:rPr>
          <w:fldChar w:fldCharType="end"/>
        </w:r>
      </w:hyperlink>
    </w:p>
    <w:p w14:paraId="645111C3" w14:textId="29FC3203" w:rsidR="00432C93" w:rsidRDefault="001C297A">
      <w:pPr>
        <w:pStyle w:val="TOC3"/>
        <w:rPr>
          <w:rFonts w:asciiTheme="minorHAnsi" w:eastAsiaTheme="minorEastAsia" w:hAnsiTheme="minorHAnsi" w:cstheme="minorBidi"/>
          <w:noProof/>
          <w:sz w:val="22"/>
          <w:szCs w:val="22"/>
        </w:rPr>
      </w:pPr>
      <w:hyperlink w:anchor="_Toc38785924" w:history="1">
        <w:r w:rsidR="00432C93" w:rsidRPr="00B06B58">
          <w:rPr>
            <w:rStyle w:val="Hyperlink"/>
            <w:noProof/>
          </w:rPr>
          <w:t>1.4.2</w:t>
        </w:r>
        <w:r w:rsidR="00432C93">
          <w:rPr>
            <w:rFonts w:asciiTheme="minorHAnsi" w:eastAsiaTheme="minorEastAsia" w:hAnsiTheme="minorHAnsi" w:cstheme="minorBidi"/>
            <w:noProof/>
            <w:sz w:val="22"/>
            <w:szCs w:val="22"/>
          </w:rPr>
          <w:tab/>
        </w:r>
        <w:r w:rsidR="00432C93" w:rsidRPr="00B06B58">
          <w:rPr>
            <w:rStyle w:val="Hyperlink"/>
            <w:noProof/>
          </w:rPr>
          <w:t>Encoder</w:t>
        </w:r>
        <w:r w:rsidR="00432C93">
          <w:rPr>
            <w:noProof/>
            <w:webHidden/>
          </w:rPr>
          <w:tab/>
        </w:r>
        <w:r w:rsidR="00432C93">
          <w:rPr>
            <w:noProof/>
            <w:webHidden/>
          </w:rPr>
          <w:fldChar w:fldCharType="begin"/>
        </w:r>
        <w:r w:rsidR="00432C93">
          <w:rPr>
            <w:noProof/>
            <w:webHidden/>
          </w:rPr>
          <w:instrText xml:space="preserve"> PAGEREF _Toc38785924 \h </w:instrText>
        </w:r>
        <w:r w:rsidR="00432C93">
          <w:rPr>
            <w:noProof/>
            <w:webHidden/>
          </w:rPr>
        </w:r>
        <w:r w:rsidR="00432C93">
          <w:rPr>
            <w:noProof/>
            <w:webHidden/>
          </w:rPr>
          <w:fldChar w:fldCharType="separate"/>
        </w:r>
        <w:r w:rsidR="00432C93">
          <w:rPr>
            <w:noProof/>
            <w:webHidden/>
          </w:rPr>
          <w:t>13</w:t>
        </w:r>
        <w:r w:rsidR="00432C93">
          <w:rPr>
            <w:noProof/>
            <w:webHidden/>
          </w:rPr>
          <w:fldChar w:fldCharType="end"/>
        </w:r>
      </w:hyperlink>
    </w:p>
    <w:p w14:paraId="152358DC" w14:textId="579C5463" w:rsidR="00432C93" w:rsidRDefault="001C297A">
      <w:pPr>
        <w:pStyle w:val="TOC3"/>
        <w:rPr>
          <w:rFonts w:asciiTheme="minorHAnsi" w:eastAsiaTheme="minorEastAsia" w:hAnsiTheme="minorHAnsi" w:cstheme="minorBidi"/>
          <w:noProof/>
          <w:sz w:val="22"/>
          <w:szCs w:val="22"/>
        </w:rPr>
      </w:pPr>
      <w:hyperlink w:anchor="_Toc38785925" w:history="1">
        <w:r w:rsidR="00432C93" w:rsidRPr="00B06B58">
          <w:rPr>
            <w:rStyle w:val="Hyperlink"/>
            <w:noProof/>
          </w:rPr>
          <w:t>1.4.3</w:t>
        </w:r>
        <w:r w:rsidR="00432C93">
          <w:rPr>
            <w:rFonts w:asciiTheme="minorHAnsi" w:eastAsiaTheme="minorEastAsia" w:hAnsiTheme="minorHAnsi" w:cstheme="minorBidi"/>
            <w:noProof/>
            <w:sz w:val="22"/>
            <w:szCs w:val="22"/>
          </w:rPr>
          <w:tab/>
        </w:r>
        <w:r w:rsidR="00432C93" w:rsidRPr="00B06B58">
          <w:rPr>
            <w:rStyle w:val="Hyperlink"/>
            <w:noProof/>
          </w:rPr>
          <w:t>Decoder</w:t>
        </w:r>
        <w:r w:rsidR="00432C93">
          <w:rPr>
            <w:noProof/>
            <w:webHidden/>
          </w:rPr>
          <w:tab/>
        </w:r>
        <w:r w:rsidR="00432C93">
          <w:rPr>
            <w:noProof/>
            <w:webHidden/>
          </w:rPr>
          <w:fldChar w:fldCharType="begin"/>
        </w:r>
        <w:r w:rsidR="00432C93">
          <w:rPr>
            <w:noProof/>
            <w:webHidden/>
          </w:rPr>
          <w:instrText xml:space="preserve"> PAGEREF _Toc38785925 \h </w:instrText>
        </w:r>
        <w:r w:rsidR="00432C93">
          <w:rPr>
            <w:noProof/>
            <w:webHidden/>
          </w:rPr>
        </w:r>
        <w:r w:rsidR="00432C93">
          <w:rPr>
            <w:noProof/>
            <w:webHidden/>
          </w:rPr>
          <w:fldChar w:fldCharType="separate"/>
        </w:r>
        <w:r w:rsidR="00432C93">
          <w:rPr>
            <w:noProof/>
            <w:webHidden/>
          </w:rPr>
          <w:t>13</w:t>
        </w:r>
        <w:r w:rsidR="00432C93">
          <w:rPr>
            <w:noProof/>
            <w:webHidden/>
          </w:rPr>
          <w:fldChar w:fldCharType="end"/>
        </w:r>
      </w:hyperlink>
    </w:p>
    <w:p w14:paraId="08149C6F" w14:textId="274D037F" w:rsidR="00432C93" w:rsidRDefault="001C297A">
      <w:pPr>
        <w:pStyle w:val="TOC3"/>
        <w:rPr>
          <w:rFonts w:asciiTheme="minorHAnsi" w:eastAsiaTheme="minorEastAsia" w:hAnsiTheme="minorHAnsi" w:cstheme="minorBidi"/>
          <w:noProof/>
          <w:sz w:val="22"/>
          <w:szCs w:val="22"/>
        </w:rPr>
      </w:pPr>
      <w:hyperlink w:anchor="_Toc38785926" w:history="1">
        <w:r w:rsidR="00432C93" w:rsidRPr="00B06B58">
          <w:rPr>
            <w:rStyle w:val="Hyperlink"/>
            <w:noProof/>
          </w:rPr>
          <w:t>1.4.4</w:t>
        </w:r>
        <w:r w:rsidR="00432C93">
          <w:rPr>
            <w:rFonts w:asciiTheme="minorHAnsi" w:eastAsiaTheme="minorEastAsia" w:hAnsiTheme="minorHAnsi" w:cstheme="minorBidi"/>
            <w:noProof/>
            <w:sz w:val="22"/>
            <w:szCs w:val="22"/>
          </w:rPr>
          <w:tab/>
        </w:r>
        <w:r w:rsidR="00432C93" w:rsidRPr="00B06B58">
          <w:rPr>
            <w:rStyle w:val="Hyperlink"/>
            <w:noProof/>
          </w:rPr>
          <w:t>Linguistic Input Feature</w:t>
        </w:r>
        <w:r w:rsidR="00432C93">
          <w:rPr>
            <w:noProof/>
            <w:webHidden/>
          </w:rPr>
          <w:tab/>
        </w:r>
        <w:r w:rsidR="00432C93">
          <w:rPr>
            <w:noProof/>
            <w:webHidden/>
          </w:rPr>
          <w:fldChar w:fldCharType="begin"/>
        </w:r>
        <w:r w:rsidR="00432C93">
          <w:rPr>
            <w:noProof/>
            <w:webHidden/>
          </w:rPr>
          <w:instrText xml:space="preserve"> PAGEREF _Toc38785926 \h </w:instrText>
        </w:r>
        <w:r w:rsidR="00432C93">
          <w:rPr>
            <w:noProof/>
            <w:webHidden/>
          </w:rPr>
        </w:r>
        <w:r w:rsidR="00432C93">
          <w:rPr>
            <w:noProof/>
            <w:webHidden/>
          </w:rPr>
          <w:fldChar w:fldCharType="separate"/>
        </w:r>
        <w:r w:rsidR="00432C93">
          <w:rPr>
            <w:noProof/>
            <w:webHidden/>
          </w:rPr>
          <w:t>16</w:t>
        </w:r>
        <w:r w:rsidR="00432C93">
          <w:rPr>
            <w:noProof/>
            <w:webHidden/>
          </w:rPr>
          <w:fldChar w:fldCharType="end"/>
        </w:r>
      </w:hyperlink>
    </w:p>
    <w:p w14:paraId="19C1FDC2" w14:textId="3603EB3D" w:rsidR="00432C93" w:rsidRDefault="001C297A">
      <w:pPr>
        <w:pStyle w:val="TOC2"/>
        <w:rPr>
          <w:rFonts w:asciiTheme="minorHAnsi" w:eastAsiaTheme="minorEastAsia" w:hAnsiTheme="minorHAnsi" w:cstheme="minorBidi"/>
          <w:noProof/>
          <w:sz w:val="22"/>
          <w:szCs w:val="22"/>
        </w:rPr>
      </w:pPr>
      <w:hyperlink w:anchor="_Toc38785927" w:history="1">
        <w:r w:rsidR="00432C93" w:rsidRPr="00B06B58">
          <w:rPr>
            <w:rStyle w:val="Hyperlink"/>
            <w:noProof/>
          </w:rPr>
          <w:t>1.5</w:t>
        </w:r>
        <w:r w:rsidR="00432C93">
          <w:rPr>
            <w:rFonts w:asciiTheme="minorHAnsi" w:eastAsiaTheme="minorEastAsia" w:hAnsiTheme="minorHAnsi" w:cstheme="minorBidi"/>
            <w:noProof/>
            <w:sz w:val="22"/>
            <w:szCs w:val="22"/>
          </w:rPr>
          <w:tab/>
        </w:r>
        <w:r w:rsidR="00432C93" w:rsidRPr="00B06B58">
          <w:rPr>
            <w:rStyle w:val="Hyperlink"/>
            <w:noProof/>
          </w:rPr>
          <w:t>Tóm tắt chương 1</w:t>
        </w:r>
        <w:r w:rsidR="00432C93">
          <w:rPr>
            <w:noProof/>
            <w:webHidden/>
          </w:rPr>
          <w:tab/>
        </w:r>
        <w:r w:rsidR="00432C93">
          <w:rPr>
            <w:noProof/>
            <w:webHidden/>
          </w:rPr>
          <w:fldChar w:fldCharType="begin"/>
        </w:r>
        <w:r w:rsidR="00432C93">
          <w:rPr>
            <w:noProof/>
            <w:webHidden/>
          </w:rPr>
          <w:instrText xml:space="preserve"> PAGEREF _Toc38785927 \h </w:instrText>
        </w:r>
        <w:r w:rsidR="00432C93">
          <w:rPr>
            <w:noProof/>
            <w:webHidden/>
          </w:rPr>
        </w:r>
        <w:r w:rsidR="00432C93">
          <w:rPr>
            <w:noProof/>
            <w:webHidden/>
          </w:rPr>
          <w:fldChar w:fldCharType="separate"/>
        </w:r>
        <w:r w:rsidR="00432C93">
          <w:rPr>
            <w:noProof/>
            <w:webHidden/>
          </w:rPr>
          <w:t>18</w:t>
        </w:r>
        <w:r w:rsidR="00432C93">
          <w:rPr>
            <w:noProof/>
            <w:webHidden/>
          </w:rPr>
          <w:fldChar w:fldCharType="end"/>
        </w:r>
      </w:hyperlink>
    </w:p>
    <w:p w14:paraId="4230AE21" w14:textId="5C98BCA8" w:rsidR="00432C93" w:rsidRDefault="001C297A">
      <w:pPr>
        <w:pStyle w:val="TOC1"/>
        <w:tabs>
          <w:tab w:val="right" w:leader="dot" w:pos="8778"/>
        </w:tabs>
        <w:rPr>
          <w:rFonts w:asciiTheme="minorHAnsi" w:eastAsiaTheme="minorEastAsia" w:hAnsiTheme="minorHAnsi" w:cstheme="minorBidi"/>
          <w:noProof/>
          <w:sz w:val="22"/>
          <w:szCs w:val="22"/>
        </w:rPr>
      </w:pPr>
      <w:hyperlink w:anchor="_Toc38785928" w:history="1">
        <w:r w:rsidR="00432C93" w:rsidRPr="00B06B58">
          <w:rPr>
            <w:rStyle w:val="Hyperlink"/>
            <w:noProof/>
          </w:rPr>
          <w:t>CHƯƠNG 2: THỰC HIỆN MÔ PHỎNG ENCODER-DECODER</w:t>
        </w:r>
        <w:r w:rsidR="00432C93">
          <w:rPr>
            <w:noProof/>
            <w:webHidden/>
          </w:rPr>
          <w:tab/>
        </w:r>
        <w:r w:rsidR="00432C93">
          <w:rPr>
            <w:noProof/>
            <w:webHidden/>
          </w:rPr>
          <w:fldChar w:fldCharType="begin"/>
        </w:r>
        <w:r w:rsidR="00432C93">
          <w:rPr>
            <w:noProof/>
            <w:webHidden/>
          </w:rPr>
          <w:instrText xml:space="preserve"> PAGEREF _Toc38785928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6094F9BC" w14:textId="062CF95E" w:rsidR="00432C93" w:rsidRDefault="001C297A">
      <w:pPr>
        <w:pStyle w:val="TOC2"/>
        <w:rPr>
          <w:rFonts w:asciiTheme="minorHAnsi" w:eastAsiaTheme="minorEastAsia" w:hAnsiTheme="minorHAnsi" w:cstheme="minorBidi"/>
          <w:noProof/>
          <w:sz w:val="22"/>
          <w:szCs w:val="22"/>
        </w:rPr>
      </w:pPr>
      <w:hyperlink w:anchor="_Toc38785929" w:history="1">
        <w:r w:rsidR="00432C93" w:rsidRPr="00B06B58">
          <w:rPr>
            <w:rStyle w:val="Hyperlink"/>
            <w:noProof/>
          </w:rPr>
          <w:t>2.1 Chuẩn bị nguồn dữ liệu và thư viện</w:t>
        </w:r>
        <w:r w:rsidR="00432C93">
          <w:rPr>
            <w:noProof/>
            <w:webHidden/>
          </w:rPr>
          <w:tab/>
        </w:r>
        <w:r w:rsidR="00432C93">
          <w:rPr>
            <w:noProof/>
            <w:webHidden/>
          </w:rPr>
          <w:fldChar w:fldCharType="begin"/>
        </w:r>
        <w:r w:rsidR="00432C93">
          <w:rPr>
            <w:noProof/>
            <w:webHidden/>
          </w:rPr>
          <w:instrText xml:space="preserve"> PAGEREF _Toc38785929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4E3D81A7" w14:textId="5918899C" w:rsidR="00432C93" w:rsidRDefault="001C297A">
      <w:pPr>
        <w:pStyle w:val="TOC2"/>
        <w:rPr>
          <w:rFonts w:asciiTheme="minorHAnsi" w:eastAsiaTheme="minorEastAsia" w:hAnsiTheme="minorHAnsi" w:cstheme="minorBidi"/>
          <w:noProof/>
          <w:sz w:val="22"/>
          <w:szCs w:val="22"/>
        </w:rPr>
      </w:pPr>
      <w:hyperlink w:anchor="_Toc38785930" w:history="1">
        <w:r w:rsidR="00432C93" w:rsidRPr="00B06B58">
          <w:rPr>
            <w:rStyle w:val="Hyperlink"/>
            <w:noProof/>
          </w:rPr>
          <w:t>2.2 Xử lý dữ liệu và tạo các đối tượng quản lý</w:t>
        </w:r>
        <w:r w:rsidR="00432C93">
          <w:rPr>
            <w:noProof/>
            <w:webHidden/>
          </w:rPr>
          <w:tab/>
        </w:r>
        <w:r w:rsidR="00432C93">
          <w:rPr>
            <w:noProof/>
            <w:webHidden/>
          </w:rPr>
          <w:fldChar w:fldCharType="begin"/>
        </w:r>
        <w:r w:rsidR="00432C93">
          <w:rPr>
            <w:noProof/>
            <w:webHidden/>
          </w:rPr>
          <w:instrText xml:space="preserve"> PAGEREF _Toc38785930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28A3D423" w14:textId="529599A8" w:rsidR="00432C93" w:rsidRDefault="001C297A">
      <w:pPr>
        <w:pStyle w:val="TOC2"/>
        <w:rPr>
          <w:rFonts w:asciiTheme="minorHAnsi" w:eastAsiaTheme="minorEastAsia" w:hAnsiTheme="minorHAnsi" w:cstheme="minorBidi"/>
          <w:noProof/>
          <w:sz w:val="22"/>
          <w:szCs w:val="22"/>
        </w:rPr>
      </w:pPr>
      <w:hyperlink w:anchor="_Toc38785931" w:history="1">
        <w:r w:rsidR="00432C93" w:rsidRPr="00B06B58">
          <w:rPr>
            <w:rStyle w:val="Hyperlink"/>
            <w:noProof/>
          </w:rPr>
          <w:t>2.3 Xây dựng encoder-decoder</w:t>
        </w:r>
        <w:r w:rsidR="00432C93">
          <w:rPr>
            <w:noProof/>
            <w:webHidden/>
          </w:rPr>
          <w:tab/>
        </w:r>
        <w:r w:rsidR="00432C93">
          <w:rPr>
            <w:noProof/>
            <w:webHidden/>
          </w:rPr>
          <w:fldChar w:fldCharType="begin"/>
        </w:r>
        <w:r w:rsidR="00432C93">
          <w:rPr>
            <w:noProof/>
            <w:webHidden/>
          </w:rPr>
          <w:instrText xml:space="preserve"> PAGEREF _Toc38785931 \h </w:instrText>
        </w:r>
        <w:r w:rsidR="00432C93">
          <w:rPr>
            <w:noProof/>
            <w:webHidden/>
          </w:rPr>
        </w:r>
        <w:r w:rsidR="00432C93">
          <w:rPr>
            <w:noProof/>
            <w:webHidden/>
          </w:rPr>
          <w:fldChar w:fldCharType="separate"/>
        </w:r>
        <w:r w:rsidR="00432C93">
          <w:rPr>
            <w:noProof/>
            <w:webHidden/>
          </w:rPr>
          <w:t>23</w:t>
        </w:r>
        <w:r w:rsidR="00432C93">
          <w:rPr>
            <w:noProof/>
            <w:webHidden/>
          </w:rPr>
          <w:fldChar w:fldCharType="end"/>
        </w:r>
      </w:hyperlink>
    </w:p>
    <w:p w14:paraId="300E0ED8" w14:textId="58D90CD2" w:rsidR="00432C93" w:rsidRDefault="001C297A">
      <w:pPr>
        <w:pStyle w:val="TOC2"/>
        <w:rPr>
          <w:rFonts w:asciiTheme="minorHAnsi" w:eastAsiaTheme="minorEastAsia" w:hAnsiTheme="minorHAnsi" w:cstheme="minorBidi"/>
          <w:noProof/>
          <w:sz w:val="22"/>
          <w:szCs w:val="22"/>
        </w:rPr>
      </w:pPr>
      <w:hyperlink w:anchor="_Toc38785932" w:history="1">
        <w:r w:rsidR="00432C93" w:rsidRPr="00B06B58">
          <w:rPr>
            <w:rStyle w:val="Hyperlink"/>
            <w:noProof/>
          </w:rPr>
          <w:t>2.4 Huấn luyện</w:t>
        </w:r>
        <w:r w:rsidR="00432C93">
          <w:rPr>
            <w:noProof/>
            <w:webHidden/>
          </w:rPr>
          <w:tab/>
        </w:r>
        <w:r w:rsidR="00432C93">
          <w:rPr>
            <w:noProof/>
            <w:webHidden/>
          </w:rPr>
          <w:fldChar w:fldCharType="begin"/>
        </w:r>
        <w:r w:rsidR="00432C93">
          <w:rPr>
            <w:noProof/>
            <w:webHidden/>
          </w:rPr>
          <w:instrText xml:space="preserve"> PAGEREF _Toc38785932 \h </w:instrText>
        </w:r>
        <w:r w:rsidR="00432C93">
          <w:rPr>
            <w:noProof/>
            <w:webHidden/>
          </w:rPr>
        </w:r>
        <w:r w:rsidR="00432C93">
          <w:rPr>
            <w:noProof/>
            <w:webHidden/>
          </w:rPr>
          <w:fldChar w:fldCharType="separate"/>
        </w:r>
        <w:r w:rsidR="00432C93">
          <w:rPr>
            <w:noProof/>
            <w:webHidden/>
          </w:rPr>
          <w:t>27</w:t>
        </w:r>
        <w:r w:rsidR="00432C93">
          <w:rPr>
            <w:noProof/>
            <w:webHidden/>
          </w:rPr>
          <w:fldChar w:fldCharType="end"/>
        </w:r>
      </w:hyperlink>
    </w:p>
    <w:p w14:paraId="265C3CED" w14:textId="7E97AFFD" w:rsidR="00432C93" w:rsidRDefault="001C297A">
      <w:pPr>
        <w:pStyle w:val="TOC2"/>
        <w:rPr>
          <w:rFonts w:asciiTheme="minorHAnsi" w:eastAsiaTheme="minorEastAsia" w:hAnsiTheme="minorHAnsi" w:cstheme="minorBidi"/>
          <w:noProof/>
          <w:sz w:val="22"/>
          <w:szCs w:val="22"/>
        </w:rPr>
      </w:pPr>
      <w:hyperlink w:anchor="_Toc38785933" w:history="1">
        <w:r w:rsidR="00432C93" w:rsidRPr="00B06B58">
          <w:rPr>
            <w:rStyle w:val="Hyperlink"/>
            <w:noProof/>
          </w:rPr>
          <w:t>2.5 Đánh giá</w:t>
        </w:r>
        <w:r w:rsidR="00432C93">
          <w:rPr>
            <w:noProof/>
            <w:webHidden/>
          </w:rPr>
          <w:tab/>
        </w:r>
        <w:r w:rsidR="00432C93">
          <w:rPr>
            <w:noProof/>
            <w:webHidden/>
          </w:rPr>
          <w:fldChar w:fldCharType="begin"/>
        </w:r>
        <w:r w:rsidR="00432C93">
          <w:rPr>
            <w:noProof/>
            <w:webHidden/>
          </w:rPr>
          <w:instrText xml:space="preserve"> PAGEREF _Toc38785933 \h </w:instrText>
        </w:r>
        <w:r w:rsidR="00432C93">
          <w:rPr>
            <w:noProof/>
            <w:webHidden/>
          </w:rPr>
        </w:r>
        <w:r w:rsidR="00432C93">
          <w:rPr>
            <w:noProof/>
            <w:webHidden/>
          </w:rPr>
          <w:fldChar w:fldCharType="separate"/>
        </w:r>
        <w:r w:rsidR="00432C93">
          <w:rPr>
            <w:noProof/>
            <w:webHidden/>
          </w:rPr>
          <w:t>33</w:t>
        </w:r>
        <w:r w:rsidR="00432C93">
          <w:rPr>
            <w:noProof/>
            <w:webHidden/>
          </w:rPr>
          <w:fldChar w:fldCharType="end"/>
        </w:r>
      </w:hyperlink>
    </w:p>
    <w:p w14:paraId="3B9A1C60" w14:textId="67D4E3CD" w:rsidR="00432C93" w:rsidRDefault="001C297A">
      <w:pPr>
        <w:pStyle w:val="TOC2"/>
        <w:rPr>
          <w:rFonts w:asciiTheme="minorHAnsi" w:eastAsiaTheme="minorEastAsia" w:hAnsiTheme="minorHAnsi" w:cstheme="minorBidi"/>
          <w:noProof/>
          <w:sz w:val="22"/>
          <w:szCs w:val="22"/>
        </w:rPr>
      </w:pPr>
      <w:hyperlink w:anchor="_Toc38785934" w:history="1">
        <w:r w:rsidR="00432C93" w:rsidRPr="00B06B58">
          <w:rPr>
            <w:rStyle w:val="Hyperlink"/>
            <w:noProof/>
          </w:rPr>
          <w:t>2.6 Kiểm thử</w:t>
        </w:r>
        <w:r w:rsidR="00432C93">
          <w:rPr>
            <w:noProof/>
            <w:webHidden/>
          </w:rPr>
          <w:tab/>
        </w:r>
        <w:r w:rsidR="00432C93">
          <w:rPr>
            <w:noProof/>
            <w:webHidden/>
          </w:rPr>
          <w:fldChar w:fldCharType="begin"/>
        </w:r>
        <w:r w:rsidR="00432C93">
          <w:rPr>
            <w:noProof/>
            <w:webHidden/>
          </w:rPr>
          <w:instrText xml:space="preserve"> PAGEREF _Toc38785934 \h </w:instrText>
        </w:r>
        <w:r w:rsidR="00432C93">
          <w:rPr>
            <w:noProof/>
            <w:webHidden/>
          </w:rPr>
        </w:r>
        <w:r w:rsidR="00432C93">
          <w:rPr>
            <w:noProof/>
            <w:webHidden/>
          </w:rPr>
          <w:fldChar w:fldCharType="separate"/>
        </w:r>
        <w:r w:rsidR="00432C93">
          <w:rPr>
            <w:noProof/>
            <w:webHidden/>
          </w:rPr>
          <w:t>35</w:t>
        </w:r>
        <w:r w:rsidR="00432C93">
          <w:rPr>
            <w:noProof/>
            <w:webHidden/>
          </w:rPr>
          <w:fldChar w:fldCharType="end"/>
        </w:r>
      </w:hyperlink>
    </w:p>
    <w:p w14:paraId="223F6545" w14:textId="6196226C" w:rsidR="00432C93" w:rsidRDefault="001C297A">
      <w:pPr>
        <w:pStyle w:val="TOC2"/>
        <w:rPr>
          <w:rFonts w:asciiTheme="minorHAnsi" w:eastAsiaTheme="minorEastAsia" w:hAnsiTheme="minorHAnsi" w:cstheme="minorBidi"/>
          <w:noProof/>
          <w:sz w:val="22"/>
          <w:szCs w:val="22"/>
        </w:rPr>
      </w:pPr>
      <w:hyperlink w:anchor="_Toc38785935" w:history="1">
        <w:r w:rsidR="00432C93" w:rsidRPr="00B06B58">
          <w:rPr>
            <w:rStyle w:val="Hyperlink"/>
            <w:noProof/>
          </w:rPr>
          <w:t>2.7 Chạy chương trình và kết quả</w:t>
        </w:r>
        <w:r w:rsidR="00432C93">
          <w:rPr>
            <w:noProof/>
            <w:webHidden/>
          </w:rPr>
          <w:tab/>
        </w:r>
        <w:r w:rsidR="00432C93">
          <w:rPr>
            <w:noProof/>
            <w:webHidden/>
          </w:rPr>
          <w:fldChar w:fldCharType="begin"/>
        </w:r>
        <w:r w:rsidR="00432C93">
          <w:rPr>
            <w:noProof/>
            <w:webHidden/>
          </w:rPr>
          <w:instrText xml:space="preserve"> PAGEREF _Toc38785935 \h </w:instrText>
        </w:r>
        <w:r w:rsidR="00432C93">
          <w:rPr>
            <w:noProof/>
            <w:webHidden/>
          </w:rPr>
        </w:r>
        <w:r w:rsidR="00432C93">
          <w:rPr>
            <w:noProof/>
            <w:webHidden/>
          </w:rPr>
          <w:fldChar w:fldCharType="separate"/>
        </w:r>
        <w:r w:rsidR="00432C93">
          <w:rPr>
            <w:noProof/>
            <w:webHidden/>
          </w:rPr>
          <w:t>36</w:t>
        </w:r>
        <w:r w:rsidR="00432C93">
          <w:rPr>
            <w:noProof/>
            <w:webHidden/>
          </w:rPr>
          <w:fldChar w:fldCharType="end"/>
        </w:r>
      </w:hyperlink>
    </w:p>
    <w:p w14:paraId="751CCC19" w14:textId="506D27F7" w:rsidR="00432C93" w:rsidRDefault="001C297A">
      <w:pPr>
        <w:pStyle w:val="TOC2"/>
        <w:rPr>
          <w:rFonts w:asciiTheme="minorHAnsi" w:eastAsiaTheme="minorEastAsia" w:hAnsiTheme="minorHAnsi" w:cstheme="minorBidi"/>
          <w:noProof/>
          <w:sz w:val="22"/>
          <w:szCs w:val="22"/>
        </w:rPr>
      </w:pPr>
      <w:hyperlink w:anchor="_Toc38785936" w:history="1">
        <w:r w:rsidR="00432C93" w:rsidRPr="00B06B58">
          <w:rPr>
            <w:rStyle w:val="Hyperlink"/>
            <w:noProof/>
          </w:rPr>
          <w:t>2.8 Tóm tắt</w:t>
        </w:r>
        <w:r w:rsidR="00432C93">
          <w:rPr>
            <w:noProof/>
            <w:webHidden/>
          </w:rPr>
          <w:tab/>
        </w:r>
        <w:r w:rsidR="00432C93">
          <w:rPr>
            <w:noProof/>
            <w:webHidden/>
          </w:rPr>
          <w:fldChar w:fldCharType="begin"/>
        </w:r>
        <w:r w:rsidR="00432C93">
          <w:rPr>
            <w:noProof/>
            <w:webHidden/>
          </w:rPr>
          <w:instrText xml:space="preserve"> PAGEREF _Toc38785936 \h </w:instrText>
        </w:r>
        <w:r w:rsidR="00432C93">
          <w:rPr>
            <w:noProof/>
            <w:webHidden/>
          </w:rPr>
        </w:r>
        <w:r w:rsidR="00432C93">
          <w:rPr>
            <w:noProof/>
            <w:webHidden/>
          </w:rPr>
          <w:fldChar w:fldCharType="separate"/>
        </w:r>
        <w:r w:rsidR="00432C93">
          <w:rPr>
            <w:noProof/>
            <w:webHidden/>
          </w:rPr>
          <w:t>37</w:t>
        </w:r>
        <w:r w:rsidR="00432C93">
          <w:rPr>
            <w:noProof/>
            <w:webHidden/>
          </w:rPr>
          <w:fldChar w:fldCharType="end"/>
        </w:r>
      </w:hyperlink>
    </w:p>
    <w:p w14:paraId="6CCED896" w14:textId="2D1107E8" w:rsidR="00432C93" w:rsidRDefault="001C297A">
      <w:pPr>
        <w:pStyle w:val="TOC1"/>
        <w:tabs>
          <w:tab w:val="right" w:leader="dot" w:pos="8778"/>
        </w:tabs>
        <w:rPr>
          <w:rFonts w:asciiTheme="minorHAnsi" w:eastAsiaTheme="minorEastAsia" w:hAnsiTheme="minorHAnsi" w:cstheme="minorBidi"/>
          <w:noProof/>
          <w:sz w:val="22"/>
          <w:szCs w:val="22"/>
        </w:rPr>
      </w:pPr>
      <w:hyperlink w:anchor="_Toc38785937" w:history="1">
        <w:r w:rsidR="00432C93" w:rsidRPr="00B06B58">
          <w:rPr>
            <w:rStyle w:val="Hyperlink"/>
            <w:noProof/>
          </w:rPr>
          <w:t>TÀI LIỆU THAM KHẢO</w:t>
        </w:r>
        <w:r w:rsidR="00432C93">
          <w:rPr>
            <w:noProof/>
            <w:webHidden/>
          </w:rPr>
          <w:tab/>
        </w:r>
        <w:r w:rsidR="00432C93">
          <w:rPr>
            <w:noProof/>
            <w:webHidden/>
          </w:rPr>
          <w:fldChar w:fldCharType="begin"/>
        </w:r>
        <w:r w:rsidR="00432C93">
          <w:rPr>
            <w:noProof/>
            <w:webHidden/>
          </w:rPr>
          <w:instrText xml:space="preserve"> PAGEREF _Toc38785937 \h </w:instrText>
        </w:r>
        <w:r w:rsidR="00432C93">
          <w:rPr>
            <w:noProof/>
            <w:webHidden/>
          </w:rPr>
        </w:r>
        <w:r w:rsidR="00432C93">
          <w:rPr>
            <w:noProof/>
            <w:webHidden/>
          </w:rPr>
          <w:fldChar w:fldCharType="separate"/>
        </w:r>
        <w:r w:rsidR="00432C93">
          <w:rPr>
            <w:noProof/>
            <w:webHidden/>
          </w:rPr>
          <w:t>39</w:t>
        </w:r>
        <w:r w:rsidR="00432C93">
          <w:rPr>
            <w:noProof/>
            <w:webHidden/>
          </w:rPr>
          <w:fldChar w:fldCharType="end"/>
        </w:r>
      </w:hyperlink>
    </w:p>
    <w:p w14:paraId="6C822589" w14:textId="4269EEFC" w:rsidR="0057066A" w:rsidRDefault="00E917DB" w:rsidP="00A822F8">
      <w:pPr>
        <w:pStyle w:val="Tiucctrangmu"/>
        <w:rPr>
          <w:sz w:val="26"/>
          <w:szCs w:val="26"/>
        </w:rPr>
      </w:pPr>
      <w:r>
        <w:rPr>
          <w:sz w:val="26"/>
          <w:szCs w:val="26"/>
        </w:rPr>
        <w:fldChar w:fldCharType="end"/>
      </w:r>
    </w:p>
    <w:p w14:paraId="7B0540E1" w14:textId="50F1F394" w:rsidR="0057066A" w:rsidRDefault="0057066A" w:rsidP="00BB6A10">
      <w:pPr>
        <w:pStyle w:val="Tiucctrangmu"/>
        <w:jc w:val="left"/>
        <w:rPr>
          <w:sz w:val="26"/>
          <w:szCs w:val="26"/>
        </w:rPr>
      </w:pPr>
    </w:p>
    <w:p w14:paraId="4F938953" w14:textId="12950C4A" w:rsidR="007E6AB9" w:rsidRPr="00A822F8" w:rsidRDefault="007B1A23" w:rsidP="00A822F8">
      <w:pPr>
        <w:pStyle w:val="Tiucctrangmu"/>
        <w:rPr>
          <w:sz w:val="26"/>
          <w:szCs w:val="26"/>
        </w:rPr>
      </w:pPr>
      <w:r>
        <w:lastRenderedPageBreak/>
        <w:t>DANH MỤC CÁC BẢNG BIỂU, HÌNH VẼ, ĐỒ THỊ</w:t>
      </w:r>
    </w:p>
    <w:p w14:paraId="6A082338" w14:textId="2E9ADAD7" w:rsidR="00DC1A61" w:rsidRDefault="00791EED" w:rsidP="00DC2276">
      <w:pPr>
        <w:rPr>
          <w:b/>
          <w:sz w:val="28"/>
        </w:rPr>
      </w:pPr>
      <w:r w:rsidRPr="00791EED">
        <w:rPr>
          <w:b/>
          <w:sz w:val="28"/>
        </w:rPr>
        <w:t>DANH MỤC HÌNH</w:t>
      </w:r>
    </w:p>
    <w:p w14:paraId="6255266D" w14:textId="2CD2FC4C" w:rsidR="00432C93" w:rsidRDefault="009D1F54">
      <w:pPr>
        <w:pStyle w:val="TOC1"/>
        <w:tabs>
          <w:tab w:val="left" w:pos="1440"/>
          <w:tab w:val="right" w:leader="dot" w:pos="8778"/>
        </w:tabs>
        <w:rPr>
          <w:rFonts w:asciiTheme="minorHAnsi" w:eastAsiaTheme="minorEastAsia" w:hAnsiTheme="minorHAnsi" w:cstheme="minorBidi"/>
          <w:noProof/>
          <w:sz w:val="22"/>
          <w:szCs w:val="22"/>
        </w:rPr>
      </w:pPr>
      <w:r>
        <w:rPr>
          <w:b/>
          <w:sz w:val="28"/>
        </w:rPr>
        <w:fldChar w:fldCharType="begin"/>
      </w:r>
      <w:r>
        <w:rPr>
          <w:b/>
          <w:sz w:val="28"/>
        </w:rPr>
        <w:instrText xml:space="preserve"> TOC \o "1-3" \h \z \t "Caption,1" </w:instrText>
      </w:r>
      <w:r>
        <w:rPr>
          <w:b/>
          <w:sz w:val="28"/>
        </w:rPr>
        <w:fldChar w:fldCharType="separate"/>
      </w:r>
      <w:hyperlink w:anchor="_Toc38785871" w:history="1">
        <w:r w:rsidR="00432C93" w:rsidRPr="002A1781">
          <w:rPr>
            <w:rStyle w:val="Hyperlink"/>
            <w:noProof/>
          </w:rPr>
          <w:t>Hình 1.1.</w:t>
        </w:r>
        <w:r w:rsidR="00432C93">
          <w:rPr>
            <w:rFonts w:asciiTheme="minorHAnsi" w:eastAsiaTheme="minorEastAsia" w:hAnsiTheme="minorHAnsi" w:cstheme="minorBidi"/>
            <w:noProof/>
            <w:sz w:val="22"/>
            <w:szCs w:val="22"/>
          </w:rPr>
          <w:tab/>
        </w:r>
        <w:r w:rsidR="00432C93" w:rsidRPr="002A1781">
          <w:rPr>
            <w:rStyle w:val="Hyperlink"/>
            <w:noProof/>
          </w:rPr>
          <w:t>Sơ lược cấu tạo hoạt động của RNN [1]</w:t>
        </w:r>
        <w:r w:rsidR="00432C93">
          <w:rPr>
            <w:noProof/>
            <w:webHidden/>
          </w:rPr>
          <w:tab/>
        </w:r>
        <w:r w:rsidR="00432C93">
          <w:rPr>
            <w:noProof/>
            <w:webHidden/>
          </w:rPr>
          <w:fldChar w:fldCharType="begin"/>
        </w:r>
        <w:r w:rsidR="00432C93">
          <w:rPr>
            <w:noProof/>
            <w:webHidden/>
          </w:rPr>
          <w:instrText xml:space="preserve"> PAGEREF _Toc38785871 \h </w:instrText>
        </w:r>
        <w:r w:rsidR="00432C93">
          <w:rPr>
            <w:noProof/>
            <w:webHidden/>
          </w:rPr>
        </w:r>
        <w:r w:rsidR="00432C93">
          <w:rPr>
            <w:noProof/>
            <w:webHidden/>
          </w:rPr>
          <w:fldChar w:fldCharType="separate"/>
        </w:r>
        <w:r w:rsidR="00432C93">
          <w:rPr>
            <w:noProof/>
            <w:webHidden/>
          </w:rPr>
          <w:t>5</w:t>
        </w:r>
        <w:r w:rsidR="00432C93">
          <w:rPr>
            <w:noProof/>
            <w:webHidden/>
          </w:rPr>
          <w:fldChar w:fldCharType="end"/>
        </w:r>
      </w:hyperlink>
    </w:p>
    <w:p w14:paraId="77B00381" w14:textId="24803EB1" w:rsidR="00432C93" w:rsidRDefault="001C297A">
      <w:pPr>
        <w:pStyle w:val="TOC1"/>
        <w:tabs>
          <w:tab w:val="left" w:pos="1440"/>
          <w:tab w:val="right" w:leader="dot" w:pos="8778"/>
        </w:tabs>
        <w:rPr>
          <w:rFonts w:asciiTheme="minorHAnsi" w:eastAsiaTheme="minorEastAsia" w:hAnsiTheme="minorHAnsi" w:cstheme="minorBidi"/>
          <w:noProof/>
          <w:sz w:val="22"/>
          <w:szCs w:val="22"/>
        </w:rPr>
      </w:pPr>
      <w:hyperlink w:anchor="_Toc38785872" w:history="1">
        <w:r w:rsidR="00432C93" w:rsidRPr="002A1781">
          <w:rPr>
            <w:rStyle w:val="Hyperlink"/>
            <w:noProof/>
          </w:rPr>
          <w:t>Hình 1.2.</w:t>
        </w:r>
        <w:r w:rsidR="00432C93">
          <w:rPr>
            <w:rFonts w:asciiTheme="minorHAnsi" w:eastAsiaTheme="minorEastAsia" w:hAnsiTheme="minorHAnsi" w:cstheme="minorBidi"/>
            <w:noProof/>
            <w:sz w:val="22"/>
            <w:szCs w:val="22"/>
          </w:rPr>
          <w:tab/>
        </w:r>
        <w:r w:rsidR="00432C93" w:rsidRPr="002A1781">
          <w:rPr>
            <w:rStyle w:val="Hyperlink"/>
            <w:noProof/>
          </w:rPr>
          <w:t>Cấu trúc neural theo GRU [2]</w:t>
        </w:r>
        <w:r w:rsidR="00432C93">
          <w:rPr>
            <w:noProof/>
            <w:webHidden/>
          </w:rPr>
          <w:tab/>
        </w:r>
        <w:r w:rsidR="00432C93">
          <w:rPr>
            <w:noProof/>
            <w:webHidden/>
          </w:rPr>
          <w:fldChar w:fldCharType="begin"/>
        </w:r>
        <w:r w:rsidR="00432C93">
          <w:rPr>
            <w:noProof/>
            <w:webHidden/>
          </w:rPr>
          <w:instrText xml:space="preserve"> PAGEREF _Toc38785872 \h </w:instrText>
        </w:r>
        <w:r w:rsidR="00432C93">
          <w:rPr>
            <w:noProof/>
            <w:webHidden/>
          </w:rPr>
        </w:r>
        <w:r w:rsidR="00432C93">
          <w:rPr>
            <w:noProof/>
            <w:webHidden/>
          </w:rPr>
          <w:fldChar w:fldCharType="separate"/>
        </w:r>
        <w:r w:rsidR="00432C93">
          <w:rPr>
            <w:noProof/>
            <w:webHidden/>
          </w:rPr>
          <w:t>6</w:t>
        </w:r>
        <w:r w:rsidR="00432C93">
          <w:rPr>
            <w:noProof/>
            <w:webHidden/>
          </w:rPr>
          <w:fldChar w:fldCharType="end"/>
        </w:r>
      </w:hyperlink>
    </w:p>
    <w:p w14:paraId="368358E3" w14:textId="2B04D9B9" w:rsidR="00432C93" w:rsidRDefault="001C297A">
      <w:pPr>
        <w:pStyle w:val="TOC1"/>
        <w:tabs>
          <w:tab w:val="left" w:pos="1440"/>
          <w:tab w:val="right" w:leader="dot" w:pos="8778"/>
        </w:tabs>
        <w:rPr>
          <w:rFonts w:asciiTheme="minorHAnsi" w:eastAsiaTheme="minorEastAsia" w:hAnsiTheme="minorHAnsi" w:cstheme="minorBidi"/>
          <w:noProof/>
          <w:sz w:val="22"/>
          <w:szCs w:val="22"/>
        </w:rPr>
      </w:pPr>
      <w:hyperlink w:anchor="_Toc38785873" w:history="1">
        <w:r w:rsidR="00432C93" w:rsidRPr="002A1781">
          <w:rPr>
            <w:rStyle w:val="Hyperlink"/>
            <w:noProof/>
          </w:rPr>
          <w:t>Hình 1.3.</w:t>
        </w:r>
        <w:r w:rsidR="00432C93">
          <w:rPr>
            <w:rFonts w:asciiTheme="minorHAnsi" w:eastAsiaTheme="minorEastAsia" w:hAnsiTheme="minorHAnsi" w:cstheme="minorBidi"/>
            <w:noProof/>
            <w:sz w:val="22"/>
            <w:szCs w:val="22"/>
          </w:rPr>
          <w:tab/>
        </w:r>
        <w:r w:rsidR="00432C93" w:rsidRPr="002A1781">
          <w:rPr>
            <w:rStyle w:val="Hyperlink"/>
            <w:noProof/>
          </w:rPr>
          <w:t>Mô tả cách tính của cổng update [2]</w:t>
        </w:r>
        <w:r w:rsidR="00432C93">
          <w:rPr>
            <w:noProof/>
            <w:webHidden/>
          </w:rPr>
          <w:tab/>
        </w:r>
        <w:r w:rsidR="00432C93">
          <w:rPr>
            <w:noProof/>
            <w:webHidden/>
          </w:rPr>
          <w:fldChar w:fldCharType="begin"/>
        </w:r>
        <w:r w:rsidR="00432C93">
          <w:rPr>
            <w:noProof/>
            <w:webHidden/>
          </w:rPr>
          <w:instrText xml:space="preserve"> PAGEREF _Toc38785873 \h </w:instrText>
        </w:r>
        <w:r w:rsidR="00432C93">
          <w:rPr>
            <w:noProof/>
            <w:webHidden/>
          </w:rPr>
        </w:r>
        <w:r w:rsidR="00432C93">
          <w:rPr>
            <w:noProof/>
            <w:webHidden/>
          </w:rPr>
          <w:fldChar w:fldCharType="separate"/>
        </w:r>
        <w:r w:rsidR="00432C93">
          <w:rPr>
            <w:noProof/>
            <w:webHidden/>
          </w:rPr>
          <w:t>7</w:t>
        </w:r>
        <w:r w:rsidR="00432C93">
          <w:rPr>
            <w:noProof/>
            <w:webHidden/>
          </w:rPr>
          <w:fldChar w:fldCharType="end"/>
        </w:r>
      </w:hyperlink>
    </w:p>
    <w:p w14:paraId="67F5BB07" w14:textId="6A2A3CD5" w:rsidR="00432C93" w:rsidRDefault="001C297A">
      <w:pPr>
        <w:pStyle w:val="TOC1"/>
        <w:tabs>
          <w:tab w:val="left" w:pos="1440"/>
          <w:tab w:val="right" w:leader="dot" w:pos="8778"/>
        </w:tabs>
        <w:rPr>
          <w:rFonts w:asciiTheme="minorHAnsi" w:eastAsiaTheme="minorEastAsia" w:hAnsiTheme="minorHAnsi" w:cstheme="minorBidi"/>
          <w:noProof/>
          <w:sz w:val="22"/>
          <w:szCs w:val="22"/>
        </w:rPr>
      </w:pPr>
      <w:hyperlink w:anchor="_Toc38785874" w:history="1">
        <w:r w:rsidR="00432C93" w:rsidRPr="002A1781">
          <w:rPr>
            <w:rStyle w:val="Hyperlink"/>
            <w:noProof/>
          </w:rPr>
          <w:t>Hình 1.4.</w:t>
        </w:r>
        <w:r w:rsidR="00432C93">
          <w:rPr>
            <w:rFonts w:asciiTheme="minorHAnsi" w:eastAsiaTheme="minorEastAsia" w:hAnsiTheme="minorHAnsi" w:cstheme="minorBidi"/>
            <w:noProof/>
            <w:sz w:val="22"/>
            <w:szCs w:val="22"/>
          </w:rPr>
          <w:tab/>
        </w:r>
        <w:r w:rsidR="00432C93" w:rsidRPr="002A1781">
          <w:rPr>
            <w:rStyle w:val="Hyperlink"/>
            <w:noProof/>
          </w:rPr>
          <w:t>Mô tả cách tính cổng reset [2]</w:t>
        </w:r>
        <w:r w:rsidR="00432C93">
          <w:rPr>
            <w:noProof/>
            <w:webHidden/>
          </w:rPr>
          <w:tab/>
        </w:r>
        <w:r w:rsidR="00432C93">
          <w:rPr>
            <w:noProof/>
            <w:webHidden/>
          </w:rPr>
          <w:fldChar w:fldCharType="begin"/>
        </w:r>
        <w:r w:rsidR="00432C93">
          <w:rPr>
            <w:noProof/>
            <w:webHidden/>
          </w:rPr>
          <w:instrText xml:space="preserve"> PAGEREF _Toc38785874 \h </w:instrText>
        </w:r>
        <w:r w:rsidR="00432C93">
          <w:rPr>
            <w:noProof/>
            <w:webHidden/>
          </w:rPr>
        </w:r>
        <w:r w:rsidR="00432C93">
          <w:rPr>
            <w:noProof/>
            <w:webHidden/>
          </w:rPr>
          <w:fldChar w:fldCharType="separate"/>
        </w:r>
        <w:r w:rsidR="00432C93">
          <w:rPr>
            <w:noProof/>
            <w:webHidden/>
          </w:rPr>
          <w:t>8</w:t>
        </w:r>
        <w:r w:rsidR="00432C93">
          <w:rPr>
            <w:noProof/>
            <w:webHidden/>
          </w:rPr>
          <w:fldChar w:fldCharType="end"/>
        </w:r>
      </w:hyperlink>
    </w:p>
    <w:p w14:paraId="5914EF15" w14:textId="6E71CC16" w:rsidR="00432C93" w:rsidRDefault="001C297A">
      <w:pPr>
        <w:pStyle w:val="TOC1"/>
        <w:tabs>
          <w:tab w:val="left" w:pos="1440"/>
          <w:tab w:val="right" w:leader="dot" w:pos="8778"/>
        </w:tabs>
        <w:rPr>
          <w:rFonts w:asciiTheme="minorHAnsi" w:eastAsiaTheme="minorEastAsia" w:hAnsiTheme="minorHAnsi" w:cstheme="minorBidi"/>
          <w:noProof/>
          <w:sz w:val="22"/>
          <w:szCs w:val="22"/>
        </w:rPr>
      </w:pPr>
      <w:hyperlink w:anchor="_Toc38785875" w:history="1">
        <w:r w:rsidR="00432C93" w:rsidRPr="002A1781">
          <w:rPr>
            <w:rStyle w:val="Hyperlink"/>
            <w:noProof/>
            <w:lang w:val="vi-VN"/>
          </w:rPr>
          <w:t>Hình 1.5.</w:t>
        </w:r>
        <w:r w:rsidR="00432C93">
          <w:rPr>
            <w:rFonts w:asciiTheme="minorHAnsi" w:eastAsiaTheme="minorEastAsia" w:hAnsiTheme="minorHAnsi" w:cstheme="minorBidi"/>
            <w:noProof/>
            <w:sz w:val="22"/>
            <w:szCs w:val="22"/>
          </w:rPr>
          <w:tab/>
        </w:r>
        <w:r w:rsidR="00432C93" w:rsidRPr="002A1781">
          <w:rPr>
            <w:rStyle w:val="Hyperlink"/>
            <w:noProof/>
            <w:lang w:val="vi-VN"/>
          </w:rPr>
          <w:t xml:space="preserve">Mô tả cách tính </w:t>
        </w:r>
        <m:oMath>
          <m:r>
            <w:rPr>
              <w:rStyle w:val="Hyperlink"/>
              <w:rFonts w:ascii="Cambria Math" w:hAnsi="Cambria Math"/>
              <w:noProof/>
            </w:rPr>
            <m:t>ht'</m:t>
          </m:r>
        </m:oMath>
        <w:r w:rsidR="00432C93" w:rsidRPr="002A1781">
          <w:rPr>
            <w:rStyle w:val="Hyperlink"/>
            <w:noProof/>
            <w:lang w:val="vi-VN"/>
          </w:rPr>
          <w:t xml:space="preserve"> [2]</w:t>
        </w:r>
        <w:r w:rsidR="00432C93">
          <w:rPr>
            <w:noProof/>
            <w:webHidden/>
          </w:rPr>
          <w:tab/>
        </w:r>
        <w:r w:rsidR="00432C93">
          <w:rPr>
            <w:noProof/>
            <w:webHidden/>
          </w:rPr>
          <w:fldChar w:fldCharType="begin"/>
        </w:r>
        <w:r w:rsidR="00432C93">
          <w:rPr>
            <w:noProof/>
            <w:webHidden/>
          </w:rPr>
          <w:instrText xml:space="preserve"> PAGEREF _Toc38785875 \h </w:instrText>
        </w:r>
        <w:r w:rsidR="00432C93">
          <w:rPr>
            <w:noProof/>
            <w:webHidden/>
          </w:rPr>
        </w:r>
        <w:r w:rsidR="00432C93">
          <w:rPr>
            <w:noProof/>
            <w:webHidden/>
          </w:rPr>
          <w:fldChar w:fldCharType="separate"/>
        </w:r>
        <w:r w:rsidR="00432C93">
          <w:rPr>
            <w:noProof/>
            <w:webHidden/>
          </w:rPr>
          <w:t>8</w:t>
        </w:r>
        <w:r w:rsidR="00432C93">
          <w:rPr>
            <w:noProof/>
            <w:webHidden/>
          </w:rPr>
          <w:fldChar w:fldCharType="end"/>
        </w:r>
      </w:hyperlink>
    </w:p>
    <w:p w14:paraId="1324D5EB" w14:textId="1A5F46F4" w:rsidR="00432C93" w:rsidRDefault="001C297A">
      <w:pPr>
        <w:pStyle w:val="TOC1"/>
        <w:tabs>
          <w:tab w:val="left" w:pos="1440"/>
          <w:tab w:val="right" w:leader="dot" w:pos="8778"/>
        </w:tabs>
        <w:rPr>
          <w:rFonts w:asciiTheme="minorHAnsi" w:eastAsiaTheme="minorEastAsia" w:hAnsiTheme="minorHAnsi" w:cstheme="minorBidi"/>
          <w:noProof/>
          <w:sz w:val="22"/>
          <w:szCs w:val="22"/>
        </w:rPr>
      </w:pPr>
      <w:hyperlink w:anchor="_Toc38785876" w:history="1">
        <w:r w:rsidR="00432C93" w:rsidRPr="002A1781">
          <w:rPr>
            <w:rStyle w:val="Hyperlink"/>
            <w:noProof/>
          </w:rPr>
          <w:t>Hình 1.6.</w:t>
        </w:r>
        <w:r w:rsidR="00432C93">
          <w:rPr>
            <w:rFonts w:asciiTheme="minorHAnsi" w:eastAsiaTheme="minorEastAsia" w:hAnsiTheme="minorHAnsi" w:cstheme="minorBidi"/>
            <w:noProof/>
            <w:sz w:val="22"/>
            <w:szCs w:val="22"/>
          </w:rPr>
          <w:tab/>
        </w:r>
        <w:r w:rsidR="00432C93" w:rsidRPr="002A1781">
          <w:rPr>
            <w:rStyle w:val="Hyperlink"/>
            <w:noProof/>
          </w:rPr>
          <w:t>Cấu trúc của CNN trong encoder [3]</w:t>
        </w:r>
        <w:r w:rsidR="00432C93">
          <w:rPr>
            <w:noProof/>
            <w:webHidden/>
          </w:rPr>
          <w:tab/>
        </w:r>
        <w:r w:rsidR="00432C93">
          <w:rPr>
            <w:noProof/>
            <w:webHidden/>
          </w:rPr>
          <w:fldChar w:fldCharType="begin"/>
        </w:r>
        <w:r w:rsidR="00432C93">
          <w:rPr>
            <w:noProof/>
            <w:webHidden/>
          </w:rPr>
          <w:instrText xml:space="preserve"> PAGEREF _Toc38785876 \h </w:instrText>
        </w:r>
        <w:r w:rsidR="00432C93">
          <w:rPr>
            <w:noProof/>
            <w:webHidden/>
          </w:rPr>
        </w:r>
        <w:r w:rsidR="00432C93">
          <w:rPr>
            <w:noProof/>
            <w:webHidden/>
          </w:rPr>
          <w:fldChar w:fldCharType="separate"/>
        </w:r>
        <w:r w:rsidR="00432C93">
          <w:rPr>
            <w:noProof/>
            <w:webHidden/>
          </w:rPr>
          <w:t>9</w:t>
        </w:r>
        <w:r w:rsidR="00432C93">
          <w:rPr>
            <w:noProof/>
            <w:webHidden/>
          </w:rPr>
          <w:fldChar w:fldCharType="end"/>
        </w:r>
      </w:hyperlink>
    </w:p>
    <w:p w14:paraId="072F5152" w14:textId="0D31B285" w:rsidR="00432C93" w:rsidRDefault="001C297A">
      <w:pPr>
        <w:pStyle w:val="TOC1"/>
        <w:tabs>
          <w:tab w:val="left" w:pos="1440"/>
          <w:tab w:val="right" w:leader="dot" w:pos="8778"/>
        </w:tabs>
        <w:rPr>
          <w:rFonts w:asciiTheme="minorHAnsi" w:eastAsiaTheme="minorEastAsia" w:hAnsiTheme="minorHAnsi" w:cstheme="minorBidi"/>
          <w:noProof/>
          <w:sz w:val="22"/>
          <w:szCs w:val="22"/>
        </w:rPr>
      </w:pPr>
      <w:hyperlink w:anchor="_Toc38785877" w:history="1">
        <w:r w:rsidR="00432C93" w:rsidRPr="002A1781">
          <w:rPr>
            <w:rStyle w:val="Hyperlink"/>
            <w:noProof/>
          </w:rPr>
          <w:t>Hình 1.7.</w:t>
        </w:r>
        <w:r w:rsidR="00432C93">
          <w:rPr>
            <w:rFonts w:asciiTheme="minorHAnsi" w:eastAsiaTheme="minorEastAsia" w:hAnsiTheme="minorHAnsi" w:cstheme="minorBidi"/>
            <w:noProof/>
            <w:sz w:val="22"/>
            <w:szCs w:val="22"/>
          </w:rPr>
          <w:tab/>
        </w:r>
        <w:r w:rsidR="00432C93" w:rsidRPr="002A1781">
          <w:rPr>
            <w:rStyle w:val="Hyperlink"/>
            <w:noProof/>
          </w:rPr>
          <w:t>Minh họa cách hoạt động của hàm activation ở mỗi node [3]</w:t>
        </w:r>
        <w:r w:rsidR="00432C93">
          <w:rPr>
            <w:noProof/>
            <w:webHidden/>
          </w:rPr>
          <w:tab/>
        </w:r>
        <w:r w:rsidR="00432C93">
          <w:rPr>
            <w:noProof/>
            <w:webHidden/>
          </w:rPr>
          <w:fldChar w:fldCharType="begin"/>
        </w:r>
        <w:r w:rsidR="00432C93">
          <w:rPr>
            <w:noProof/>
            <w:webHidden/>
          </w:rPr>
          <w:instrText xml:space="preserve"> PAGEREF _Toc38785877 \h </w:instrText>
        </w:r>
        <w:r w:rsidR="00432C93">
          <w:rPr>
            <w:noProof/>
            <w:webHidden/>
          </w:rPr>
        </w:r>
        <w:r w:rsidR="00432C93">
          <w:rPr>
            <w:noProof/>
            <w:webHidden/>
          </w:rPr>
          <w:fldChar w:fldCharType="separate"/>
        </w:r>
        <w:r w:rsidR="00432C93">
          <w:rPr>
            <w:noProof/>
            <w:webHidden/>
          </w:rPr>
          <w:t>10</w:t>
        </w:r>
        <w:r w:rsidR="00432C93">
          <w:rPr>
            <w:noProof/>
            <w:webHidden/>
          </w:rPr>
          <w:fldChar w:fldCharType="end"/>
        </w:r>
      </w:hyperlink>
    </w:p>
    <w:p w14:paraId="3D4F6C10" w14:textId="368935AB" w:rsidR="00432C93" w:rsidRDefault="001C297A">
      <w:pPr>
        <w:pStyle w:val="TOC1"/>
        <w:tabs>
          <w:tab w:val="left" w:pos="1440"/>
          <w:tab w:val="right" w:leader="dot" w:pos="8778"/>
        </w:tabs>
        <w:rPr>
          <w:rFonts w:asciiTheme="minorHAnsi" w:eastAsiaTheme="minorEastAsia" w:hAnsiTheme="minorHAnsi" w:cstheme="minorBidi"/>
          <w:noProof/>
          <w:sz w:val="22"/>
          <w:szCs w:val="22"/>
        </w:rPr>
      </w:pPr>
      <w:hyperlink w:anchor="_Toc38785878" w:history="1">
        <w:r w:rsidR="00432C93" w:rsidRPr="002A1781">
          <w:rPr>
            <w:rStyle w:val="Hyperlink"/>
            <w:noProof/>
          </w:rPr>
          <w:t>Hình 1.8.</w:t>
        </w:r>
        <w:r w:rsidR="00432C93">
          <w:rPr>
            <w:rFonts w:asciiTheme="minorHAnsi" w:eastAsiaTheme="minorEastAsia" w:hAnsiTheme="minorHAnsi" w:cstheme="minorBidi"/>
            <w:noProof/>
            <w:sz w:val="22"/>
            <w:szCs w:val="22"/>
          </w:rPr>
          <w:tab/>
        </w:r>
        <w:r w:rsidR="00432C93" w:rsidRPr="002A1781">
          <w:rPr>
            <w:rStyle w:val="Hyperlink"/>
            <w:noProof/>
          </w:rPr>
          <w:t>Minh họa cho một số cấu trúc của CNN [3]</w:t>
        </w:r>
        <w:r w:rsidR="00432C93">
          <w:rPr>
            <w:noProof/>
            <w:webHidden/>
          </w:rPr>
          <w:tab/>
        </w:r>
        <w:r w:rsidR="00432C93">
          <w:rPr>
            <w:noProof/>
            <w:webHidden/>
          </w:rPr>
          <w:fldChar w:fldCharType="begin"/>
        </w:r>
        <w:r w:rsidR="00432C93">
          <w:rPr>
            <w:noProof/>
            <w:webHidden/>
          </w:rPr>
          <w:instrText xml:space="preserve"> PAGEREF _Toc38785878 \h </w:instrText>
        </w:r>
        <w:r w:rsidR="00432C93">
          <w:rPr>
            <w:noProof/>
            <w:webHidden/>
          </w:rPr>
        </w:r>
        <w:r w:rsidR="00432C93">
          <w:rPr>
            <w:noProof/>
            <w:webHidden/>
          </w:rPr>
          <w:fldChar w:fldCharType="separate"/>
        </w:r>
        <w:r w:rsidR="00432C93">
          <w:rPr>
            <w:noProof/>
            <w:webHidden/>
          </w:rPr>
          <w:t>11</w:t>
        </w:r>
        <w:r w:rsidR="00432C93">
          <w:rPr>
            <w:noProof/>
            <w:webHidden/>
          </w:rPr>
          <w:fldChar w:fldCharType="end"/>
        </w:r>
      </w:hyperlink>
    </w:p>
    <w:p w14:paraId="2AF18146" w14:textId="7716EBDA" w:rsidR="00432C93" w:rsidRDefault="001C297A">
      <w:pPr>
        <w:pStyle w:val="TOC1"/>
        <w:tabs>
          <w:tab w:val="left" w:pos="1440"/>
          <w:tab w:val="right" w:leader="dot" w:pos="8778"/>
        </w:tabs>
        <w:rPr>
          <w:rFonts w:asciiTheme="minorHAnsi" w:eastAsiaTheme="minorEastAsia" w:hAnsiTheme="minorHAnsi" w:cstheme="minorBidi"/>
          <w:noProof/>
          <w:sz w:val="22"/>
          <w:szCs w:val="22"/>
        </w:rPr>
      </w:pPr>
      <w:hyperlink w:anchor="_Toc38785879" w:history="1">
        <w:r w:rsidR="00432C93" w:rsidRPr="002A1781">
          <w:rPr>
            <w:rStyle w:val="Hyperlink"/>
            <w:noProof/>
          </w:rPr>
          <w:t>Hình 1.9.</w:t>
        </w:r>
        <w:r w:rsidR="00432C93">
          <w:rPr>
            <w:rFonts w:asciiTheme="minorHAnsi" w:eastAsiaTheme="minorEastAsia" w:hAnsiTheme="minorHAnsi" w:cstheme="minorBidi"/>
            <w:noProof/>
            <w:sz w:val="22"/>
            <w:szCs w:val="22"/>
          </w:rPr>
          <w:tab/>
        </w:r>
        <w:r w:rsidR="00432C93" w:rsidRPr="002A1781">
          <w:rPr>
            <w:rStyle w:val="Hyperlink"/>
            <w:noProof/>
          </w:rPr>
          <w:t>Mô hình encoder-decoder cơ bản [3]</w:t>
        </w:r>
        <w:r w:rsidR="00432C93">
          <w:rPr>
            <w:noProof/>
            <w:webHidden/>
          </w:rPr>
          <w:tab/>
        </w:r>
        <w:r w:rsidR="00432C93">
          <w:rPr>
            <w:noProof/>
            <w:webHidden/>
          </w:rPr>
          <w:fldChar w:fldCharType="begin"/>
        </w:r>
        <w:r w:rsidR="00432C93">
          <w:rPr>
            <w:noProof/>
            <w:webHidden/>
          </w:rPr>
          <w:instrText xml:space="preserve"> PAGEREF _Toc38785879 \h </w:instrText>
        </w:r>
        <w:r w:rsidR="00432C93">
          <w:rPr>
            <w:noProof/>
            <w:webHidden/>
          </w:rPr>
        </w:r>
        <w:r w:rsidR="00432C93">
          <w:rPr>
            <w:noProof/>
            <w:webHidden/>
          </w:rPr>
          <w:fldChar w:fldCharType="separate"/>
        </w:r>
        <w:r w:rsidR="00432C93">
          <w:rPr>
            <w:noProof/>
            <w:webHidden/>
          </w:rPr>
          <w:t>12</w:t>
        </w:r>
        <w:r w:rsidR="00432C93">
          <w:rPr>
            <w:noProof/>
            <w:webHidden/>
          </w:rPr>
          <w:fldChar w:fldCharType="end"/>
        </w:r>
      </w:hyperlink>
    </w:p>
    <w:p w14:paraId="0DF91DA5" w14:textId="7A0FE40D" w:rsidR="00432C93" w:rsidRDefault="001C297A">
      <w:pPr>
        <w:pStyle w:val="TOC1"/>
        <w:tabs>
          <w:tab w:val="left" w:pos="1440"/>
          <w:tab w:val="right" w:leader="dot" w:pos="8778"/>
        </w:tabs>
        <w:rPr>
          <w:rFonts w:asciiTheme="minorHAnsi" w:eastAsiaTheme="minorEastAsia" w:hAnsiTheme="minorHAnsi" w:cstheme="minorBidi"/>
          <w:noProof/>
          <w:sz w:val="22"/>
          <w:szCs w:val="22"/>
        </w:rPr>
      </w:pPr>
      <w:hyperlink w:anchor="_Toc38785880" w:history="1">
        <w:r w:rsidR="00432C93" w:rsidRPr="002A1781">
          <w:rPr>
            <w:rStyle w:val="Hyperlink"/>
            <w:noProof/>
          </w:rPr>
          <w:t>Hình 1.10.</w:t>
        </w:r>
        <w:r w:rsidR="00432C93">
          <w:rPr>
            <w:rFonts w:asciiTheme="minorHAnsi" w:eastAsiaTheme="minorEastAsia" w:hAnsiTheme="minorHAnsi" w:cstheme="minorBidi"/>
            <w:noProof/>
            <w:sz w:val="22"/>
            <w:szCs w:val="22"/>
          </w:rPr>
          <w:tab/>
        </w:r>
        <w:r w:rsidR="00432C93" w:rsidRPr="002A1781">
          <w:rPr>
            <w:rStyle w:val="Hyperlink"/>
            <w:noProof/>
          </w:rPr>
          <w:t>Cấu trúc của một bộ GRU-RNN encoder [4]</w:t>
        </w:r>
        <w:r w:rsidR="00432C93">
          <w:rPr>
            <w:noProof/>
            <w:webHidden/>
          </w:rPr>
          <w:tab/>
        </w:r>
        <w:r w:rsidR="00432C93">
          <w:rPr>
            <w:noProof/>
            <w:webHidden/>
          </w:rPr>
          <w:fldChar w:fldCharType="begin"/>
        </w:r>
        <w:r w:rsidR="00432C93">
          <w:rPr>
            <w:noProof/>
            <w:webHidden/>
          </w:rPr>
          <w:instrText xml:space="preserve"> PAGEREF _Toc38785880 \h </w:instrText>
        </w:r>
        <w:r w:rsidR="00432C93">
          <w:rPr>
            <w:noProof/>
            <w:webHidden/>
          </w:rPr>
        </w:r>
        <w:r w:rsidR="00432C93">
          <w:rPr>
            <w:noProof/>
            <w:webHidden/>
          </w:rPr>
          <w:fldChar w:fldCharType="separate"/>
        </w:r>
        <w:r w:rsidR="00432C93">
          <w:rPr>
            <w:noProof/>
            <w:webHidden/>
          </w:rPr>
          <w:t>13</w:t>
        </w:r>
        <w:r w:rsidR="00432C93">
          <w:rPr>
            <w:noProof/>
            <w:webHidden/>
          </w:rPr>
          <w:fldChar w:fldCharType="end"/>
        </w:r>
      </w:hyperlink>
    </w:p>
    <w:p w14:paraId="28F2F3CC" w14:textId="43D4E413" w:rsidR="00432C93" w:rsidRDefault="001C297A">
      <w:pPr>
        <w:pStyle w:val="TOC1"/>
        <w:tabs>
          <w:tab w:val="left" w:pos="1440"/>
          <w:tab w:val="right" w:leader="dot" w:pos="8778"/>
        </w:tabs>
        <w:rPr>
          <w:rFonts w:asciiTheme="minorHAnsi" w:eastAsiaTheme="minorEastAsia" w:hAnsiTheme="minorHAnsi" w:cstheme="minorBidi"/>
          <w:noProof/>
          <w:sz w:val="22"/>
          <w:szCs w:val="22"/>
        </w:rPr>
      </w:pPr>
      <w:hyperlink w:anchor="_Toc38785881" w:history="1">
        <w:r w:rsidR="00432C93" w:rsidRPr="002A1781">
          <w:rPr>
            <w:rStyle w:val="Hyperlink"/>
            <w:noProof/>
          </w:rPr>
          <w:t>Hình 1.11.</w:t>
        </w:r>
        <w:r w:rsidR="00432C93">
          <w:rPr>
            <w:rFonts w:asciiTheme="minorHAnsi" w:eastAsiaTheme="minorEastAsia" w:hAnsiTheme="minorHAnsi" w:cstheme="minorBidi"/>
            <w:noProof/>
            <w:sz w:val="22"/>
            <w:szCs w:val="22"/>
          </w:rPr>
          <w:tab/>
        </w:r>
        <w:r w:rsidR="00432C93" w:rsidRPr="002A1781">
          <w:rPr>
            <w:rStyle w:val="Hyperlink"/>
            <w:noProof/>
          </w:rPr>
          <w:t>Minh họa cho decoder [4]</w:t>
        </w:r>
        <w:r w:rsidR="00432C93">
          <w:rPr>
            <w:noProof/>
            <w:webHidden/>
          </w:rPr>
          <w:tab/>
        </w:r>
        <w:r w:rsidR="00432C93">
          <w:rPr>
            <w:noProof/>
            <w:webHidden/>
          </w:rPr>
          <w:fldChar w:fldCharType="begin"/>
        </w:r>
        <w:r w:rsidR="00432C93">
          <w:rPr>
            <w:noProof/>
            <w:webHidden/>
          </w:rPr>
          <w:instrText xml:space="preserve"> PAGEREF _Toc38785881 \h </w:instrText>
        </w:r>
        <w:r w:rsidR="00432C93">
          <w:rPr>
            <w:noProof/>
            <w:webHidden/>
          </w:rPr>
        </w:r>
        <w:r w:rsidR="00432C93">
          <w:rPr>
            <w:noProof/>
            <w:webHidden/>
          </w:rPr>
          <w:fldChar w:fldCharType="separate"/>
        </w:r>
        <w:r w:rsidR="00432C93">
          <w:rPr>
            <w:noProof/>
            <w:webHidden/>
          </w:rPr>
          <w:t>14</w:t>
        </w:r>
        <w:r w:rsidR="00432C93">
          <w:rPr>
            <w:noProof/>
            <w:webHidden/>
          </w:rPr>
          <w:fldChar w:fldCharType="end"/>
        </w:r>
      </w:hyperlink>
    </w:p>
    <w:p w14:paraId="0B7F9D13" w14:textId="4D5C8D8A" w:rsidR="00432C93" w:rsidRDefault="001C297A">
      <w:pPr>
        <w:pStyle w:val="TOC1"/>
        <w:tabs>
          <w:tab w:val="left" w:pos="1440"/>
          <w:tab w:val="right" w:leader="dot" w:pos="8778"/>
        </w:tabs>
        <w:rPr>
          <w:rFonts w:asciiTheme="minorHAnsi" w:eastAsiaTheme="minorEastAsia" w:hAnsiTheme="minorHAnsi" w:cstheme="minorBidi"/>
          <w:noProof/>
          <w:sz w:val="22"/>
          <w:szCs w:val="22"/>
        </w:rPr>
      </w:pPr>
      <w:hyperlink w:anchor="_Toc38785882" w:history="1">
        <w:r w:rsidR="00432C93" w:rsidRPr="002A1781">
          <w:rPr>
            <w:rStyle w:val="Hyperlink"/>
            <w:noProof/>
          </w:rPr>
          <w:t>Hình 1.12.</w:t>
        </w:r>
        <w:r w:rsidR="00432C93">
          <w:rPr>
            <w:rFonts w:asciiTheme="minorHAnsi" w:eastAsiaTheme="minorEastAsia" w:hAnsiTheme="minorHAnsi" w:cstheme="minorBidi"/>
            <w:noProof/>
            <w:sz w:val="22"/>
            <w:szCs w:val="22"/>
          </w:rPr>
          <w:tab/>
        </w:r>
        <w:r w:rsidR="00432C93" w:rsidRPr="002A1781">
          <w:rPr>
            <w:rStyle w:val="Hyperlink"/>
            <w:noProof/>
          </w:rPr>
          <w:t>Cơ chế attention [5]</w:t>
        </w:r>
        <w:r w:rsidR="00432C93">
          <w:rPr>
            <w:noProof/>
            <w:webHidden/>
          </w:rPr>
          <w:tab/>
        </w:r>
        <w:r w:rsidR="00432C93">
          <w:rPr>
            <w:noProof/>
            <w:webHidden/>
          </w:rPr>
          <w:fldChar w:fldCharType="begin"/>
        </w:r>
        <w:r w:rsidR="00432C93">
          <w:rPr>
            <w:noProof/>
            <w:webHidden/>
          </w:rPr>
          <w:instrText xml:space="preserve"> PAGEREF _Toc38785882 \h </w:instrText>
        </w:r>
        <w:r w:rsidR="00432C93">
          <w:rPr>
            <w:noProof/>
            <w:webHidden/>
          </w:rPr>
        </w:r>
        <w:r w:rsidR="00432C93">
          <w:rPr>
            <w:noProof/>
            <w:webHidden/>
          </w:rPr>
          <w:fldChar w:fldCharType="separate"/>
        </w:r>
        <w:r w:rsidR="00432C93">
          <w:rPr>
            <w:noProof/>
            <w:webHidden/>
          </w:rPr>
          <w:t>15</w:t>
        </w:r>
        <w:r w:rsidR="00432C93">
          <w:rPr>
            <w:noProof/>
            <w:webHidden/>
          </w:rPr>
          <w:fldChar w:fldCharType="end"/>
        </w:r>
      </w:hyperlink>
    </w:p>
    <w:p w14:paraId="39B98BB7" w14:textId="4A3BAF40" w:rsidR="00432C93" w:rsidRDefault="001C297A">
      <w:pPr>
        <w:pStyle w:val="TOC1"/>
        <w:tabs>
          <w:tab w:val="left" w:pos="1440"/>
          <w:tab w:val="right" w:leader="dot" w:pos="8778"/>
        </w:tabs>
        <w:rPr>
          <w:rFonts w:asciiTheme="minorHAnsi" w:eastAsiaTheme="minorEastAsia" w:hAnsiTheme="minorHAnsi" w:cstheme="minorBidi"/>
          <w:noProof/>
          <w:sz w:val="22"/>
          <w:szCs w:val="22"/>
        </w:rPr>
      </w:pPr>
      <w:hyperlink w:anchor="_Toc38785883" w:history="1">
        <w:r w:rsidR="00432C93" w:rsidRPr="002A1781">
          <w:rPr>
            <w:rStyle w:val="Hyperlink"/>
            <w:noProof/>
          </w:rPr>
          <w:t>Hình 1.13.</w:t>
        </w:r>
        <w:r w:rsidR="00432C93">
          <w:rPr>
            <w:rFonts w:asciiTheme="minorHAnsi" w:eastAsiaTheme="minorEastAsia" w:hAnsiTheme="minorHAnsi" w:cstheme="minorBidi"/>
            <w:noProof/>
            <w:sz w:val="22"/>
            <w:szCs w:val="22"/>
          </w:rPr>
          <w:tab/>
        </w:r>
        <w:r w:rsidR="00432C93" w:rsidRPr="002A1781">
          <w:rPr>
            <w:rStyle w:val="Hyperlink"/>
            <w:noProof/>
          </w:rPr>
          <w:t>Cấu trúc chi tiết của một attention [6]</w:t>
        </w:r>
        <w:r w:rsidR="00432C93">
          <w:rPr>
            <w:noProof/>
            <w:webHidden/>
          </w:rPr>
          <w:tab/>
        </w:r>
        <w:r w:rsidR="00432C93">
          <w:rPr>
            <w:noProof/>
            <w:webHidden/>
          </w:rPr>
          <w:fldChar w:fldCharType="begin"/>
        </w:r>
        <w:r w:rsidR="00432C93">
          <w:rPr>
            <w:noProof/>
            <w:webHidden/>
          </w:rPr>
          <w:instrText xml:space="preserve"> PAGEREF _Toc38785883 \h </w:instrText>
        </w:r>
        <w:r w:rsidR="00432C93">
          <w:rPr>
            <w:noProof/>
            <w:webHidden/>
          </w:rPr>
        </w:r>
        <w:r w:rsidR="00432C93">
          <w:rPr>
            <w:noProof/>
            <w:webHidden/>
          </w:rPr>
          <w:fldChar w:fldCharType="separate"/>
        </w:r>
        <w:r w:rsidR="00432C93">
          <w:rPr>
            <w:noProof/>
            <w:webHidden/>
          </w:rPr>
          <w:t>15</w:t>
        </w:r>
        <w:r w:rsidR="00432C93">
          <w:rPr>
            <w:noProof/>
            <w:webHidden/>
          </w:rPr>
          <w:fldChar w:fldCharType="end"/>
        </w:r>
      </w:hyperlink>
    </w:p>
    <w:p w14:paraId="1E31AC98" w14:textId="48E91F43" w:rsidR="00432C93" w:rsidRDefault="001C297A">
      <w:pPr>
        <w:pStyle w:val="TOC1"/>
        <w:tabs>
          <w:tab w:val="left" w:pos="1440"/>
          <w:tab w:val="right" w:leader="dot" w:pos="8778"/>
        </w:tabs>
        <w:rPr>
          <w:rFonts w:asciiTheme="minorHAnsi" w:eastAsiaTheme="minorEastAsia" w:hAnsiTheme="minorHAnsi" w:cstheme="minorBidi"/>
          <w:noProof/>
          <w:sz w:val="22"/>
          <w:szCs w:val="22"/>
        </w:rPr>
      </w:pPr>
      <w:hyperlink w:anchor="_Toc38785884" w:history="1">
        <w:r w:rsidR="00432C93" w:rsidRPr="002A1781">
          <w:rPr>
            <w:rStyle w:val="Hyperlink"/>
            <w:noProof/>
          </w:rPr>
          <w:t>Hình 2.1.</w:t>
        </w:r>
        <w:r w:rsidR="00432C93">
          <w:rPr>
            <w:rFonts w:asciiTheme="minorHAnsi" w:eastAsiaTheme="minorEastAsia" w:hAnsiTheme="minorHAnsi" w:cstheme="minorBidi"/>
            <w:noProof/>
            <w:sz w:val="22"/>
            <w:szCs w:val="22"/>
          </w:rPr>
          <w:tab/>
        </w:r>
        <w:r w:rsidR="00432C93" w:rsidRPr="002A1781">
          <w:rPr>
            <w:rStyle w:val="Hyperlink"/>
            <w:noProof/>
          </w:rPr>
          <w:t>Các thư viện cần chuẩn bị</w:t>
        </w:r>
        <w:r w:rsidR="00432C93">
          <w:rPr>
            <w:noProof/>
            <w:webHidden/>
          </w:rPr>
          <w:tab/>
        </w:r>
        <w:r w:rsidR="00432C93">
          <w:rPr>
            <w:noProof/>
            <w:webHidden/>
          </w:rPr>
          <w:fldChar w:fldCharType="begin"/>
        </w:r>
        <w:r w:rsidR="00432C93">
          <w:rPr>
            <w:noProof/>
            <w:webHidden/>
          </w:rPr>
          <w:instrText xml:space="preserve"> PAGEREF _Toc38785884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72B71723" w14:textId="246B2B78" w:rsidR="00432C93" w:rsidRDefault="001C297A">
      <w:pPr>
        <w:pStyle w:val="TOC1"/>
        <w:tabs>
          <w:tab w:val="left" w:pos="1440"/>
          <w:tab w:val="right" w:leader="dot" w:pos="8778"/>
        </w:tabs>
        <w:rPr>
          <w:rFonts w:asciiTheme="minorHAnsi" w:eastAsiaTheme="minorEastAsia" w:hAnsiTheme="minorHAnsi" w:cstheme="minorBidi"/>
          <w:noProof/>
          <w:sz w:val="22"/>
          <w:szCs w:val="22"/>
        </w:rPr>
      </w:pPr>
      <w:hyperlink w:anchor="_Toc38785885" w:history="1">
        <w:r w:rsidR="00432C93" w:rsidRPr="002A1781">
          <w:rPr>
            <w:rStyle w:val="Hyperlink"/>
            <w:noProof/>
          </w:rPr>
          <w:t>Hình 2.2.</w:t>
        </w:r>
        <w:r w:rsidR="00432C93">
          <w:rPr>
            <w:rFonts w:asciiTheme="minorHAnsi" w:eastAsiaTheme="minorEastAsia" w:hAnsiTheme="minorHAnsi" w:cstheme="minorBidi"/>
            <w:noProof/>
            <w:sz w:val="22"/>
            <w:szCs w:val="22"/>
          </w:rPr>
          <w:tab/>
        </w:r>
        <w:r w:rsidR="00432C93" w:rsidRPr="002A1781">
          <w:rPr>
            <w:rStyle w:val="Hyperlink"/>
            <w:noProof/>
          </w:rPr>
          <w:t>Các thư viện phục vụ linguistic input feature</w:t>
        </w:r>
        <w:r w:rsidR="00432C93">
          <w:rPr>
            <w:noProof/>
            <w:webHidden/>
          </w:rPr>
          <w:tab/>
        </w:r>
        <w:r w:rsidR="00432C93">
          <w:rPr>
            <w:noProof/>
            <w:webHidden/>
          </w:rPr>
          <w:fldChar w:fldCharType="begin"/>
        </w:r>
        <w:r w:rsidR="00432C93">
          <w:rPr>
            <w:noProof/>
            <w:webHidden/>
          </w:rPr>
          <w:instrText xml:space="preserve"> PAGEREF _Toc38785885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74FF8456" w14:textId="4F00EDE5" w:rsidR="00432C93" w:rsidRDefault="001C297A">
      <w:pPr>
        <w:pStyle w:val="TOC1"/>
        <w:tabs>
          <w:tab w:val="left" w:pos="1440"/>
          <w:tab w:val="right" w:leader="dot" w:pos="8778"/>
        </w:tabs>
        <w:rPr>
          <w:rFonts w:asciiTheme="minorHAnsi" w:eastAsiaTheme="minorEastAsia" w:hAnsiTheme="minorHAnsi" w:cstheme="minorBidi"/>
          <w:noProof/>
          <w:sz w:val="22"/>
          <w:szCs w:val="22"/>
        </w:rPr>
      </w:pPr>
      <w:hyperlink w:anchor="_Toc38785886" w:history="1">
        <w:r w:rsidR="00432C93" w:rsidRPr="002A1781">
          <w:rPr>
            <w:rStyle w:val="Hyperlink"/>
            <w:noProof/>
          </w:rPr>
          <w:t>Hình 2.3.</w:t>
        </w:r>
        <w:r w:rsidR="00432C93">
          <w:rPr>
            <w:rFonts w:asciiTheme="minorHAnsi" w:eastAsiaTheme="minorEastAsia" w:hAnsiTheme="minorHAnsi" w:cstheme="minorBidi"/>
            <w:noProof/>
            <w:sz w:val="22"/>
            <w:szCs w:val="22"/>
          </w:rPr>
          <w:tab/>
        </w:r>
        <w:r w:rsidR="00432C93" w:rsidRPr="002A1781">
          <w:rPr>
            <w:rStyle w:val="Hyperlink"/>
            <w:noProof/>
          </w:rPr>
          <w:t>Class quản lý dữ liệu</w:t>
        </w:r>
        <w:r w:rsidR="00432C93">
          <w:rPr>
            <w:noProof/>
            <w:webHidden/>
          </w:rPr>
          <w:tab/>
        </w:r>
        <w:r w:rsidR="00432C93">
          <w:rPr>
            <w:noProof/>
            <w:webHidden/>
          </w:rPr>
          <w:fldChar w:fldCharType="begin"/>
        </w:r>
        <w:r w:rsidR="00432C93">
          <w:rPr>
            <w:noProof/>
            <w:webHidden/>
          </w:rPr>
          <w:instrText xml:space="preserve"> PAGEREF _Toc38785886 \h </w:instrText>
        </w:r>
        <w:r w:rsidR="00432C93">
          <w:rPr>
            <w:noProof/>
            <w:webHidden/>
          </w:rPr>
        </w:r>
        <w:r w:rsidR="00432C93">
          <w:rPr>
            <w:noProof/>
            <w:webHidden/>
          </w:rPr>
          <w:fldChar w:fldCharType="separate"/>
        </w:r>
        <w:r w:rsidR="00432C93">
          <w:rPr>
            <w:noProof/>
            <w:webHidden/>
          </w:rPr>
          <w:t>20</w:t>
        </w:r>
        <w:r w:rsidR="00432C93">
          <w:rPr>
            <w:noProof/>
            <w:webHidden/>
          </w:rPr>
          <w:fldChar w:fldCharType="end"/>
        </w:r>
      </w:hyperlink>
    </w:p>
    <w:p w14:paraId="0984C35E" w14:textId="2745C774" w:rsidR="00432C93" w:rsidRDefault="001C297A">
      <w:pPr>
        <w:pStyle w:val="TOC1"/>
        <w:tabs>
          <w:tab w:val="left" w:pos="1440"/>
          <w:tab w:val="right" w:leader="dot" w:pos="8778"/>
        </w:tabs>
        <w:rPr>
          <w:rFonts w:asciiTheme="minorHAnsi" w:eastAsiaTheme="minorEastAsia" w:hAnsiTheme="minorHAnsi" w:cstheme="minorBidi"/>
          <w:noProof/>
          <w:sz w:val="22"/>
          <w:szCs w:val="22"/>
        </w:rPr>
      </w:pPr>
      <w:hyperlink w:anchor="_Toc38785887" w:history="1">
        <w:r w:rsidR="00432C93" w:rsidRPr="002A1781">
          <w:rPr>
            <w:rStyle w:val="Hyperlink"/>
            <w:noProof/>
          </w:rPr>
          <w:t>Hình 2.4.</w:t>
        </w:r>
        <w:r w:rsidR="00432C93">
          <w:rPr>
            <w:rFonts w:asciiTheme="minorHAnsi" w:eastAsiaTheme="minorEastAsia" w:hAnsiTheme="minorHAnsi" w:cstheme="minorBidi"/>
            <w:noProof/>
            <w:sz w:val="22"/>
            <w:szCs w:val="22"/>
          </w:rPr>
          <w:tab/>
        </w:r>
        <w:r w:rsidR="00432C93" w:rsidRPr="002A1781">
          <w:rPr>
            <w:rStyle w:val="Hyperlink"/>
            <w:noProof/>
          </w:rPr>
          <w:t>Xử lý và chuẩn hóa dữ liệu</w:t>
        </w:r>
        <w:r w:rsidR="00432C93">
          <w:rPr>
            <w:noProof/>
            <w:webHidden/>
          </w:rPr>
          <w:tab/>
        </w:r>
        <w:r w:rsidR="00432C93">
          <w:rPr>
            <w:noProof/>
            <w:webHidden/>
          </w:rPr>
          <w:fldChar w:fldCharType="begin"/>
        </w:r>
        <w:r w:rsidR="00432C93">
          <w:rPr>
            <w:noProof/>
            <w:webHidden/>
          </w:rPr>
          <w:instrText xml:space="preserve"> PAGEREF _Toc38785887 \h </w:instrText>
        </w:r>
        <w:r w:rsidR="00432C93">
          <w:rPr>
            <w:noProof/>
            <w:webHidden/>
          </w:rPr>
        </w:r>
        <w:r w:rsidR="00432C93">
          <w:rPr>
            <w:noProof/>
            <w:webHidden/>
          </w:rPr>
          <w:fldChar w:fldCharType="separate"/>
        </w:r>
        <w:r w:rsidR="00432C93">
          <w:rPr>
            <w:noProof/>
            <w:webHidden/>
          </w:rPr>
          <w:t>21</w:t>
        </w:r>
        <w:r w:rsidR="00432C93">
          <w:rPr>
            <w:noProof/>
            <w:webHidden/>
          </w:rPr>
          <w:fldChar w:fldCharType="end"/>
        </w:r>
      </w:hyperlink>
    </w:p>
    <w:p w14:paraId="4547A4D2" w14:textId="32ECBEF0" w:rsidR="00432C93" w:rsidRDefault="001C297A">
      <w:pPr>
        <w:pStyle w:val="TOC1"/>
        <w:tabs>
          <w:tab w:val="left" w:pos="1440"/>
          <w:tab w:val="right" w:leader="dot" w:pos="8778"/>
        </w:tabs>
        <w:rPr>
          <w:rFonts w:asciiTheme="minorHAnsi" w:eastAsiaTheme="minorEastAsia" w:hAnsiTheme="minorHAnsi" w:cstheme="minorBidi"/>
          <w:noProof/>
          <w:sz w:val="22"/>
          <w:szCs w:val="22"/>
        </w:rPr>
      </w:pPr>
      <w:hyperlink w:anchor="_Toc38785888" w:history="1">
        <w:r w:rsidR="00432C93" w:rsidRPr="002A1781">
          <w:rPr>
            <w:rStyle w:val="Hyperlink"/>
            <w:noProof/>
          </w:rPr>
          <w:t>Hình 2.5.</w:t>
        </w:r>
        <w:r w:rsidR="00432C93">
          <w:rPr>
            <w:rFonts w:asciiTheme="minorHAnsi" w:eastAsiaTheme="minorEastAsia" w:hAnsiTheme="minorHAnsi" w:cstheme="minorBidi"/>
            <w:noProof/>
            <w:sz w:val="22"/>
            <w:szCs w:val="22"/>
          </w:rPr>
          <w:tab/>
        </w:r>
        <w:r w:rsidR="00432C93" w:rsidRPr="002A1781">
          <w:rPr>
            <w:rStyle w:val="Hyperlink"/>
            <w:noProof/>
          </w:rPr>
          <w:t>Hàm đọc dữ liệu</w:t>
        </w:r>
        <w:r w:rsidR="00432C93">
          <w:rPr>
            <w:noProof/>
            <w:webHidden/>
          </w:rPr>
          <w:tab/>
        </w:r>
        <w:r w:rsidR="00432C93">
          <w:rPr>
            <w:noProof/>
            <w:webHidden/>
          </w:rPr>
          <w:fldChar w:fldCharType="begin"/>
        </w:r>
        <w:r w:rsidR="00432C93">
          <w:rPr>
            <w:noProof/>
            <w:webHidden/>
          </w:rPr>
          <w:instrText xml:space="preserve"> PAGEREF _Toc38785888 \h </w:instrText>
        </w:r>
        <w:r w:rsidR="00432C93">
          <w:rPr>
            <w:noProof/>
            <w:webHidden/>
          </w:rPr>
        </w:r>
        <w:r w:rsidR="00432C93">
          <w:rPr>
            <w:noProof/>
            <w:webHidden/>
          </w:rPr>
          <w:fldChar w:fldCharType="separate"/>
        </w:r>
        <w:r w:rsidR="00432C93">
          <w:rPr>
            <w:noProof/>
            <w:webHidden/>
          </w:rPr>
          <w:t>22</w:t>
        </w:r>
        <w:r w:rsidR="00432C93">
          <w:rPr>
            <w:noProof/>
            <w:webHidden/>
          </w:rPr>
          <w:fldChar w:fldCharType="end"/>
        </w:r>
      </w:hyperlink>
    </w:p>
    <w:p w14:paraId="688AE48D" w14:textId="6337189C" w:rsidR="00432C93" w:rsidRDefault="001C297A">
      <w:pPr>
        <w:pStyle w:val="TOC1"/>
        <w:tabs>
          <w:tab w:val="left" w:pos="1440"/>
          <w:tab w:val="right" w:leader="dot" w:pos="8778"/>
        </w:tabs>
        <w:rPr>
          <w:rFonts w:asciiTheme="minorHAnsi" w:eastAsiaTheme="minorEastAsia" w:hAnsiTheme="minorHAnsi" w:cstheme="minorBidi"/>
          <w:noProof/>
          <w:sz w:val="22"/>
          <w:szCs w:val="22"/>
        </w:rPr>
      </w:pPr>
      <w:hyperlink w:anchor="_Toc38785889" w:history="1">
        <w:r w:rsidR="00432C93" w:rsidRPr="002A1781">
          <w:rPr>
            <w:rStyle w:val="Hyperlink"/>
            <w:noProof/>
          </w:rPr>
          <w:t>Hình 2.6.</w:t>
        </w:r>
        <w:r w:rsidR="00432C93">
          <w:rPr>
            <w:rFonts w:asciiTheme="minorHAnsi" w:eastAsiaTheme="minorEastAsia" w:hAnsiTheme="minorHAnsi" w:cstheme="minorBidi"/>
            <w:noProof/>
            <w:sz w:val="22"/>
            <w:szCs w:val="22"/>
          </w:rPr>
          <w:tab/>
        </w:r>
        <w:r w:rsidR="00432C93" w:rsidRPr="002A1781">
          <w:rPr>
            <w:rStyle w:val="Hyperlink"/>
            <w:noProof/>
          </w:rPr>
          <w:t>Chuẩn hóa số lượng từ của câu và lemmas hóa dữ liệu</w:t>
        </w:r>
        <w:r w:rsidR="00432C93">
          <w:rPr>
            <w:noProof/>
            <w:webHidden/>
          </w:rPr>
          <w:tab/>
        </w:r>
        <w:r w:rsidR="00432C93">
          <w:rPr>
            <w:noProof/>
            <w:webHidden/>
          </w:rPr>
          <w:fldChar w:fldCharType="begin"/>
        </w:r>
        <w:r w:rsidR="00432C93">
          <w:rPr>
            <w:noProof/>
            <w:webHidden/>
          </w:rPr>
          <w:instrText xml:space="preserve"> PAGEREF _Toc38785889 \h </w:instrText>
        </w:r>
        <w:r w:rsidR="00432C93">
          <w:rPr>
            <w:noProof/>
            <w:webHidden/>
          </w:rPr>
        </w:r>
        <w:r w:rsidR="00432C93">
          <w:rPr>
            <w:noProof/>
            <w:webHidden/>
          </w:rPr>
          <w:fldChar w:fldCharType="separate"/>
        </w:r>
        <w:r w:rsidR="00432C93">
          <w:rPr>
            <w:noProof/>
            <w:webHidden/>
          </w:rPr>
          <w:t>22</w:t>
        </w:r>
        <w:r w:rsidR="00432C93">
          <w:rPr>
            <w:noProof/>
            <w:webHidden/>
          </w:rPr>
          <w:fldChar w:fldCharType="end"/>
        </w:r>
      </w:hyperlink>
    </w:p>
    <w:p w14:paraId="336EF461" w14:textId="76CB5F1B" w:rsidR="00432C93" w:rsidRDefault="001C297A">
      <w:pPr>
        <w:pStyle w:val="TOC1"/>
        <w:tabs>
          <w:tab w:val="left" w:pos="1440"/>
          <w:tab w:val="right" w:leader="dot" w:pos="8778"/>
        </w:tabs>
        <w:rPr>
          <w:rFonts w:asciiTheme="minorHAnsi" w:eastAsiaTheme="minorEastAsia" w:hAnsiTheme="minorHAnsi" w:cstheme="minorBidi"/>
          <w:noProof/>
          <w:sz w:val="22"/>
          <w:szCs w:val="22"/>
        </w:rPr>
      </w:pPr>
      <w:hyperlink w:anchor="_Toc38785890" w:history="1">
        <w:r w:rsidR="00432C93" w:rsidRPr="002A1781">
          <w:rPr>
            <w:rStyle w:val="Hyperlink"/>
            <w:noProof/>
          </w:rPr>
          <w:t>Hình 2.7.</w:t>
        </w:r>
        <w:r w:rsidR="00432C93">
          <w:rPr>
            <w:rFonts w:asciiTheme="minorHAnsi" w:eastAsiaTheme="minorEastAsia" w:hAnsiTheme="minorHAnsi" w:cstheme="minorBidi"/>
            <w:noProof/>
            <w:sz w:val="22"/>
            <w:szCs w:val="22"/>
          </w:rPr>
          <w:tab/>
        </w:r>
        <w:r w:rsidR="00432C93" w:rsidRPr="002A1781">
          <w:rPr>
            <w:rStyle w:val="Hyperlink"/>
            <w:noProof/>
          </w:rPr>
          <w:t>Hàm đọc dữ liệu và thực hiện nạp dữ liệu vào chương trình</w:t>
        </w:r>
        <w:r w:rsidR="00432C93">
          <w:rPr>
            <w:noProof/>
            <w:webHidden/>
          </w:rPr>
          <w:tab/>
        </w:r>
        <w:r w:rsidR="00432C93">
          <w:rPr>
            <w:noProof/>
            <w:webHidden/>
          </w:rPr>
          <w:fldChar w:fldCharType="begin"/>
        </w:r>
        <w:r w:rsidR="00432C93">
          <w:rPr>
            <w:noProof/>
            <w:webHidden/>
          </w:rPr>
          <w:instrText xml:space="preserve"> PAGEREF _Toc38785890 \h </w:instrText>
        </w:r>
        <w:r w:rsidR="00432C93">
          <w:rPr>
            <w:noProof/>
            <w:webHidden/>
          </w:rPr>
        </w:r>
        <w:r w:rsidR="00432C93">
          <w:rPr>
            <w:noProof/>
            <w:webHidden/>
          </w:rPr>
          <w:fldChar w:fldCharType="separate"/>
        </w:r>
        <w:r w:rsidR="00432C93">
          <w:rPr>
            <w:noProof/>
            <w:webHidden/>
          </w:rPr>
          <w:t>23</w:t>
        </w:r>
        <w:r w:rsidR="00432C93">
          <w:rPr>
            <w:noProof/>
            <w:webHidden/>
          </w:rPr>
          <w:fldChar w:fldCharType="end"/>
        </w:r>
      </w:hyperlink>
    </w:p>
    <w:p w14:paraId="42A1EA15" w14:textId="05C9A977" w:rsidR="00432C93" w:rsidRDefault="001C297A">
      <w:pPr>
        <w:pStyle w:val="TOC1"/>
        <w:tabs>
          <w:tab w:val="left" w:pos="1440"/>
          <w:tab w:val="right" w:leader="dot" w:pos="8778"/>
        </w:tabs>
        <w:rPr>
          <w:rFonts w:asciiTheme="minorHAnsi" w:eastAsiaTheme="minorEastAsia" w:hAnsiTheme="minorHAnsi" w:cstheme="minorBidi"/>
          <w:noProof/>
          <w:sz w:val="22"/>
          <w:szCs w:val="22"/>
        </w:rPr>
      </w:pPr>
      <w:hyperlink w:anchor="_Toc38785891" w:history="1">
        <w:r w:rsidR="00432C93" w:rsidRPr="002A1781">
          <w:rPr>
            <w:rStyle w:val="Hyperlink"/>
            <w:noProof/>
          </w:rPr>
          <w:t>Hình 2.8.</w:t>
        </w:r>
        <w:r w:rsidR="00432C93">
          <w:rPr>
            <w:rFonts w:asciiTheme="minorHAnsi" w:eastAsiaTheme="minorEastAsia" w:hAnsiTheme="minorHAnsi" w:cstheme="minorBidi"/>
            <w:noProof/>
            <w:sz w:val="22"/>
            <w:szCs w:val="22"/>
          </w:rPr>
          <w:tab/>
        </w:r>
        <w:r w:rsidR="00432C93" w:rsidRPr="002A1781">
          <w:rPr>
            <w:rStyle w:val="Hyperlink"/>
            <w:noProof/>
          </w:rPr>
          <w:t>Xây dựng bộ encoder</w:t>
        </w:r>
        <w:r w:rsidR="00432C93">
          <w:rPr>
            <w:noProof/>
            <w:webHidden/>
          </w:rPr>
          <w:tab/>
        </w:r>
        <w:r w:rsidR="00432C93">
          <w:rPr>
            <w:noProof/>
            <w:webHidden/>
          </w:rPr>
          <w:fldChar w:fldCharType="begin"/>
        </w:r>
        <w:r w:rsidR="00432C93">
          <w:rPr>
            <w:noProof/>
            <w:webHidden/>
          </w:rPr>
          <w:instrText xml:space="preserve"> PAGEREF _Toc38785891 \h </w:instrText>
        </w:r>
        <w:r w:rsidR="00432C93">
          <w:rPr>
            <w:noProof/>
            <w:webHidden/>
          </w:rPr>
        </w:r>
        <w:r w:rsidR="00432C93">
          <w:rPr>
            <w:noProof/>
            <w:webHidden/>
          </w:rPr>
          <w:fldChar w:fldCharType="separate"/>
        </w:r>
        <w:r w:rsidR="00432C93">
          <w:rPr>
            <w:noProof/>
            <w:webHidden/>
          </w:rPr>
          <w:t>23</w:t>
        </w:r>
        <w:r w:rsidR="00432C93">
          <w:rPr>
            <w:noProof/>
            <w:webHidden/>
          </w:rPr>
          <w:fldChar w:fldCharType="end"/>
        </w:r>
      </w:hyperlink>
    </w:p>
    <w:p w14:paraId="589DEDFC" w14:textId="477290AF" w:rsidR="00432C93" w:rsidRDefault="001C297A">
      <w:pPr>
        <w:pStyle w:val="TOC1"/>
        <w:tabs>
          <w:tab w:val="left" w:pos="1440"/>
          <w:tab w:val="right" w:leader="dot" w:pos="8778"/>
        </w:tabs>
        <w:rPr>
          <w:rFonts w:asciiTheme="minorHAnsi" w:eastAsiaTheme="minorEastAsia" w:hAnsiTheme="minorHAnsi" w:cstheme="minorBidi"/>
          <w:noProof/>
          <w:sz w:val="22"/>
          <w:szCs w:val="22"/>
        </w:rPr>
      </w:pPr>
      <w:hyperlink w:anchor="_Toc38785892" w:history="1">
        <w:r w:rsidR="00432C93" w:rsidRPr="002A1781">
          <w:rPr>
            <w:rStyle w:val="Hyperlink"/>
            <w:noProof/>
          </w:rPr>
          <w:t>Hình 2.9.</w:t>
        </w:r>
        <w:r w:rsidR="00432C93">
          <w:rPr>
            <w:rFonts w:asciiTheme="minorHAnsi" w:eastAsiaTheme="minorEastAsia" w:hAnsiTheme="minorHAnsi" w:cstheme="minorBidi"/>
            <w:noProof/>
            <w:sz w:val="22"/>
            <w:szCs w:val="22"/>
          </w:rPr>
          <w:tab/>
        </w:r>
        <w:r w:rsidR="00432C93" w:rsidRPr="002A1781">
          <w:rPr>
            <w:rStyle w:val="Hyperlink"/>
            <w:noProof/>
          </w:rPr>
          <w:t>Xây dựng bộ decoder cơ bản</w:t>
        </w:r>
        <w:r w:rsidR="00432C93">
          <w:rPr>
            <w:noProof/>
            <w:webHidden/>
          </w:rPr>
          <w:tab/>
        </w:r>
        <w:r w:rsidR="00432C93">
          <w:rPr>
            <w:noProof/>
            <w:webHidden/>
          </w:rPr>
          <w:fldChar w:fldCharType="begin"/>
        </w:r>
        <w:r w:rsidR="00432C93">
          <w:rPr>
            <w:noProof/>
            <w:webHidden/>
          </w:rPr>
          <w:instrText xml:space="preserve"> PAGEREF _Toc38785892 \h </w:instrText>
        </w:r>
        <w:r w:rsidR="00432C93">
          <w:rPr>
            <w:noProof/>
            <w:webHidden/>
          </w:rPr>
        </w:r>
        <w:r w:rsidR="00432C93">
          <w:rPr>
            <w:noProof/>
            <w:webHidden/>
          </w:rPr>
          <w:fldChar w:fldCharType="separate"/>
        </w:r>
        <w:r w:rsidR="00432C93">
          <w:rPr>
            <w:noProof/>
            <w:webHidden/>
          </w:rPr>
          <w:t>24</w:t>
        </w:r>
        <w:r w:rsidR="00432C93">
          <w:rPr>
            <w:noProof/>
            <w:webHidden/>
          </w:rPr>
          <w:fldChar w:fldCharType="end"/>
        </w:r>
      </w:hyperlink>
    </w:p>
    <w:p w14:paraId="3DBFCBE4" w14:textId="6D9005CE" w:rsidR="00432C93" w:rsidRDefault="001C297A">
      <w:pPr>
        <w:pStyle w:val="TOC1"/>
        <w:tabs>
          <w:tab w:val="left" w:pos="1440"/>
          <w:tab w:val="right" w:leader="dot" w:pos="8778"/>
        </w:tabs>
        <w:rPr>
          <w:rFonts w:asciiTheme="minorHAnsi" w:eastAsiaTheme="minorEastAsia" w:hAnsiTheme="minorHAnsi" w:cstheme="minorBidi"/>
          <w:noProof/>
          <w:sz w:val="22"/>
          <w:szCs w:val="22"/>
        </w:rPr>
      </w:pPr>
      <w:hyperlink w:anchor="_Toc38785893" w:history="1">
        <w:r w:rsidR="00432C93" w:rsidRPr="002A1781">
          <w:rPr>
            <w:rStyle w:val="Hyperlink"/>
            <w:noProof/>
          </w:rPr>
          <w:t>Hình 2.10.</w:t>
        </w:r>
        <w:r w:rsidR="00432C93">
          <w:rPr>
            <w:rFonts w:asciiTheme="minorHAnsi" w:eastAsiaTheme="minorEastAsia" w:hAnsiTheme="minorHAnsi" w:cstheme="minorBidi"/>
            <w:noProof/>
            <w:sz w:val="22"/>
            <w:szCs w:val="22"/>
          </w:rPr>
          <w:tab/>
        </w:r>
        <w:r w:rsidR="00432C93" w:rsidRPr="002A1781">
          <w:rPr>
            <w:rStyle w:val="Hyperlink"/>
            <w:noProof/>
          </w:rPr>
          <w:t>Cấu trúc hoạt động của attention</w:t>
        </w:r>
        <w:r w:rsidR="00432C93">
          <w:rPr>
            <w:noProof/>
            <w:webHidden/>
          </w:rPr>
          <w:tab/>
        </w:r>
        <w:r w:rsidR="00432C93">
          <w:rPr>
            <w:noProof/>
            <w:webHidden/>
          </w:rPr>
          <w:fldChar w:fldCharType="begin"/>
        </w:r>
        <w:r w:rsidR="00432C93">
          <w:rPr>
            <w:noProof/>
            <w:webHidden/>
          </w:rPr>
          <w:instrText xml:space="preserve"> PAGEREF _Toc38785893 \h </w:instrText>
        </w:r>
        <w:r w:rsidR="00432C93">
          <w:rPr>
            <w:noProof/>
            <w:webHidden/>
          </w:rPr>
        </w:r>
        <w:r w:rsidR="00432C93">
          <w:rPr>
            <w:noProof/>
            <w:webHidden/>
          </w:rPr>
          <w:fldChar w:fldCharType="separate"/>
        </w:r>
        <w:r w:rsidR="00432C93">
          <w:rPr>
            <w:noProof/>
            <w:webHidden/>
          </w:rPr>
          <w:t>25</w:t>
        </w:r>
        <w:r w:rsidR="00432C93">
          <w:rPr>
            <w:noProof/>
            <w:webHidden/>
          </w:rPr>
          <w:fldChar w:fldCharType="end"/>
        </w:r>
      </w:hyperlink>
    </w:p>
    <w:p w14:paraId="01FDC086" w14:textId="07BFDA37" w:rsidR="00432C93" w:rsidRDefault="001C297A">
      <w:pPr>
        <w:pStyle w:val="TOC1"/>
        <w:tabs>
          <w:tab w:val="left" w:pos="1440"/>
          <w:tab w:val="right" w:leader="dot" w:pos="8778"/>
        </w:tabs>
        <w:rPr>
          <w:rFonts w:asciiTheme="minorHAnsi" w:eastAsiaTheme="minorEastAsia" w:hAnsiTheme="minorHAnsi" w:cstheme="minorBidi"/>
          <w:noProof/>
          <w:sz w:val="22"/>
          <w:szCs w:val="22"/>
        </w:rPr>
      </w:pPr>
      <w:hyperlink w:anchor="_Toc38785894" w:history="1">
        <w:r w:rsidR="00432C93" w:rsidRPr="002A1781">
          <w:rPr>
            <w:rStyle w:val="Hyperlink"/>
            <w:noProof/>
          </w:rPr>
          <w:t>Hình 2.11.</w:t>
        </w:r>
        <w:r w:rsidR="00432C93">
          <w:rPr>
            <w:rFonts w:asciiTheme="minorHAnsi" w:eastAsiaTheme="minorEastAsia" w:hAnsiTheme="minorHAnsi" w:cstheme="minorBidi"/>
            <w:noProof/>
            <w:sz w:val="22"/>
            <w:szCs w:val="22"/>
          </w:rPr>
          <w:tab/>
        </w:r>
        <w:r w:rsidR="00432C93" w:rsidRPr="002A1781">
          <w:rPr>
            <w:rStyle w:val="Hyperlink"/>
            <w:noProof/>
          </w:rPr>
          <w:t>Class decoder sử dụng attention (hàm khởi tạo của class)</w:t>
        </w:r>
        <w:r w:rsidR="00432C93">
          <w:rPr>
            <w:noProof/>
            <w:webHidden/>
          </w:rPr>
          <w:tab/>
        </w:r>
        <w:r w:rsidR="00432C93">
          <w:rPr>
            <w:noProof/>
            <w:webHidden/>
          </w:rPr>
          <w:fldChar w:fldCharType="begin"/>
        </w:r>
        <w:r w:rsidR="00432C93">
          <w:rPr>
            <w:noProof/>
            <w:webHidden/>
          </w:rPr>
          <w:instrText xml:space="preserve"> PAGEREF _Toc38785894 \h </w:instrText>
        </w:r>
        <w:r w:rsidR="00432C93">
          <w:rPr>
            <w:noProof/>
            <w:webHidden/>
          </w:rPr>
        </w:r>
        <w:r w:rsidR="00432C93">
          <w:rPr>
            <w:noProof/>
            <w:webHidden/>
          </w:rPr>
          <w:fldChar w:fldCharType="separate"/>
        </w:r>
        <w:r w:rsidR="00432C93">
          <w:rPr>
            <w:noProof/>
            <w:webHidden/>
          </w:rPr>
          <w:t>26</w:t>
        </w:r>
        <w:r w:rsidR="00432C93">
          <w:rPr>
            <w:noProof/>
            <w:webHidden/>
          </w:rPr>
          <w:fldChar w:fldCharType="end"/>
        </w:r>
      </w:hyperlink>
    </w:p>
    <w:p w14:paraId="7ECF8E39" w14:textId="31C2A094" w:rsidR="00432C93" w:rsidRDefault="001C297A">
      <w:pPr>
        <w:pStyle w:val="TOC1"/>
        <w:tabs>
          <w:tab w:val="left" w:pos="1440"/>
          <w:tab w:val="right" w:leader="dot" w:pos="8778"/>
        </w:tabs>
        <w:rPr>
          <w:rFonts w:asciiTheme="minorHAnsi" w:eastAsiaTheme="minorEastAsia" w:hAnsiTheme="minorHAnsi" w:cstheme="minorBidi"/>
          <w:noProof/>
          <w:sz w:val="22"/>
          <w:szCs w:val="22"/>
        </w:rPr>
      </w:pPr>
      <w:hyperlink w:anchor="_Toc38785895" w:history="1">
        <w:r w:rsidR="00432C93" w:rsidRPr="002A1781">
          <w:rPr>
            <w:rStyle w:val="Hyperlink"/>
            <w:noProof/>
          </w:rPr>
          <w:t>Hình 2.12.</w:t>
        </w:r>
        <w:r w:rsidR="00432C93">
          <w:rPr>
            <w:rFonts w:asciiTheme="minorHAnsi" w:eastAsiaTheme="minorEastAsia" w:hAnsiTheme="minorHAnsi" w:cstheme="minorBidi"/>
            <w:noProof/>
            <w:sz w:val="22"/>
            <w:szCs w:val="22"/>
          </w:rPr>
          <w:tab/>
        </w:r>
        <w:r w:rsidR="00432C93" w:rsidRPr="002A1781">
          <w:rPr>
            <w:rStyle w:val="Hyperlink"/>
            <w:noProof/>
          </w:rPr>
          <w:t>Hàm khởi tạo tiến trình và hàm feedforward</w:t>
        </w:r>
        <w:r w:rsidR="00432C93">
          <w:rPr>
            <w:noProof/>
            <w:webHidden/>
          </w:rPr>
          <w:tab/>
        </w:r>
        <w:r w:rsidR="00432C93">
          <w:rPr>
            <w:noProof/>
            <w:webHidden/>
          </w:rPr>
          <w:fldChar w:fldCharType="begin"/>
        </w:r>
        <w:r w:rsidR="00432C93">
          <w:rPr>
            <w:noProof/>
            <w:webHidden/>
          </w:rPr>
          <w:instrText xml:space="preserve"> PAGEREF _Toc38785895 \h </w:instrText>
        </w:r>
        <w:r w:rsidR="00432C93">
          <w:rPr>
            <w:noProof/>
            <w:webHidden/>
          </w:rPr>
        </w:r>
        <w:r w:rsidR="00432C93">
          <w:rPr>
            <w:noProof/>
            <w:webHidden/>
          </w:rPr>
          <w:fldChar w:fldCharType="separate"/>
        </w:r>
        <w:r w:rsidR="00432C93">
          <w:rPr>
            <w:noProof/>
            <w:webHidden/>
          </w:rPr>
          <w:t>27</w:t>
        </w:r>
        <w:r w:rsidR="00432C93">
          <w:rPr>
            <w:noProof/>
            <w:webHidden/>
          </w:rPr>
          <w:fldChar w:fldCharType="end"/>
        </w:r>
      </w:hyperlink>
    </w:p>
    <w:p w14:paraId="7B900DBA" w14:textId="795D835B" w:rsidR="00432C93" w:rsidRDefault="001C297A">
      <w:pPr>
        <w:pStyle w:val="TOC1"/>
        <w:tabs>
          <w:tab w:val="left" w:pos="1440"/>
          <w:tab w:val="right" w:leader="dot" w:pos="8778"/>
        </w:tabs>
        <w:rPr>
          <w:rFonts w:asciiTheme="minorHAnsi" w:eastAsiaTheme="minorEastAsia" w:hAnsiTheme="minorHAnsi" w:cstheme="minorBidi"/>
          <w:noProof/>
          <w:sz w:val="22"/>
          <w:szCs w:val="22"/>
        </w:rPr>
      </w:pPr>
      <w:hyperlink w:anchor="_Toc38785896" w:history="1">
        <w:r w:rsidR="00432C93" w:rsidRPr="002A1781">
          <w:rPr>
            <w:rStyle w:val="Hyperlink"/>
            <w:noProof/>
          </w:rPr>
          <w:t>Hình 2.13.</w:t>
        </w:r>
        <w:r w:rsidR="00432C93">
          <w:rPr>
            <w:rFonts w:asciiTheme="minorHAnsi" w:eastAsiaTheme="minorEastAsia" w:hAnsiTheme="minorHAnsi" w:cstheme="minorBidi"/>
            <w:noProof/>
            <w:sz w:val="22"/>
            <w:szCs w:val="22"/>
          </w:rPr>
          <w:tab/>
        </w:r>
        <w:r w:rsidR="00432C93" w:rsidRPr="002A1781">
          <w:rPr>
            <w:rStyle w:val="Hyperlink"/>
            <w:noProof/>
          </w:rPr>
          <w:t>Các hàm tạo vector input và output cho quá trình huấn luyện</w:t>
        </w:r>
        <w:r w:rsidR="00432C93">
          <w:rPr>
            <w:noProof/>
            <w:webHidden/>
          </w:rPr>
          <w:tab/>
        </w:r>
        <w:r w:rsidR="00432C93">
          <w:rPr>
            <w:noProof/>
            <w:webHidden/>
          </w:rPr>
          <w:fldChar w:fldCharType="begin"/>
        </w:r>
        <w:r w:rsidR="00432C93">
          <w:rPr>
            <w:noProof/>
            <w:webHidden/>
          </w:rPr>
          <w:instrText xml:space="preserve"> PAGEREF _Toc38785896 \h </w:instrText>
        </w:r>
        <w:r w:rsidR="00432C93">
          <w:rPr>
            <w:noProof/>
            <w:webHidden/>
          </w:rPr>
        </w:r>
        <w:r w:rsidR="00432C93">
          <w:rPr>
            <w:noProof/>
            <w:webHidden/>
          </w:rPr>
          <w:fldChar w:fldCharType="separate"/>
        </w:r>
        <w:r w:rsidR="00432C93">
          <w:rPr>
            <w:noProof/>
            <w:webHidden/>
          </w:rPr>
          <w:t>28</w:t>
        </w:r>
        <w:r w:rsidR="00432C93">
          <w:rPr>
            <w:noProof/>
            <w:webHidden/>
          </w:rPr>
          <w:fldChar w:fldCharType="end"/>
        </w:r>
      </w:hyperlink>
    </w:p>
    <w:p w14:paraId="606B946D" w14:textId="0B2A6D65" w:rsidR="00432C93" w:rsidRDefault="001C297A">
      <w:pPr>
        <w:pStyle w:val="TOC1"/>
        <w:tabs>
          <w:tab w:val="left" w:pos="1440"/>
          <w:tab w:val="right" w:leader="dot" w:pos="8778"/>
        </w:tabs>
        <w:rPr>
          <w:rFonts w:asciiTheme="minorHAnsi" w:eastAsiaTheme="minorEastAsia" w:hAnsiTheme="minorHAnsi" w:cstheme="minorBidi"/>
          <w:noProof/>
          <w:sz w:val="22"/>
          <w:szCs w:val="22"/>
        </w:rPr>
      </w:pPr>
      <w:hyperlink w:anchor="_Toc38785897" w:history="1">
        <w:r w:rsidR="00432C93" w:rsidRPr="002A1781">
          <w:rPr>
            <w:rStyle w:val="Hyperlink"/>
            <w:noProof/>
          </w:rPr>
          <w:t>Hình 2.14.</w:t>
        </w:r>
        <w:r w:rsidR="00432C93">
          <w:rPr>
            <w:rFonts w:asciiTheme="minorHAnsi" w:eastAsiaTheme="minorEastAsia" w:hAnsiTheme="minorHAnsi" w:cstheme="minorBidi"/>
            <w:noProof/>
            <w:sz w:val="22"/>
            <w:szCs w:val="22"/>
          </w:rPr>
          <w:tab/>
        </w:r>
        <w:r w:rsidR="00432C93" w:rsidRPr="002A1781">
          <w:rPr>
            <w:rStyle w:val="Hyperlink"/>
            <w:noProof/>
          </w:rPr>
          <w:t>Hàm thực hiện huấn luyện</w:t>
        </w:r>
        <w:r w:rsidR="00432C93">
          <w:rPr>
            <w:noProof/>
            <w:webHidden/>
          </w:rPr>
          <w:tab/>
        </w:r>
        <w:r w:rsidR="00432C93">
          <w:rPr>
            <w:noProof/>
            <w:webHidden/>
          </w:rPr>
          <w:fldChar w:fldCharType="begin"/>
        </w:r>
        <w:r w:rsidR="00432C93">
          <w:rPr>
            <w:noProof/>
            <w:webHidden/>
          </w:rPr>
          <w:instrText xml:space="preserve"> PAGEREF _Toc38785897 \h </w:instrText>
        </w:r>
        <w:r w:rsidR="00432C93">
          <w:rPr>
            <w:noProof/>
            <w:webHidden/>
          </w:rPr>
        </w:r>
        <w:r w:rsidR="00432C93">
          <w:rPr>
            <w:noProof/>
            <w:webHidden/>
          </w:rPr>
          <w:fldChar w:fldCharType="separate"/>
        </w:r>
        <w:r w:rsidR="00432C93">
          <w:rPr>
            <w:noProof/>
            <w:webHidden/>
          </w:rPr>
          <w:t>29</w:t>
        </w:r>
        <w:r w:rsidR="00432C93">
          <w:rPr>
            <w:noProof/>
            <w:webHidden/>
          </w:rPr>
          <w:fldChar w:fldCharType="end"/>
        </w:r>
      </w:hyperlink>
    </w:p>
    <w:p w14:paraId="1A29FD2E" w14:textId="6BFE7245" w:rsidR="00432C93" w:rsidRDefault="001C297A">
      <w:pPr>
        <w:pStyle w:val="TOC1"/>
        <w:tabs>
          <w:tab w:val="left" w:pos="1440"/>
          <w:tab w:val="right" w:leader="dot" w:pos="8778"/>
        </w:tabs>
        <w:rPr>
          <w:rFonts w:asciiTheme="minorHAnsi" w:eastAsiaTheme="minorEastAsia" w:hAnsiTheme="minorHAnsi" w:cstheme="minorBidi"/>
          <w:noProof/>
          <w:sz w:val="22"/>
          <w:szCs w:val="22"/>
        </w:rPr>
      </w:pPr>
      <w:hyperlink w:anchor="_Toc38785898" w:history="1">
        <w:r w:rsidR="00432C93" w:rsidRPr="002A1781">
          <w:rPr>
            <w:rStyle w:val="Hyperlink"/>
            <w:noProof/>
          </w:rPr>
          <w:t>Hình 2.15.</w:t>
        </w:r>
        <w:r w:rsidR="00432C93">
          <w:rPr>
            <w:rFonts w:asciiTheme="minorHAnsi" w:eastAsiaTheme="minorEastAsia" w:hAnsiTheme="minorHAnsi" w:cstheme="minorBidi"/>
            <w:noProof/>
            <w:sz w:val="22"/>
            <w:szCs w:val="22"/>
          </w:rPr>
          <w:tab/>
        </w:r>
        <w:r w:rsidR="00432C93" w:rsidRPr="002A1781">
          <w:rPr>
            <w:rStyle w:val="Hyperlink"/>
            <w:noProof/>
          </w:rPr>
          <w:t>Giai đoạn tiền encoder</w:t>
        </w:r>
        <w:r w:rsidR="00432C93">
          <w:rPr>
            <w:noProof/>
            <w:webHidden/>
          </w:rPr>
          <w:tab/>
        </w:r>
        <w:r w:rsidR="00432C93">
          <w:rPr>
            <w:noProof/>
            <w:webHidden/>
          </w:rPr>
          <w:fldChar w:fldCharType="begin"/>
        </w:r>
        <w:r w:rsidR="00432C93">
          <w:rPr>
            <w:noProof/>
            <w:webHidden/>
          </w:rPr>
          <w:instrText xml:space="preserve"> PAGEREF _Toc38785898 \h </w:instrText>
        </w:r>
        <w:r w:rsidR="00432C93">
          <w:rPr>
            <w:noProof/>
            <w:webHidden/>
          </w:rPr>
        </w:r>
        <w:r w:rsidR="00432C93">
          <w:rPr>
            <w:noProof/>
            <w:webHidden/>
          </w:rPr>
          <w:fldChar w:fldCharType="separate"/>
        </w:r>
        <w:r w:rsidR="00432C93">
          <w:rPr>
            <w:noProof/>
            <w:webHidden/>
          </w:rPr>
          <w:t>29</w:t>
        </w:r>
        <w:r w:rsidR="00432C93">
          <w:rPr>
            <w:noProof/>
            <w:webHidden/>
          </w:rPr>
          <w:fldChar w:fldCharType="end"/>
        </w:r>
      </w:hyperlink>
    </w:p>
    <w:p w14:paraId="57E2908C" w14:textId="496AE174" w:rsidR="00432C93" w:rsidRDefault="001C297A">
      <w:pPr>
        <w:pStyle w:val="TOC1"/>
        <w:tabs>
          <w:tab w:val="left" w:pos="1440"/>
          <w:tab w:val="right" w:leader="dot" w:pos="8778"/>
        </w:tabs>
        <w:rPr>
          <w:rFonts w:asciiTheme="minorHAnsi" w:eastAsiaTheme="minorEastAsia" w:hAnsiTheme="minorHAnsi" w:cstheme="minorBidi"/>
          <w:noProof/>
          <w:sz w:val="22"/>
          <w:szCs w:val="22"/>
        </w:rPr>
      </w:pPr>
      <w:hyperlink w:anchor="_Toc38785899" w:history="1">
        <w:r w:rsidR="00432C93" w:rsidRPr="002A1781">
          <w:rPr>
            <w:rStyle w:val="Hyperlink"/>
            <w:noProof/>
          </w:rPr>
          <w:t>Hình 2.16.</w:t>
        </w:r>
        <w:r w:rsidR="00432C93">
          <w:rPr>
            <w:rFonts w:asciiTheme="minorHAnsi" w:eastAsiaTheme="minorEastAsia" w:hAnsiTheme="minorHAnsi" w:cstheme="minorBidi"/>
            <w:noProof/>
            <w:sz w:val="22"/>
            <w:szCs w:val="22"/>
          </w:rPr>
          <w:tab/>
        </w:r>
        <w:r w:rsidR="00432C93" w:rsidRPr="002A1781">
          <w:rPr>
            <w:rStyle w:val="Hyperlink"/>
            <w:noProof/>
          </w:rPr>
          <w:t>Giai đoạn chạy encoder</w:t>
        </w:r>
        <w:r w:rsidR="00432C93">
          <w:rPr>
            <w:noProof/>
            <w:webHidden/>
          </w:rPr>
          <w:tab/>
        </w:r>
        <w:r w:rsidR="00432C93">
          <w:rPr>
            <w:noProof/>
            <w:webHidden/>
          </w:rPr>
          <w:fldChar w:fldCharType="begin"/>
        </w:r>
        <w:r w:rsidR="00432C93">
          <w:rPr>
            <w:noProof/>
            <w:webHidden/>
          </w:rPr>
          <w:instrText xml:space="preserve"> PAGEREF _Toc38785899 \h </w:instrText>
        </w:r>
        <w:r w:rsidR="00432C93">
          <w:rPr>
            <w:noProof/>
            <w:webHidden/>
          </w:rPr>
        </w:r>
        <w:r w:rsidR="00432C93">
          <w:rPr>
            <w:noProof/>
            <w:webHidden/>
          </w:rPr>
          <w:fldChar w:fldCharType="separate"/>
        </w:r>
        <w:r w:rsidR="00432C93">
          <w:rPr>
            <w:noProof/>
            <w:webHidden/>
          </w:rPr>
          <w:t>30</w:t>
        </w:r>
        <w:r w:rsidR="00432C93">
          <w:rPr>
            <w:noProof/>
            <w:webHidden/>
          </w:rPr>
          <w:fldChar w:fldCharType="end"/>
        </w:r>
      </w:hyperlink>
    </w:p>
    <w:p w14:paraId="29D02599" w14:textId="3DE42C26" w:rsidR="00432C93" w:rsidRDefault="001C297A">
      <w:pPr>
        <w:pStyle w:val="TOC1"/>
        <w:tabs>
          <w:tab w:val="left" w:pos="1440"/>
          <w:tab w:val="right" w:leader="dot" w:pos="8778"/>
        </w:tabs>
        <w:rPr>
          <w:rFonts w:asciiTheme="minorHAnsi" w:eastAsiaTheme="minorEastAsia" w:hAnsiTheme="minorHAnsi" w:cstheme="minorBidi"/>
          <w:noProof/>
          <w:sz w:val="22"/>
          <w:szCs w:val="22"/>
        </w:rPr>
      </w:pPr>
      <w:hyperlink w:anchor="_Toc38785900" w:history="1">
        <w:r w:rsidR="00432C93" w:rsidRPr="002A1781">
          <w:rPr>
            <w:rStyle w:val="Hyperlink"/>
            <w:noProof/>
          </w:rPr>
          <w:t>Hình 2.17.</w:t>
        </w:r>
        <w:r w:rsidR="00432C93">
          <w:rPr>
            <w:rFonts w:asciiTheme="minorHAnsi" w:eastAsiaTheme="minorEastAsia" w:hAnsiTheme="minorHAnsi" w:cstheme="minorBidi"/>
            <w:noProof/>
            <w:sz w:val="22"/>
            <w:szCs w:val="22"/>
          </w:rPr>
          <w:tab/>
        </w:r>
        <w:r w:rsidR="00432C93" w:rsidRPr="002A1781">
          <w:rPr>
            <w:rStyle w:val="Hyperlink"/>
            <w:noProof/>
          </w:rPr>
          <w:t>Giai đoạn hậu encoder và tiền decoder</w:t>
        </w:r>
        <w:r w:rsidR="00432C93">
          <w:rPr>
            <w:noProof/>
            <w:webHidden/>
          </w:rPr>
          <w:tab/>
        </w:r>
        <w:r w:rsidR="00432C93">
          <w:rPr>
            <w:noProof/>
            <w:webHidden/>
          </w:rPr>
          <w:fldChar w:fldCharType="begin"/>
        </w:r>
        <w:r w:rsidR="00432C93">
          <w:rPr>
            <w:noProof/>
            <w:webHidden/>
          </w:rPr>
          <w:instrText xml:space="preserve"> PAGEREF _Toc38785900 \h </w:instrText>
        </w:r>
        <w:r w:rsidR="00432C93">
          <w:rPr>
            <w:noProof/>
            <w:webHidden/>
          </w:rPr>
        </w:r>
        <w:r w:rsidR="00432C93">
          <w:rPr>
            <w:noProof/>
            <w:webHidden/>
          </w:rPr>
          <w:fldChar w:fldCharType="separate"/>
        </w:r>
        <w:r w:rsidR="00432C93">
          <w:rPr>
            <w:noProof/>
            <w:webHidden/>
          </w:rPr>
          <w:t>30</w:t>
        </w:r>
        <w:r w:rsidR="00432C93">
          <w:rPr>
            <w:noProof/>
            <w:webHidden/>
          </w:rPr>
          <w:fldChar w:fldCharType="end"/>
        </w:r>
      </w:hyperlink>
    </w:p>
    <w:p w14:paraId="313F3726" w14:textId="112036B9" w:rsidR="00432C93" w:rsidRDefault="001C297A">
      <w:pPr>
        <w:pStyle w:val="TOC1"/>
        <w:tabs>
          <w:tab w:val="left" w:pos="1440"/>
          <w:tab w:val="right" w:leader="dot" w:pos="8778"/>
        </w:tabs>
        <w:rPr>
          <w:rFonts w:asciiTheme="minorHAnsi" w:eastAsiaTheme="minorEastAsia" w:hAnsiTheme="minorHAnsi" w:cstheme="minorBidi"/>
          <w:noProof/>
          <w:sz w:val="22"/>
          <w:szCs w:val="22"/>
        </w:rPr>
      </w:pPr>
      <w:hyperlink w:anchor="_Toc38785901" w:history="1">
        <w:r w:rsidR="00432C93" w:rsidRPr="002A1781">
          <w:rPr>
            <w:rStyle w:val="Hyperlink"/>
            <w:noProof/>
          </w:rPr>
          <w:t>Hình 2.18.</w:t>
        </w:r>
        <w:r w:rsidR="00432C93">
          <w:rPr>
            <w:rFonts w:asciiTheme="minorHAnsi" w:eastAsiaTheme="minorEastAsia" w:hAnsiTheme="minorHAnsi" w:cstheme="minorBidi"/>
            <w:noProof/>
            <w:sz w:val="22"/>
            <w:szCs w:val="22"/>
          </w:rPr>
          <w:tab/>
        </w:r>
        <w:r w:rsidR="00432C93" w:rsidRPr="002A1781">
          <w:rPr>
            <w:rStyle w:val="Hyperlink"/>
            <w:noProof/>
          </w:rPr>
          <w:t>Giai đoạn chạy decoder</w:t>
        </w:r>
        <w:r w:rsidR="00432C93">
          <w:rPr>
            <w:noProof/>
            <w:webHidden/>
          </w:rPr>
          <w:tab/>
        </w:r>
        <w:r w:rsidR="00432C93">
          <w:rPr>
            <w:noProof/>
            <w:webHidden/>
          </w:rPr>
          <w:fldChar w:fldCharType="begin"/>
        </w:r>
        <w:r w:rsidR="00432C93">
          <w:rPr>
            <w:noProof/>
            <w:webHidden/>
          </w:rPr>
          <w:instrText xml:space="preserve"> PAGEREF _Toc38785901 \h </w:instrText>
        </w:r>
        <w:r w:rsidR="00432C93">
          <w:rPr>
            <w:noProof/>
            <w:webHidden/>
          </w:rPr>
        </w:r>
        <w:r w:rsidR="00432C93">
          <w:rPr>
            <w:noProof/>
            <w:webHidden/>
          </w:rPr>
          <w:fldChar w:fldCharType="separate"/>
        </w:r>
        <w:r w:rsidR="00432C93">
          <w:rPr>
            <w:noProof/>
            <w:webHidden/>
          </w:rPr>
          <w:t>30</w:t>
        </w:r>
        <w:r w:rsidR="00432C93">
          <w:rPr>
            <w:noProof/>
            <w:webHidden/>
          </w:rPr>
          <w:fldChar w:fldCharType="end"/>
        </w:r>
      </w:hyperlink>
    </w:p>
    <w:p w14:paraId="61337B1A" w14:textId="01193CB7" w:rsidR="00432C93" w:rsidRDefault="001C297A">
      <w:pPr>
        <w:pStyle w:val="TOC1"/>
        <w:tabs>
          <w:tab w:val="left" w:pos="1440"/>
          <w:tab w:val="right" w:leader="dot" w:pos="8778"/>
        </w:tabs>
        <w:rPr>
          <w:rFonts w:asciiTheme="minorHAnsi" w:eastAsiaTheme="minorEastAsia" w:hAnsiTheme="minorHAnsi" w:cstheme="minorBidi"/>
          <w:noProof/>
          <w:sz w:val="22"/>
          <w:szCs w:val="22"/>
        </w:rPr>
      </w:pPr>
      <w:hyperlink w:anchor="_Toc38785902" w:history="1">
        <w:r w:rsidR="00432C93" w:rsidRPr="002A1781">
          <w:rPr>
            <w:rStyle w:val="Hyperlink"/>
            <w:noProof/>
          </w:rPr>
          <w:t>Hình 2.19.</w:t>
        </w:r>
        <w:r w:rsidR="00432C93">
          <w:rPr>
            <w:rFonts w:asciiTheme="minorHAnsi" w:eastAsiaTheme="minorEastAsia" w:hAnsiTheme="minorHAnsi" w:cstheme="minorBidi"/>
            <w:noProof/>
            <w:sz w:val="22"/>
            <w:szCs w:val="22"/>
          </w:rPr>
          <w:tab/>
        </w:r>
        <w:r w:rsidR="00432C93" w:rsidRPr="002A1781">
          <w:rPr>
            <w:rStyle w:val="Hyperlink"/>
            <w:noProof/>
          </w:rPr>
          <w:t>Giai đoạn hậu decoder</w:t>
        </w:r>
        <w:r w:rsidR="00432C93">
          <w:rPr>
            <w:noProof/>
            <w:webHidden/>
          </w:rPr>
          <w:tab/>
        </w:r>
        <w:r w:rsidR="00432C93">
          <w:rPr>
            <w:noProof/>
            <w:webHidden/>
          </w:rPr>
          <w:fldChar w:fldCharType="begin"/>
        </w:r>
        <w:r w:rsidR="00432C93">
          <w:rPr>
            <w:noProof/>
            <w:webHidden/>
          </w:rPr>
          <w:instrText xml:space="preserve"> PAGEREF _Toc38785902 \h </w:instrText>
        </w:r>
        <w:r w:rsidR="00432C93">
          <w:rPr>
            <w:noProof/>
            <w:webHidden/>
          </w:rPr>
        </w:r>
        <w:r w:rsidR="00432C93">
          <w:rPr>
            <w:noProof/>
            <w:webHidden/>
          </w:rPr>
          <w:fldChar w:fldCharType="separate"/>
        </w:r>
        <w:r w:rsidR="00432C93">
          <w:rPr>
            <w:noProof/>
            <w:webHidden/>
          </w:rPr>
          <w:t>31</w:t>
        </w:r>
        <w:r w:rsidR="00432C93">
          <w:rPr>
            <w:noProof/>
            <w:webHidden/>
          </w:rPr>
          <w:fldChar w:fldCharType="end"/>
        </w:r>
      </w:hyperlink>
    </w:p>
    <w:p w14:paraId="0F068D88" w14:textId="41C806D3" w:rsidR="00432C93" w:rsidRDefault="001C297A">
      <w:pPr>
        <w:pStyle w:val="TOC1"/>
        <w:tabs>
          <w:tab w:val="left" w:pos="1440"/>
          <w:tab w:val="right" w:leader="dot" w:pos="8778"/>
        </w:tabs>
        <w:rPr>
          <w:rFonts w:asciiTheme="minorHAnsi" w:eastAsiaTheme="minorEastAsia" w:hAnsiTheme="minorHAnsi" w:cstheme="minorBidi"/>
          <w:noProof/>
          <w:sz w:val="22"/>
          <w:szCs w:val="22"/>
        </w:rPr>
      </w:pPr>
      <w:hyperlink w:anchor="_Toc38785903" w:history="1">
        <w:r w:rsidR="00432C93" w:rsidRPr="002A1781">
          <w:rPr>
            <w:rStyle w:val="Hyperlink"/>
            <w:noProof/>
          </w:rPr>
          <w:t>Hình 2.20.</w:t>
        </w:r>
        <w:r w:rsidR="00432C93">
          <w:rPr>
            <w:rFonts w:asciiTheme="minorHAnsi" w:eastAsiaTheme="minorEastAsia" w:hAnsiTheme="minorHAnsi" w:cstheme="minorBidi"/>
            <w:noProof/>
            <w:sz w:val="22"/>
            <w:szCs w:val="22"/>
          </w:rPr>
          <w:tab/>
        </w:r>
        <w:r w:rsidR="00432C93" w:rsidRPr="002A1781">
          <w:rPr>
            <w:rStyle w:val="Hyperlink"/>
            <w:noProof/>
          </w:rPr>
          <w:t>Hàm thông báo lượng thời gian chương trình đã và đang chạy</w:t>
        </w:r>
        <w:r w:rsidR="00432C93">
          <w:rPr>
            <w:noProof/>
            <w:webHidden/>
          </w:rPr>
          <w:tab/>
        </w:r>
        <w:r w:rsidR="00432C93">
          <w:rPr>
            <w:noProof/>
            <w:webHidden/>
          </w:rPr>
          <w:fldChar w:fldCharType="begin"/>
        </w:r>
        <w:r w:rsidR="00432C93">
          <w:rPr>
            <w:noProof/>
            <w:webHidden/>
          </w:rPr>
          <w:instrText xml:space="preserve"> PAGEREF _Toc38785903 \h </w:instrText>
        </w:r>
        <w:r w:rsidR="00432C93">
          <w:rPr>
            <w:noProof/>
            <w:webHidden/>
          </w:rPr>
        </w:r>
        <w:r w:rsidR="00432C93">
          <w:rPr>
            <w:noProof/>
            <w:webHidden/>
          </w:rPr>
          <w:fldChar w:fldCharType="separate"/>
        </w:r>
        <w:r w:rsidR="00432C93">
          <w:rPr>
            <w:noProof/>
            <w:webHidden/>
          </w:rPr>
          <w:t>31</w:t>
        </w:r>
        <w:r w:rsidR="00432C93">
          <w:rPr>
            <w:noProof/>
            <w:webHidden/>
          </w:rPr>
          <w:fldChar w:fldCharType="end"/>
        </w:r>
      </w:hyperlink>
    </w:p>
    <w:p w14:paraId="09706244" w14:textId="159D2DE3" w:rsidR="00432C93" w:rsidRDefault="001C297A">
      <w:pPr>
        <w:pStyle w:val="TOC1"/>
        <w:tabs>
          <w:tab w:val="left" w:pos="1440"/>
          <w:tab w:val="right" w:leader="dot" w:pos="8778"/>
        </w:tabs>
        <w:rPr>
          <w:rFonts w:asciiTheme="minorHAnsi" w:eastAsiaTheme="minorEastAsia" w:hAnsiTheme="minorHAnsi" w:cstheme="minorBidi"/>
          <w:noProof/>
          <w:sz w:val="22"/>
          <w:szCs w:val="22"/>
        </w:rPr>
      </w:pPr>
      <w:hyperlink w:anchor="_Toc38785904" w:history="1">
        <w:r w:rsidR="00432C93" w:rsidRPr="002A1781">
          <w:rPr>
            <w:rStyle w:val="Hyperlink"/>
            <w:noProof/>
          </w:rPr>
          <w:t>Hình 2.21.</w:t>
        </w:r>
        <w:r w:rsidR="00432C93">
          <w:rPr>
            <w:rFonts w:asciiTheme="minorHAnsi" w:eastAsiaTheme="minorEastAsia" w:hAnsiTheme="minorHAnsi" w:cstheme="minorBidi"/>
            <w:noProof/>
            <w:sz w:val="22"/>
            <w:szCs w:val="22"/>
          </w:rPr>
          <w:tab/>
        </w:r>
        <w:r w:rsidR="00432C93" w:rsidRPr="002A1781">
          <w:rPr>
            <w:rStyle w:val="Hyperlink"/>
            <w:noProof/>
          </w:rPr>
          <w:t>Hàm vẽ biểu đồ thay đổi của giá trị loss</w:t>
        </w:r>
        <w:r w:rsidR="00432C93">
          <w:rPr>
            <w:noProof/>
            <w:webHidden/>
          </w:rPr>
          <w:tab/>
        </w:r>
        <w:r w:rsidR="00432C93">
          <w:rPr>
            <w:noProof/>
            <w:webHidden/>
          </w:rPr>
          <w:fldChar w:fldCharType="begin"/>
        </w:r>
        <w:r w:rsidR="00432C93">
          <w:rPr>
            <w:noProof/>
            <w:webHidden/>
          </w:rPr>
          <w:instrText xml:space="preserve"> PAGEREF _Toc38785904 \h </w:instrText>
        </w:r>
        <w:r w:rsidR="00432C93">
          <w:rPr>
            <w:noProof/>
            <w:webHidden/>
          </w:rPr>
        </w:r>
        <w:r w:rsidR="00432C93">
          <w:rPr>
            <w:noProof/>
            <w:webHidden/>
          </w:rPr>
          <w:fldChar w:fldCharType="separate"/>
        </w:r>
        <w:r w:rsidR="00432C93">
          <w:rPr>
            <w:noProof/>
            <w:webHidden/>
          </w:rPr>
          <w:t>32</w:t>
        </w:r>
        <w:r w:rsidR="00432C93">
          <w:rPr>
            <w:noProof/>
            <w:webHidden/>
          </w:rPr>
          <w:fldChar w:fldCharType="end"/>
        </w:r>
      </w:hyperlink>
    </w:p>
    <w:p w14:paraId="37768599" w14:textId="74D32672" w:rsidR="00432C93" w:rsidRDefault="001C297A">
      <w:pPr>
        <w:pStyle w:val="TOC1"/>
        <w:tabs>
          <w:tab w:val="left" w:pos="1440"/>
          <w:tab w:val="right" w:leader="dot" w:pos="8778"/>
        </w:tabs>
        <w:rPr>
          <w:rFonts w:asciiTheme="minorHAnsi" w:eastAsiaTheme="minorEastAsia" w:hAnsiTheme="minorHAnsi" w:cstheme="minorBidi"/>
          <w:noProof/>
          <w:sz w:val="22"/>
          <w:szCs w:val="22"/>
        </w:rPr>
      </w:pPr>
      <w:hyperlink w:anchor="_Toc38785905" w:history="1">
        <w:r w:rsidR="00432C93" w:rsidRPr="002A1781">
          <w:rPr>
            <w:rStyle w:val="Hyperlink"/>
            <w:noProof/>
          </w:rPr>
          <w:t>Hình 2.22.</w:t>
        </w:r>
        <w:r w:rsidR="00432C93">
          <w:rPr>
            <w:rFonts w:asciiTheme="minorHAnsi" w:eastAsiaTheme="minorEastAsia" w:hAnsiTheme="minorHAnsi" w:cstheme="minorBidi"/>
            <w:noProof/>
            <w:sz w:val="22"/>
            <w:szCs w:val="22"/>
          </w:rPr>
          <w:tab/>
        </w:r>
        <w:r w:rsidR="00432C93" w:rsidRPr="002A1781">
          <w:rPr>
            <w:rStyle w:val="Hyperlink"/>
            <w:noProof/>
          </w:rPr>
          <w:t>Hàm huấn luyện tổng quát</w:t>
        </w:r>
        <w:r w:rsidR="00432C93">
          <w:rPr>
            <w:noProof/>
            <w:webHidden/>
          </w:rPr>
          <w:tab/>
        </w:r>
        <w:r w:rsidR="00432C93">
          <w:rPr>
            <w:noProof/>
            <w:webHidden/>
          </w:rPr>
          <w:fldChar w:fldCharType="begin"/>
        </w:r>
        <w:r w:rsidR="00432C93">
          <w:rPr>
            <w:noProof/>
            <w:webHidden/>
          </w:rPr>
          <w:instrText xml:space="preserve"> PAGEREF _Toc38785905 \h </w:instrText>
        </w:r>
        <w:r w:rsidR="00432C93">
          <w:rPr>
            <w:noProof/>
            <w:webHidden/>
          </w:rPr>
        </w:r>
        <w:r w:rsidR="00432C93">
          <w:rPr>
            <w:noProof/>
            <w:webHidden/>
          </w:rPr>
          <w:fldChar w:fldCharType="separate"/>
        </w:r>
        <w:r w:rsidR="00432C93">
          <w:rPr>
            <w:noProof/>
            <w:webHidden/>
          </w:rPr>
          <w:t>33</w:t>
        </w:r>
        <w:r w:rsidR="00432C93">
          <w:rPr>
            <w:noProof/>
            <w:webHidden/>
          </w:rPr>
          <w:fldChar w:fldCharType="end"/>
        </w:r>
      </w:hyperlink>
    </w:p>
    <w:p w14:paraId="58F00F94" w14:textId="103EE014" w:rsidR="00432C93" w:rsidRDefault="001C297A">
      <w:pPr>
        <w:pStyle w:val="TOC1"/>
        <w:tabs>
          <w:tab w:val="left" w:pos="1440"/>
          <w:tab w:val="right" w:leader="dot" w:pos="8778"/>
        </w:tabs>
        <w:rPr>
          <w:rFonts w:asciiTheme="minorHAnsi" w:eastAsiaTheme="minorEastAsia" w:hAnsiTheme="minorHAnsi" w:cstheme="minorBidi"/>
          <w:noProof/>
          <w:sz w:val="22"/>
          <w:szCs w:val="22"/>
        </w:rPr>
      </w:pPr>
      <w:hyperlink w:anchor="_Toc38785906" w:history="1">
        <w:r w:rsidR="00432C93" w:rsidRPr="002A1781">
          <w:rPr>
            <w:rStyle w:val="Hyperlink"/>
            <w:noProof/>
          </w:rPr>
          <w:t>Hình 2.23.</w:t>
        </w:r>
        <w:r w:rsidR="00432C93">
          <w:rPr>
            <w:rFonts w:asciiTheme="minorHAnsi" w:eastAsiaTheme="minorEastAsia" w:hAnsiTheme="minorHAnsi" w:cstheme="minorBidi"/>
            <w:noProof/>
            <w:sz w:val="22"/>
            <w:szCs w:val="22"/>
          </w:rPr>
          <w:tab/>
        </w:r>
        <w:r w:rsidR="00432C93" w:rsidRPr="002A1781">
          <w:rPr>
            <w:rStyle w:val="Hyperlink"/>
            <w:noProof/>
          </w:rPr>
          <w:t>Hàm thực hiện đánh giá</w:t>
        </w:r>
        <w:r w:rsidR="00432C93">
          <w:rPr>
            <w:noProof/>
            <w:webHidden/>
          </w:rPr>
          <w:tab/>
        </w:r>
        <w:r w:rsidR="00432C93">
          <w:rPr>
            <w:noProof/>
            <w:webHidden/>
          </w:rPr>
          <w:fldChar w:fldCharType="begin"/>
        </w:r>
        <w:r w:rsidR="00432C93">
          <w:rPr>
            <w:noProof/>
            <w:webHidden/>
          </w:rPr>
          <w:instrText xml:space="preserve"> PAGEREF _Toc38785906 \h </w:instrText>
        </w:r>
        <w:r w:rsidR="00432C93">
          <w:rPr>
            <w:noProof/>
            <w:webHidden/>
          </w:rPr>
        </w:r>
        <w:r w:rsidR="00432C93">
          <w:rPr>
            <w:noProof/>
            <w:webHidden/>
          </w:rPr>
          <w:fldChar w:fldCharType="separate"/>
        </w:r>
        <w:r w:rsidR="00432C93">
          <w:rPr>
            <w:noProof/>
            <w:webHidden/>
          </w:rPr>
          <w:t>34</w:t>
        </w:r>
        <w:r w:rsidR="00432C93">
          <w:rPr>
            <w:noProof/>
            <w:webHidden/>
          </w:rPr>
          <w:fldChar w:fldCharType="end"/>
        </w:r>
      </w:hyperlink>
    </w:p>
    <w:p w14:paraId="0C92882C" w14:textId="15FAB591" w:rsidR="00432C93" w:rsidRDefault="001C297A">
      <w:pPr>
        <w:pStyle w:val="TOC1"/>
        <w:tabs>
          <w:tab w:val="left" w:pos="1440"/>
          <w:tab w:val="right" w:leader="dot" w:pos="8778"/>
        </w:tabs>
        <w:rPr>
          <w:rFonts w:asciiTheme="minorHAnsi" w:eastAsiaTheme="minorEastAsia" w:hAnsiTheme="minorHAnsi" w:cstheme="minorBidi"/>
          <w:noProof/>
          <w:sz w:val="22"/>
          <w:szCs w:val="22"/>
        </w:rPr>
      </w:pPr>
      <w:hyperlink w:anchor="_Toc38785907" w:history="1">
        <w:r w:rsidR="00432C93" w:rsidRPr="002A1781">
          <w:rPr>
            <w:rStyle w:val="Hyperlink"/>
            <w:noProof/>
          </w:rPr>
          <w:t>Hình 2.24.</w:t>
        </w:r>
        <w:r w:rsidR="00432C93">
          <w:rPr>
            <w:rFonts w:asciiTheme="minorHAnsi" w:eastAsiaTheme="minorEastAsia" w:hAnsiTheme="minorHAnsi" w:cstheme="minorBidi"/>
            <w:noProof/>
            <w:sz w:val="22"/>
            <w:szCs w:val="22"/>
          </w:rPr>
          <w:tab/>
        </w:r>
        <w:r w:rsidR="00432C93" w:rsidRPr="002A1781">
          <w:rPr>
            <w:rStyle w:val="Hyperlink"/>
            <w:noProof/>
          </w:rPr>
          <w:t>Hàm thực hiện chọn đánh giá ngẫu nhiên</w:t>
        </w:r>
        <w:r w:rsidR="00432C93">
          <w:rPr>
            <w:noProof/>
            <w:webHidden/>
          </w:rPr>
          <w:tab/>
        </w:r>
        <w:r w:rsidR="00432C93">
          <w:rPr>
            <w:noProof/>
            <w:webHidden/>
          </w:rPr>
          <w:fldChar w:fldCharType="begin"/>
        </w:r>
        <w:r w:rsidR="00432C93">
          <w:rPr>
            <w:noProof/>
            <w:webHidden/>
          </w:rPr>
          <w:instrText xml:space="preserve"> PAGEREF _Toc38785907 \h </w:instrText>
        </w:r>
        <w:r w:rsidR="00432C93">
          <w:rPr>
            <w:noProof/>
            <w:webHidden/>
          </w:rPr>
        </w:r>
        <w:r w:rsidR="00432C93">
          <w:rPr>
            <w:noProof/>
            <w:webHidden/>
          </w:rPr>
          <w:fldChar w:fldCharType="separate"/>
        </w:r>
        <w:r w:rsidR="00432C93">
          <w:rPr>
            <w:noProof/>
            <w:webHidden/>
          </w:rPr>
          <w:t>35</w:t>
        </w:r>
        <w:r w:rsidR="00432C93">
          <w:rPr>
            <w:noProof/>
            <w:webHidden/>
          </w:rPr>
          <w:fldChar w:fldCharType="end"/>
        </w:r>
      </w:hyperlink>
    </w:p>
    <w:p w14:paraId="6C7EA692" w14:textId="00B28659" w:rsidR="00432C93" w:rsidRDefault="001C297A">
      <w:pPr>
        <w:pStyle w:val="TOC1"/>
        <w:tabs>
          <w:tab w:val="left" w:pos="1440"/>
          <w:tab w:val="right" w:leader="dot" w:pos="8778"/>
        </w:tabs>
        <w:rPr>
          <w:rFonts w:asciiTheme="minorHAnsi" w:eastAsiaTheme="minorEastAsia" w:hAnsiTheme="minorHAnsi" w:cstheme="minorBidi"/>
          <w:noProof/>
          <w:sz w:val="22"/>
          <w:szCs w:val="22"/>
        </w:rPr>
      </w:pPr>
      <w:hyperlink w:anchor="_Toc38785908" w:history="1">
        <w:r w:rsidR="00432C93" w:rsidRPr="002A1781">
          <w:rPr>
            <w:rStyle w:val="Hyperlink"/>
            <w:noProof/>
          </w:rPr>
          <w:t>Hình 2.25.</w:t>
        </w:r>
        <w:r w:rsidR="00432C93">
          <w:rPr>
            <w:rFonts w:asciiTheme="minorHAnsi" w:eastAsiaTheme="minorEastAsia" w:hAnsiTheme="minorHAnsi" w:cstheme="minorBidi"/>
            <w:noProof/>
            <w:sz w:val="22"/>
            <w:szCs w:val="22"/>
          </w:rPr>
          <w:tab/>
        </w:r>
        <w:r w:rsidR="00432C93" w:rsidRPr="002A1781">
          <w:rPr>
            <w:rStyle w:val="Hyperlink"/>
            <w:noProof/>
          </w:rPr>
          <w:t>Các hàm phục vụ trình bày kết quả</w:t>
        </w:r>
        <w:r w:rsidR="00432C93">
          <w:rPr>
            <w:noProof/>
            <w:webHidden/>
          </w:rPr>
          <w:tab/>
        </w:r>
        <w:r w:rsidR="00432C93">
          <w:rPr>
            <w:noProof/>
            <w:webHidden/>
          </w:rPr>
          <w:fldChar w:fldCharType="begin"/>
        </w:r>
        <w:r w:rsidR="00432C93">
          <w:rPr>
            <w:noProof/>
            <w:webHidden/>
          </w:rPr>
          <w:instrText xml:space="preserve"> PAGEREF _Toc38785908 \h </w:instrText>
        </w:r>
        <w:r w:rsidR="00432C93">
          <w:rPr>
            <w:noProof/>
            <w:webHidden/>
          </w:rPr>
        </w:r>
        <w:r w:rsidR="00432C93">
          <w:rPr>
            <w:noProof/>
            <w:webHidden/>
          </w:rPr>
          <w:fldChar w:fldCharType="separate"/>
        </w:r>
        <w:r w:rsidR="00432C93">
          <w:rPr>
            <w:noProof/>
            <w:webHidden/>
          </w:rPr>
          <w:t>35</w:t>
        </w:r>
        <w:r w:rsidR="00432C93">
          <w:rPr>
            <w:noProof/>
            <w:webHidden/>
          </w:rPr>
          <w:fldChar w:fldCharType="end"/>
        </w:r>
      </w:hyperlink>
    </w:p>
    <w:p w14:paraId="51C91DC8" w14:textId="67A962E1" w:rsidR="00432C93" w:rsidRDefault="001C297A">
      <w:pPr>
        <w:pStyle w:val="TOC1"/>
        <w:tabs>
          <w:tab w:val="left" w:pos="1440"/>
          <w:tab w:val="right" w:leader="dot" w:pos="8778"/>
        </w:tabs>
        <w:rPr>
          <w:rFonts w:asciiTheme="minorHAnsi" w:eastAsiaTheme="minorEastAsia" w:hAnsiTheme="minorHAnsi" w:cstheme="minorBidi"/>
          <w:noProof/>
          <w:sz w:val="22"/>
          <w:szCs w:val="22"/>
        </w:rPr>
      </w:pPr>
      <w:hyperlink w:anchor="_Toc38785909" w:history="1">
        <w:r w:rsidR="00432C93" w:rsidRPr="002A1781">
          <w:rPr>
            <w:rStyle w:val="Hyperlink"/>
            <w:noProof/>
          </w:rPr>
          <w:t>Hình 2.26.</w:t>
        </w:r>
        <w:r w:rsidR="00432C93">
          <w:rPr>
            <w:rFonts w:asciiTheme="minorHAnsi" w:eastAsiaTheme="minorEastAsia" w:hAnsiTheme="minorHAnsi" w:cstheme="minorBidi"/>
            <w:noProof/>
            <w:sz w:val="22"/>
            <w:szCs w:val="22"/>
          </w:rPr>
          <w:tab/>
        </w:r>
        <w:r w:rsidR="00432C93" w:rsidRPr="002A1781">
          <w:rPr>
            <w:rStyle w:val="Hyperlink"/>
            <w:noProof/>
          </w:rPr>
          <w:t>Tiến hành huấn luyện mô hình</w:t>
        </w:r>
        <w:r w:rsidR="00432C93">
          <w:rPr>
            <w:noProof/>
            <w:webHidden/>
          </w:rPr>
          <w:tab/>
        </w:r>
        <w:r w:rsidR="00432C93">
          <w:rPr>
            <w:noProof/>
            <w:webHidden/>
          </w:rPr>
          <w:fldChar w:fldCharType="begin"/>
        </w:r>
        <w:r w:rsidR="00432C93">
          <w:rPr>
            <w:noProof/>
            <w:webHidden/>
          </w:rPr>
          <w:instrText xml:space="preserve"> PAGEREF _Toc38785909 \h </w:instrText>
        </w:r>
        <w:r w:rsidR="00432C93">
          <w:rPr>
            <w:noProof/>
            <w:webHidden/>
          </w:rPr>
        </w:r>
        <w:r w:rsidR="00432C93">
          <w:rPr>
            <w:noProof/>
            <w:webHidden/>
          </w:rPr>
          <w:fldChar w:fldCharType="separate"/>
        </w:r>
        <w:r w:rsidR="00432C93">
          <w:rPr>
            <w:noProof/>
            <w:webHidden/>
          </w:rPr>
          <w:t>36</w:t>
        </w:r>
        <w:r w:rsidR="00432C93">
          <w:rPr>
            <w:noProof/>
            <w:webHidden/>
          </w:rPr>
          <w:fldChar w:fldCharType="end"/>
        </w:r>
      </w:hyperlink>
    </w:p>
    <w:p w14:paraId="2B886D7B" w14:textId="4FA34AA0" w:rsidR="00432C93" w:rsidRDefault="001C297A">
      <w:pPr>
        <w:pStyle w:val="TOC1"/>
        <w:tabs>
          <w:tab w:val="left" w:pos="1440"/>
          <w:tab w:val="right" w:leader="dot" w:pos="8778"/>
        </w:tabs>
        <w:rPr>
          <w:rFonts w:asciiTheme="minorHAnsi" w:eastAsiaTheme="minorEastAsia" w:hAnsiTheme="minorHAnsi" w:cstheme="minorBidi"/>
          <w:noProof/>
          <w:sz w:val="22"/>
          <w:szCs w:val="22"/>
        </w:rPr>
      </w:pPr>
      <w:hyperlink w:anchor="_Toc38785910" w:history="1">
        <w:r w:rsidR="00432C93" w:rsidRPr="002A1781">
          <w:rPr>
            <w:rStyle w:val="Hyperlink"/>
            <w:noProof/>
          </w:rPr>
          <w:t>Hình 2.27.</w:t>
        </w:r>
        <w:r w:rsidR="00432C93">
          <w:rPr>
            <w:rFonts w:asciiTheme="minorHAnsi" w:eastAsiaTheme="minorEastAsia" w:hAnsiTheme="minorHAnsi" w:cstheme="minorBidi"/>
            <w:noProof/>
            <w:sz w:val="22"/>
            <w:szCs w:val="22"/>
          </w:rPr>
          <w:tab/>
        </w:r>
        <w:r w:rsidR="00432C93" w:rsidRPr="002A1781">
          <w:rPr>
            <w:rStyle w:val="Hyperlink"/>
            <w:noProof/>
          </w:rPr>
          <w:t>Kết quả của từng đợt huấn luyện</w:t>
        </w:r>
        <w:r w:rsidR="00432C93">
          <w:rPr>
            <w:noProof/>
            <w:webHidden/>
          </w:rPr>
          <w:tab/>
        </w:r>
        <w:r w:rsidR="00432C93">
          <w:rPr>
            <w:noProof/>
            <w:webHidden/>
          </w:rPr>
          <w:fldChar w:fldCharType="begin"/>
        </w:r>
        <w:r w:rsidR="00432C93">
          <w:rPr>
            <w:noProof/>
            <w:webHidden/>
          </w:rPr>
          <w:instrText xml:space="preserve"> PAGEREF _Toc38785910 \h </w:instrText>
        </w:r>
        <w:r w:rsidR="00432C93">
          <w:rPr>
            <w:noProof/>
            <w:webHidden/>
          </w:rPr>
        </w:r>
        <w:r w:rsidR="00432C93">
          <w:rPr>
            <w:noProof/>
            <w:webHidden/>
          </w:rPr>
          <w:fldChar w:fldCharType="separate"/>
        </w:r>
        <w:r w:rsidR="00432C93">
          <w:rPr>
            <w:noProof/>
            <w:webHidden/>
          </w:rPr>
          <w:t>36</w:t>
        </w:r>
        <w:r w:rsidR="00432C93">
          <w:rPr>
            <w:noProof/>
            <w:webHidden/>
          </w:rPr>
          <w:fldChar w:fldCharType="end"/>
        </w:r>
      </w:hyperlink>
    </w:p>
    <w:p w14:paraId="2BDCC9C6" w14:textId="6EF8113C" w:rsidR="00432C93" w:rsidRDefault="001C297A">
      <w:pPr>
        <w:pStyle w:val="TOC1"/>
        <w:tabs>
          <w:tab w:val="left" w:pos="1440"/>
          <w:tab w:val="right" w:leader="dot" w:pos="8778"/>
        </w:tabs>
        <w:rPr>
          <w:rFonts w:asciiTheme="minorHAnsi" w:eastAsiaTheme="minorEastAsia" w:hAnsiTheme="minorHAnsi" w:cstheme="minorBidi"/>
          <w:noProof/>
          <w:sz w:val="22"/>
          <w:szCs w:val="22"/>
        </w:rPr>
      </w:pPr>
      <w:hyperlink w:anchor="_Toc38785911" w:history="1">
        <w:r w:rsidR="00432C93" w:rsidRPr="002A1781">
          <w:rPr>
            <w:rStyle w:val="Hyperlink"/>
            <w:noProof/>
          </w:rPr>
          <w:t>Hình 2.28.</w:t>
        </w:r>
        <w:r w:rsidR="00432C93">
          <w:rPr>
            <w:rFonts w:asciiTheme="minorHAnsi" w:eastAsiaTheme="minorEastAsia" w:hAnsiTheme="minorHAnsi" w:cstheme="minorBidi"/>
            <w:noProof/>
            <w:sz w:val="22"/>
            <w:szCs w:val="22"/>
          </w:rPr>
          <w:tab/>
        </w:r>
        <w:r w:rsidR="00432C93" w:rsidRPr="002A1781">
          <w:rPr>
            <w:rStyle w:val="Hyperlink"/>
            <w:noProof/>
          </w:rPr>
          <w:t>Chạy thử 1 câu ví dụ</w:t>
        </w:r>
        <w:r w:rsidR="00432C93">
          <w:rPr>
            <w:noProof/>
            <w:webHidden/>
          </w:rPr>
          <w:tab/>
        </w:r>
        <w:r w:rsidR="00432C93">
          <w:rPr>
            <w:noProof/>
            <w:webHidden/>
          </w:rPr>
          <w:fldChar w:fldCharType="begin"/>
        </w:r>
        <w:r w:rsidR="00432C93">
          <w:rPr>
            <w:noProof/>
            <w:webHidden/>
          </w:rPr>
          <w:instrText xml:space="preserve"> PAGEREF _Toc38785911 \h </w:instrText>
        </w:r>
        <w:r w:rsidR="00432C93">
          <w:rPr>
            <w:noProof/>
            <w:webHidden/>
          </w:rPr>
        </w:r>
        <w:r w:rsidR="00432C93">
          <w:rPr>
            <w:noProof/>
            <w:webHidden/>
          </w:rPr>
          <w:fldChar w:fldCharType="separate"/>
        </w:r>
        <w:r w:rsidR="00432C93">
          <w:rPr>
            <w:noProof/>
            <w:webHidden/>
          </w:rPr>
          <w:t>37</w:t>
        </w:r>
        <w:r w:rsidR="00432C93">
          <w:rPr>
            <w:noProof/>
            <w:webHidden/>
          </w:rPr>
          <w:fldChar w:fldCharType="end"/>
        </w:r>
      </w:hyperlink>
    </w:p>
    <w:p w14:paraId="50356C59" w14:textId="21062BF7" w:rsidR="00432C93" w:rsidRDefault="001C297A">
      <w:pPr>
        <w:pStyle w:val="TOC1"/>
        <w:tabs>
          <w:tab w:val="left" w:pos="1440"/>
          <w:tab w:val="right" w:leader="dot" w:pos="8778"/>
        </w:tabs>
        <w:rPr>
          <w:rFonts w:asciiTheme="minorHAnsi" w:eastAsiaTheme="minorEastAsia" w:hAnsiTheme="minorHAnsi" w:cstheme="minorBidi"/>
          <w:noProof/>
          <w:sz w:val="22"/>
          <w:szCs w:val="22"/>
        </w:rPr>
      </w:pPr>
      <w:hyperlink w:anchor="_Toc38785912" w:history="1">
        <w:r w:rsidR="00432C93" w:rsidRPr="002A1781">
          <w:rPr>
            <w:rStyle w:val="Hyperlink"/>
            <w:noProof/>
          </w:rPr>
          <w:t>Hình 2.29.</w:t>
        </w:r>
        <w:r w:rsidR="00432C93">
          <w:rPr>
            <w:rFonts w:asciiTheme="minorHAnsi" w:eastAsiaTheme="minorEastAsia" w:hAnsiTheme="minorHAnsi" w:cstheme="minorBidi"/>
            <w:noProof/>
            <w:sz w:val="22"/>
            <w:szCs w:val="22"/>
          </w:rPr>
          <w:tab/>
        </w:r>
        <w:r w:rsidR="00432C93" w:rsidRPr="002A1781">
          <w:rPr>
            <w:rStyle w:val="Hyperlink"/>
            <w:noProof/>
          </w:rPr>
          <w:t>Kết quả chạy thử 1 câu ví dụ</w:t>
        </w:r>
        <w:r w:rsidR="00432C93">
          <w:rPr>
            <w:noProof/>
            <w:webHidden/>
          </w:rPr>
          <w:tab/>
        </w:r>
        <w:r w:rsidR="00432C93">
          <w:rPr>
            <w:noProof/>
            <w:webHidden/>
          </w:rPr>
          <w:fldChar w:fldCharType="begin"/>
        </w:r>
        <w:r w:rsidR="00432C93">
          <w:rPr>
            <w:noProof/>
            <w:webHidden/>
          </w:rPr>
          <w:instrText xml:space="preserve"> PAGEREF _Toc38785912 \h </w:instrText>
        </w:r>
        <w:r w:rsidR="00432C93">
          <w:rPr>
            <w:noProof/>
            <w:webHidden/>
          </w:rPr>
        </w:r>
        <w:r w:rsidR="00432C93">
          <w:rPr>
            <w:noProof/>
            <w:webHidden/>
          </w:rPr>
          <w:fldChar w:fldCharType="separate"/>
        </w:r>
        <w:r w:rsidR="00432C93">
          <w:rPr>
            <w:noProof/>
            <w:webHidden/>
          </w:rPr>
          <w:t>37</w:t>
        </w:r>
        <w:r w:rsidR="00432C93">
          <w:rPr>
            <w:noProof/>
            <w:webHidden/>
          </w:rPr>
          <w:fldChar w:fldCharType="end"/>
        </w:r>
      </w:hyperlink>
    </w:p>
    <w:p w14:paraId="05CA4440" w14:textId="2D459AEC" w:rsidR="009D1F54" w:rsidRDefault="009D1F54" w:rsidP="00DC2276">
      <w:pPr>
        <w:rPr>
          <w:b/>
          <w:sz w:val="28"/>
        </w:rPr>
      </w:pPr>
      <w:r>
        <w:rPr>
          <w:b/>
          <w:sz w:val="28"/>
        </w:rPr>
        <w:fldChar w:fldCharType="end"/>
      </w:r>
    </w:p>
    <w:p w14:paraId="4813251B" w14:textId="218352AE" w:rsidR="009D1F54" w:rsidRDefault="009D1F54" w:rsidP="00DC2276">
      <w:pPr>
        <w:rPr>
          <w:b/>
          <w:sz w:val="28"/>
        </w:rPr>
      </w:pPr>
    </w:p>
    <w:p w14:paraId="460796D5" w14:textId="2CDE3FAA" w:rsidR="009D1F54" w:rsidRDefault="009D1F54" w:rsidP="00DC2276">
      <w:pPr>
        <w:rPr>
          <w:b/>
          <w:sz w:val="28"/>
        </w:rPr>
      </w:pPr>
    </w:p>
    <w:p w14:paraId="653D3AA4" w14:textId="013ABF9E" w:rsidR="009D1F54" w:rsidRDefault="009D1F54" w:rsidP="00DC2276">
      <w:pPr>
        <w:rPr>
          <w:b/>
          <w:sz w:val="28"/>
        </w:rPr>
      </w:pPr>
    </w:p>
    <w:p w14:paraId="45D5BE68" w14:textId="5719757B" w:rsidR="009D1F54" w:rsidRDefault="009D1F54" w:rsidP="00DC2276">
      <w:pPr>
        <w:rPr>
          <w:b/>
          <w:sz w:val="28"/>
        </w:rPr>
      </w:pPr>
    </w:p>
    <w:p w14:paraId="06BCDE22" w14:textId="61BA02FA" w:rsidR="009D1F54" w:rsidRDefault="009D1F54" w:rsidP="00DC2276">
      <w:pPr>
        <w:rPr>
          <w:b/>
          <w:sz w:val="28"/>
        </w:rPr>
      </w:pPr>
    </w:p>
    <w:p w14:paraId="6EE1D7A5" w14:textId="182BFC18" w:rsidR="009D1F54" w:rsidRDefault="009D1F54" w:rsidP="00DC2276">
      <w:pPr>
        <w:rPr>
          <w:b/>
          <w:sz w:val="28"/>
        </w:rPr>
      </w:pPr>
    </w:p>
    <w:p w14:paraId="0E968FCC" w14:textId="685BD91C" w:rsidR="009D1F54" w:rsidRDefault="009D1F54" w:rsidP="00DC2276">
      <w:pPr>
        <w:rPr>
          <w:b/>
          <w:sz w:val="28"/>
        </w:rPr>
      </w:pPr>
    </w:p>
    <w:p w14:paraId="26A4F11F" w14:textId="6265F093" w:rsidR="00BB6A10" w:rsidRDefault="00BB6A10" w:rsidP="00DC2276">
      <w:pPr>
        <w:rPr>
          <w:b/>
          <w:sz w:val="28"/>
        </w:rPr>
      </w:pPr>
    </w:p>
    <w:p w14:paraId="7BCB246B" w14:textId="2210ACBA" w:rsidR="00BB6A10" w:rsidRDefault="00BB6A10" w:rsidP="00DC2276">
      <w:pPr>
        <w:rPr>
          <w:b/>
          <w:sz w:val="28"/>
        </w:rPr>
      </w:pPr>
    </w:p>
    <w:p w14:paraId="74BF108B" w14:textId="63A41761" w:rsidR="00BB6A10" w:rsidRDefault="00BB6A10" w:rsidP="00DC2276">
      <w:pPr>
        <w:rPr>
          <w:b/>
          <w:sz w:val="28"/>
        </w:rPr>
      </w:pPr>
    </w:p>
    <w:p w14:paraId="2921D502" w14:textId="6B78E596" w:rsidR="00BB6A10" w:rsidRDefault="00BB6A10" w:rsidP="00DC2276">
      <w:pPr>
        <w:rPr>
          <w:b/>
          <w:sz w:val="28"/>
        </w:rPr>
      </w:pPr>
    </w:p>
    <w:p w14:paraId="180C8CE7" w14:textId="555E6CAE" w:rsidR="00BB6A10" w:rsidRDefault="00BB6A10" w:rsidP="00DC2276">
      <w:pPr>
        <w:rPr>
          <w:b/>
          <w:sz w:val="28"/>
        </w:rPr>
      </w:pPr>
    </w:p>
    <w:p w14:paraId="227C2B87" w14:textId="1061894E" w:rsidR="00BB6A10" w:rsidRDefault="00BB6A10" w:rsidP="00DC2276">
      <w:pPr>
        <w:rPr>
          <w:b/>
          <w:sz w:val="28"/>
        </w:rPr>
      </w:pPr>
    </w:p>
    <w:p w14:paraId="08DD206C" w14:textId="0F691BB2" w:rsidR="00BB6A10" w:rsidRDefault="00BB6A10" w:rsidP="00DC2276">
      <w:pPr>
        <w:rPr>
          <w:b/>
          <w:sz w:val="28"/>
        </w:rPr>
      </w:pPr>
    </w:p>
    <w:p w14:paraId="4E5834FC" w14:textId="5814B7CB" w:rsidR="00BB6A10" w:rsidRDefault="00BB6A10" w:rsidP="00DC2276">
      <w:pPr>
        <w:rPr>
          <w:b/>
          <w:sz w:val="28"/>
        </w:rPr>
      </w:pPr>
    </w:p>
    <w:p w14:paraId="2DDBBFFD" w14:textId="02CC0825" w:rsidR="00BB6A10" w:rsidRDefault="00BB6A10" w:rsidP="00DC2276">
      <w:pPr>
        <w:rPr>
          <w:b/>
          <w:sz w:val="28"/>
        </w:rPr>
      </w:pPr>
    </w:p>
    <w:p w14:paraId="6861160E" w14:textId="5AC017FD" w:rsidR="00BB6A10" w:rsidRDefault="00BB6A10" w:rsidP="00DC2276">
      <w:pPr>
        <w:rPr>
          <w:b/>
          <w:sz w:val="28"/>
        </w:rPr>
      </w:pPr>
    </w:p>
    <w:p w14:paraId="0C600F9F" w14:textId="4024025D" w:rsidR="00BB6A10" w:rsidRDefault="00BB6A10" w:rsidP="00DC2276">
      <w:pPr>
        <w:rPr>
          <w:b/>
          <w:sz w:val="28"/>
        </w:rPr>
      </w:pPr>
    </w:p>
    <w:p w14:paraId="528EE243" w14:textId="04CB4F74" w:rsidR="00BB6A10" w:rsidRDefault="00055C3C" w:rsidP="00055C3C">
      <w:pPr>
        <w:pStyle w:val="Chng"/>
        <w:jc w:val="center"/>
      </w:pPr>
      <w:r>
        <w:lastRenderedPageBreak/>
        <w:t>TÓM TẮT NỘI DUNG</w:t>
      </w:r>
    </w:p>
    <w:p w14:paraId="06B3C0E7" w14:textId="0CCC11F8" w:rsidR="00055C3C" w:rsidRDefault="00AE2258" w:rsidP="00055C3C">
      <w:pPr>
        <w:pStyle w:val="Nidungvnbn"/>
      </w:pPr>
      <w:r w:rsidRPr="00AE2258">
        <w:t xml:space="preserve">Là một công nghệ nhận dạng sinh trắc học, nhận dạng khuôn mặt là một trong những chủ đề nóng trong các lĩnh vực nhận dạng mẫu, xử lý hình ảnh, thị giác máy, mạng thần kinh và khoa học nhận thức. Đồng thời, </w:t>
      </w:r>
      <w:r>
        <w:t xml:space="preserve">hiện nay việc </w:t>
      </w:r>
      <w:r w:rsidRPr="00AE2258">
        <w:t xml:space="preserve">nhận dạng khuôn mặt là công nghệ sinh trắc học có độ ổn định cao, độ chính xác cao và dễ dàng được chấp nhận </w:t>
      </w:r>
      <w:r>
        <w:t xml:space="preserve">và </w:t>
      </w:r>
      <w:r w:rsidRPr="00AE2258">
        <w:t>có triển vọng ứng dụng rộng rãi trong các lĩnh vực xác thực danh tính, giám sát bảo mật và tương tác giữa người và máy tính.</w:t>
      </w:r>
    </w:p>
    <w:p w14:paraId="0D06A51E" w14:textId="63EBEE57" w:rsidR="000F2197" w:rsidRDefault="004531E8" w:rsidP="004531E8">
      <w:pPr>
        <w:pStyle w:val="Nidungvnbn"/>
      </w:pPr>
      <w:r w:rsidRPr="004531E8">
        <w:t>Nhận dạng khuôn mặt sử dụng các thuật toán nhận dạng tương quan để nhận dạng hoặc phân biệt khuôn mặt, dựa trên các đặc điểm hình ảnh khuôn mặt được trích xuất. Chọn phương pháp trích xuất đặc điểm khuôn mặt thích hợp và chiến lược đối sánh là chìa khóa của quá trình này. Việc xây dựng khung nhận dạng đi đôi với cách thức của tính năng trích xuất khuôn mặt.</w:t>
      </w:r>
    </w:p>
    <w:p w14:paraId="6D23589E" w14:textId="36B65502" w:rsidR="004531E8" w:rsidRDefault="004531E8" w:rsidP="004531E8">
      <w:pPr>
        <w:pStyle w:val="Nidungvnbn"/>
      </w:pPr>
      <w:r>
        <w:t>Để thực việc trích xuất khuôn mặt ta có rất nhiều giải thuật, trong đó bài viết này xin giới thiệu về mô hình VGG16. Mô hình sẽ sử dụng các mạng neural CNN để trích xuất thông tin từ gương mặt.</w:t>
      </w:r>
    </w:p>
    <w:p w14:paraId="0BE7FC7B" w14:textId="3FBCA98E" w:rsidR="004531E8" w:rsidRDefault="004531E8" w:rsidP="004531E8">
      <w:pPr>
        <w:pStyle w:val="Nidungvnbn"/>
      </w:pPr>
      <w:r>
        <w:t>Để giảm độ phức tạp của bài toán, tài liệu sẽ sử dụng giải thuật Principal Component Analysis (PCA) để giảm chiều của dữ liệu.</w:t>
      </w:r>
    </w:p>
    <w:p w14:paraId="43C17F15" w14:textId="0DE93B03" w:rsidR="004531E8" w:rsidRDefault="004531E8" w:rsidP="004531E8">
      <w:pPr>
        <w:pStyle w:val="Nidungvnbn"/>
      </w:pPr>
      <w:r>
        <w:t>Và cuối cùng sẽ thực hiện việc phân loại bằng giải thuật SVM.</w:t>
      </w:r>
    </w:p>
    <w:p w14:paraId="16F9D6C6" w14:textId="09B11E02" w:rsidR="000F2197" w:rsidRDefault="000F2197" w:rsidP="000F2197">
      <w:pPr>
        <w:pStyle w:val="Nidungvnbn"/>
      </w:pPr>
    </w:p>
    <w:p w14:paraId="6AD8EF6B" w14:textId="22CBC36E" w:rsidR="000F2197" w:rsidRDefault="000F2197" w:rsidP="000F2197">
      <w:pPr>
        <w:pStyle w:val="Nidungvnbn"/>
      </w:pPr>
    </w:p>
    <w:p w14:paraId="7E150F6D" w14:textId="53B933DC" w:rsidR="000F2197" w:rsidRDefault="000F2197" w:rsidP="000F2197">
      <w:pPr>
        <w:pStyle w:val="Nidungvnbn"/>
      </w:pPr>
    </w:p>
    <w:p w14:paraId="03076833" w14:textId="16CBF02F" w:rsidR="000F2197" w:rsidRDefault="000F2197" w:rsidP="000F2197">
      <w:pPr>
        <w:pStyle w:val="Nidungvnbn"/>
      </w:pPr>
    </w:p>
    <w:p w14:paraId="28CA0135" w14:textId="53EE0ED8" w:rsidR="000F2197" w:rsidRDefault="000F2197" w:rsidP="000F2197">
      <w:pPr>
        <w:pStyle w:val="Nidungvnbn"/>
      </w:pPr>
    </w:p>
    <w:p w14:paraId="6EBC45C3" w14:textId="6429C407" w:rsidR="000F2197" w:rsidRDefault="000F2197" w:rsidP="000F2197">
      <w:pPr>
        <w:pStyle w:val="Nidungvnbn"/>
      </w:pPr>
    </w:p>
    <w:p w14:paraId="31521E21" w14:textId="6D11F9A6" w:rsidR="000F2197" w:rsidRDefault="000F2197" w:rsidP="000F2197">
      <w:pPr>
        <w:pStyle w:val="Nidungvnbn"/>
      </w:pPr>
    </w:p>
    <w:p w14:paraId="65A35727" w14:textId="3626C57E" w:rsidR="000F2197" w:rsidRDefault="000F2197" w:rsidP="000F2197">
      <w:pPr>
        <w:pStyle w:val="Nidungvnbn"/>
      </w:pPr>
    </w:p>
    <w:p w14:paraId="08733E28" w14:textId="1926EB89" w:rsidR="000F2197" w:rsidRDefault="000F2197" w:rsidP="000F2197">
      <w:pPr>
        <w:pStyle w:val="Nidungvnbn"/>
      </w:pPr>
    </w:p>
    <w:p w14:paraId="0526A7A9" w14:textId="7CB88B1F" w:rsidR="000F2197" w:rsidRDefault="000F2197" w:rsidP="000F2197">
      <w:pPr>
        <w:pStyle w:val="Nidungvnbn"/>
      </w:pPr>
    </w:p>
    <w:p w14:paraId="3AB44D99" w14:textId="77777777" w:rsidR="00A75A75" w:rsidRDefault="00A75A75" w:rsidP="0067373E">
      <w:pPr>
        <w:pStyle w:val="Chng"/>
      </w:pPr>
      <w:bookmarkStart w:id="2" w:name="_Toc38785928"/>
    </w:p>
    <w:p w14:paraId="715F6393" w14:textId="3E0F1C0A" w:rsidR="0067373E" w:rsidRDefault="0067373E" w:rsidP="0067373E">
      <w:pPr>
        <w:pStyle w:val="Chng"/>
      </w:pPr>
      <w:r>
        <w:lastRenderedPageBreak/>
        <w:t xml:space="preserve">Chương 1: </w:t>
      </w:r>
      <w:r w:rsidR="009427AE">
        <w:t>CONVOLUTIONAL NEURAL NETWORK</w:t>
      </w:r>
    </w:p>
    <w:p w14:paraId="459E460F" w14:textId="37ADA889" w:rsidR="00C761A4" w:rsidRDefault="00C761A4" w:rsidP="00C761A4">
      <w:pPr>
        <w:pStyle w:val="Nidungvnbn"/>
      </w:pPr>
      <w:r>
        <w:t>Mô hình VGG16 mà tài liệu sẽ giới thiệu ở các chương sau</w:t>
      </w:r>
      <w:r w:rsidR="00EB391D">
        <w:t xml:space="preserve"> sẽ sử dụng nhiều lớp của mô hình Convolutional Neural Network (CNN). Chính vì thế ta cần nên tìm hiểu thế nào là 1 mô hình CNN cơ bản.</w:t>
      </w:r>
    </w:p>
    <w:p w14:paraId="737BE6ED" w14:textId="62D790C8" w:rsidR="0067373E" w:rsidRDefault="0067373E" w:rsidP="0067373E">
      <w:pPr>
        <w:pStyle w:val="Tiumccp1"/>
      </w:pPr>
      <w:r>
        <w:rPr>
          <w:lang w:val="vi-VN"/>
        </w:rPr>
        <w:t xml:space="preserve">1.1 </w:t>
      </w:r>
      <w:r>
        <w:t>Giói thiệu mô hình</w:t>
      </w:r>
    </w:p>
    <w:p w14:paraId="7356FAEB" w14:textId="77777777" w:rsidR="0067373E" w:rsidRPr="001D07D0" w:rsidRDefault="0067373E" w:rsidP="0067373E">
      <w:pPr>
        <w:pStyle w:val="Nidungvnbn"/>
      </w:pPr>
      <w:r w:rsidRPr="001D07D0">
        <w:t>Mô hình CBOW thuộc prediction-based embedding, Mục tiêu của mô hình là xây dựng cố gắng dự đoán từ một từ được chọn dựa theo các từ xung quanh, ngữ cảnh của chúng.</w:t>
      </w:r>
    </w:p>
    <w:p w14:paraId="6AE50E11" w14:textId="77777777" w:rsidR="0067373E" w:rsidRPr="001D07D0" w:rsidRDefault="0067373E" w:rsidP="0067373E">
      <w:pPr>
        <w:pStyle w:val="Nidungvnbn"/>
      </w:pPr>
      <w:r w:rsidRPr="001D07D0">
        <w:t>CBOW hoạt động dựa trên cách thức là nó sẽ dự đoán xác suất của một từ được đưa ra theo ngữ cảnh, ngữ cảnh đó có thể gồm một hay nhiều từ quanh từ được chọn, với input là một hoặc nhiều One-hot vector của các từ ngữ cảnh có chiều dài V (với V là độ lớn của từ điển), output sẽ là một vector xác suất cũng với chiều dài V của từ liên quan hoặc còn thiếu, Hidden Layer có chiều dài N, N cũng chính là độ lớn của vector từ biểu thị. Dưới đây là mô hình CBOW với ngữ cảnh là 1 từ đơn:</w:t>
      </w:r>
    </w:p>
    <w:p w14:paraId="70599663" w14:textId="77777777" w:rsidR="0067373E" w:rsidRDefault="0067373E" w:rsidP="0067373E">
      <w:pPr>
        <w:pStyle w:val="Nidungvnbn"/>
      </w:pPr>
      <w:r>
        <w:rPr>
          <w:noProof/>
        </w:rPr>
        <w:drawing>
          <wp:inline distT="0" distB="0" distL="0" distR="0" wp14:anchorId="4255F7C5" wp14:editId="770F20B2">
            <wp:extent cx="3914775" cy="2409825"/>
            <wp:effectExtent l="0" t="0" r="9525" b="9525"/>
            <wp:docPr id="2" name="Picture 2" descr="https://cdn.analyticsvidhya.com/wp-content/uploads/2017/06/04224109/Screenshot-from-2017-06-04-22-4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analyticsvidhya.com/wp-content/uploads/2017/06/04224109/Screenshot-from-2017-06-04-22-40-2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4775" cy="2409825"/>
                    </a:xfrm>
                    <a:prstGeom prst="rect">
                      <a:avLst/>
                    </a:prstGeom>
                    <a:noFill/>
                    <a:ln>
                      <a:noFill/>
                    </a:ln>
                  </pic:spPr>
                </pic:pic>
              </a:graphicData>
            </a:graphic>
          </wp:inline>
        </w:drawing>
      </w:r>
    </w:p>
    <w:p w14:paraId="37EB49AE" w14:textId="77777777" w:rsidR="0067373E" w:rsidRPr="001D07D0" w:rsidRDefault="0067373E" w:rsidP="0067373E">
      <w:pPr>
        <w:pStyle w:val="Nidungvnbn"/>
      </w:pPr>
      <w:r w:rsidRPr="001D07D0">
        <w:t>Ma trận số hóa các từ sẽ được đưa vào mô hình mạng neural 3 lớp với lớp output đầu ra là lớp softmax được để tổng các xác suất đầu ra tầng ẩn thành 1.</w:t>
      </w:r>
    </w:p>
    <w:p w14:paraId="58765979" w14:textId="77777777" w:rsidR="0067373E" w:rsidRPr="001D07D0" w:rsidRDefault="0067373E" w:rsidP="0067373E">
      <w:pPr>
        <w:pStyle w:val="Nidungvnbn"/>
      </w:pPr>
      <w:r w:rsidRPr="001D07D0">
        <w:t>Mô hình thuật toán có thể được miêu tả như sau:</w:t>
      </w:r>
    </w:p>
    <w:p w14:paraId="4F5358D0" w14:textId="77777777" w:rsidR="0067373E" w:rsidRDefault="0067373E" w:rsidP="0067373E">
      <w:pPr>
        <w:pStyle w:val="Nidungvnbn"/>
        <w:numPr>
          <w:ilvl w:val="0"/>
          <w:numId w:val="18"/>
        </w:numPr>
      </w:pPr>
      <w:r>
        <w:t>Input được vector hóa one-hot encoded</w:t>
      </w:r>
    </w:p>
    <w:p w14:paraId="4B8305F1" w14:textId="77777777" w:rsidR="0067373E" w:rsidRDefault="0067373E" w:rsidP="0067373E">
      <w:pPr>
        <w:pStyle w:val="Nidungvnbn"/>
        <w:numPr>
          <w:ilvl w:val="0"/>
          <w:numId w:val="18"/>
        </w:numPr>
      </w:pPr>
      <w:r>
        <w:t>Giữa các lớp chỉ sử dụng hàm kích hoạt tuyến tính.</w:t>
      </w:r>
    </w:p>
    <w:p w14:paraId="7C87DB58" w14:textId="77777777" w:rsidR="0067373E" w:rsidRDefault="0067373E" w:rsidP="0067373E">
      <w:pPr>
        <w:pStyle w:val="Nidungvnbn"/>
        <w:numPr>
          <w:ilvl w:val="0"/>
          <w:numId w:val="18"/>
        </w:numPr>
      </w:pPr>
      <w:r>
        <w:lastRenderedPageBreak/>
        <w:t xml:space="preserve">Input được nhân trọng số tới hàm ẩn điều chỉnh trong số tính toán và từ tầng ẩn tiếp tục nhân trọng số rồi đưa vào hàm softmax đưa ra output là </w:t>
      </w:r>
      <w:r w:rsidRPr="00B75DEC">
        <w:t xml:space="preserve">1 vector xác suất, </w:t>
      </w:r>
      <w:r>
        <w:t>o</w:t>
      </w:r>
      <w:r w:rsidRPr="00B75DEC">
        <w:t xml:space="preserve">utput này sẽ được so sánh với </w:t>
      </w:r>
      <w:r>
        <w:t>o</w:t>
      </w:r>
      <w:r w:rsidRPr="00B75DEC">
        <w:t>utput mong muốn và tính toán độ lỗi</w:t>
      </w:r>
    </w:p>
    <w:p w14:paraId="02F6B549" w14:textId="77777777" w:rsidR="0067373E" w:rsidRDefault="0067373E" w:rsidP="0067373E">
      <w:pPr>
        <w:pStyle w:val="Nidungvnbn"/>
        <w:numPr>
          <w:ilvl w:val="0"/>
          <w:numId w:val="18"/>
        </w:numPr>
      </w:pPr>
      <w:r>
        <w:t xml:space="preserve">Dựa </w:t>
      </w:r>
      <w:r w:rsidRPr="00B75DEC">
        <w:t xml:space="preserve">vào độ lỗi này mà mạng neuron sẽ lan truyền ngược trở lại để cập nhật các giá trị của các ma trận trọng số. </w:t>
      </w:r>
    </w:p>
    <w:p w14:paraId="4D955DCD" w14:textId="77777777" w:rsidR="0067373E" w:rsidRDefault="0067373E" w:rsidP="0067373E">
      <w:pPr>
        <w:pStyle w:val="Nidungvnbn"/>
        <w:numPr>
          <w:ilvl w:val="0"/>
          <w:numId w:val="18"/>
        </w:numPr>
      </w:pPr>
      <w:r>
        <w:t>Trọng số giữa lớp ẩn và lớp đầu ra được lấy làm đại diện vectơ từ của từ.</w:t>
      </w:r>
    </w:p>
    <w:p w14:paraId="763C68B9" w14:textId="77777777" w:rsidR="0067373E" w:rsidRDefault="0067373E" w:rsidP="0067373E">
      <w:pPr>
        <w:pStyle w:val="Nidungvnbn"/>
      </w:pPr>
      <w:r>
        <w:rPr>
          <w:noProof/>
        </w:rPr>
        <w:drawing>
          <wp:inline distT="0" distB="0" distL="0" distR="0" wp14:anchorId="1A664E98" wp14:editId="61E1CF7E">
            <wp:extent cx="4391025" cy="3505200"/>
            <wp:effectExtent l="0" t="0" r="9525" b="0"/>
            <wp:docPr id="3" name="Picture 3" descr="https://cdn.analyticsvidhya.com/wp-content/uploads/2017/06/04220606/Screenshot-from-2017-06-04-22-05-44-261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analyticsvidhya.com/wp-content/uploads/2017/06/04220606/Screenshot-from-2017-06-04-22-05-44-261x30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1025" cy="3505200"/>
                    </a:xfrm>
                    <a:prstGeom prst="rect">
                      <a:avLst/>
                    </a:prstGeom>
                    <a:noFill/>
                    <a:ln>
                      <a:noFill/>
                    </a:ln>
                  </pic:spPr>
                </pic:pic>
              </a:graphicData>
            </a:graphic>
          </wp:inline>
        </w:drawing>
      </w:r>
    </w:p>
    <w:p w14:paraId="068A7D98" w14:textId="77777777" w:rsidR="0067373E" w:rsidRDefault="0067373E" w:rsidP="0067373E">
      <w:pPr>
        <w:pStyle w:val="Nidungvnbn"/>
      </w:pPr>
    </w:p>
    <w:p w14:paraId="0A00D16A" w14:textId="77777777" w:rsidR="0067373E" w:rsidRDefault="0067373E" w:rsidP="0067373E">
      <w:pPr>
        <w:pStyle w:val="Tiumccp1"/>
      </w:pPr>
      <w:r>
        <w:rPr>
          <w:lang w:val="vi-VN"/>
        </w:rPr>
        <w:t xml:space="preserve">1.2 </w:t>
      </w:r>
      <w:r>
        <w:t>Ưu điểm của CBOW</w:t>
      </w:r>
    </w:p>
    <w:p w14:paraId="5C6E94E4" w14:textId="77777777" w:rsidR="0067373E" w:rsidRPr="001D07D0" w:rsidRDefault="0067373E" w:rsidP="0067373E">
      <w:pPr>
        <w:pStyle w:val="Nidungvnbn"/>
      </w:pPr>
      <w:r w:rsidRPr="001D07D0">
        <w:t>So với các phương pháp xác định xác suất ngữ cảnh của từ, CBOW cho ra kết quả tính toán rất tốt.</w:t>
      </w:r>
    </w:p>
    <w:p w14:paraId="1952D050" w14:textId="77777777" w:rsidR="0067373E" w:rsidRPr="001D07D0" w:rsidRDefault="0067373E" w:rsidP="0067373E">
      <w:pPr>
        <w:pStyle w:val="Nidungvnbn"/>
      </w:pPr>
      <w:r w:rsidRPr="001D07D0">
        <w:t>Không tốn nhiều bộ nhớ so với phương pháp ma trận ngữ cảnh.</w:t>
      </w:r>
    </w:p>
    <w:p w14:paraId="190E4C9B" w14:textId="77777777" w:rsidR="0067373E" w:rsidRDefault="0067373E" w:rsidP="0067373E">
      <w:pPr>
        <w:pStyle w:val="Tiumccp1"/>
      </w:pPr>
      <w:r>
        <w:rPr>
          <w:lang w:val="vi-VN"/>
        </w:rPr>
        <w:t xml:space="preserve">1.3 </w:t>
      </w:r>
      <w:r>
        <w:t>Nhược điểm của CBOW</w:t>
      </w:r>
    </w:p>
    <w:p w14:paraId="3AE9B39F" w14:textId="39C62AD1" w:rsidR="0067373E" w:rsidRPr="001D07D0" w:rsidRDefault="0067373E" w:rsidP="0067373E">
      <w:pPr>
        <w:pStyle w:val="Nidungvnbn"/>
      </w:pPr>
      <w:r w:rsidRPr="001D07D0">
        <w:t xml:space="preserve">Xác suất ngữ cảnh một từ CBOW cho ra có thể là trung bình của 2 kết quả. Ví dụ Apple có thể là trái táo vừa là tên công ty, CBOW sẽ đưa ra xác suất ngữ </w:t>
      </w:r>
      <w:r w:rsidRPr="001D07D0">
        <w:lastRenderedPageBreak/>
        <w:t>cảnh nằm giữa táo và công ty. Dẫn tới việc các từ giống nhau nhưng nghĩa khác nhau vẫn chỉ được biểu diễn bằng 1 vec-tơ từ duy nhất.</w:t>
      </w:r>
    </w:p>
    <w:p w14:paraId="2CEE4000" w14:textId="71BF404D" w:rsidR="0067373E" w:rsidRDefault="0067373E" w:rsidP="0067373E">
      <w:pPr>
        <w:pStyle w:val="Nidungvnbn"/>
      </w:pPr>
      <w:r w:rsidRPr="001D07D0">
        <w:t>Train mô hình CBOW từ đầu rất khó cho ra kết quả tốt nếu không được tối ưu hóa đúng cách.</w:t>
      </w:r>
    </w:p>
    <w:p w14:paraId="5112CED2" w14:textId="300BF238" w:rsidR="0067373E" w:rsidRDefault="0067373E" w:rsidP="0067373E">
      <w:pPr>
        <w:pStyle w:val="Nidungvnbn"/>
      </w:pPr>
    </w:p>
    <w:p w14:paraId="55580F28" w14:textId="4536FE5A" w:rsidR="0067373E" w:rsidRDefault="0067373E" w:rsidP="0067373E">
      <w:pPr>
        <w:pStyle w:val="Nidungvnbn"/>
      </w:pPr>
    </w:p>
    <w:p w14:paraId="69C8903E" w14:textId="7E05C8E6" w:rsidR="0067373E" w:rsidRDefault="0067373E" w:rsidP="0067373E">
      <w:pPr>
        <w:pStyle w:val="Nidungvnbn"/>
      </w:pPr>
    </w:p>
    <w:p w14:paraId="3EF92813" w14:textId="1C333AD7" w:rsidR="0067373E" w:rsidRDefault="0067373E" w:rsidP="0067373E">
      <w:pPr>
        <w:pStyle w:val="Nidungvnbn"/>
      </w:pPr>
    </w:p>
    <w:p w14:paraId="74651794" w14:textId="2CE606BE" w:rsidR="0067373E" w:rsidRDefault="0067373E" w:rsidP="0067373E">
      <w:pPr>
        <w:pStyle w:val="Nidungvnbn"/>
      </w:pPr>
    </w:p>
    <w:p w14:paraId="0F9D836A" w14:textId="0AC62691" w:rsidR="0067373E" w:rsidRDefault="0067373E" w:rsidP="0067373E">
      <w:pPr>
        <w:pStyle w:val="Nidungvnbn"/>
      </w:pPr>
    </w:p>
    <w:p w14:paraId="6EC23F25" w14:textId="291128A8" w:rsidR="0067373E" w:rsidRDefault="0067373E" w:rsidP="0067373E">
      <w:pPr>
        <w:pStyle w:val="Nidungvnbn"/>
      </w:pPr>
    </w:p>
    <w:p w14:paraId="12518F8C" w14:textId="101E5B67" w:rsidR="0067373E" w:rsidRDefault="0067373E" w:rsidP="0067373E">
      <w:pPr>
        <w:pStyle w:val="Nidungvnbn"/>
      </w:pPr>
    </w:p>
    <w:p w14:paraId="77A5266D" w14:textId="7619F1ED" w:rsidR="0067373E" w:rsidRDefault="0067373E" w:rsidP="0067373E">
      <w:pPr>
        <w:pStyle w:val="Nidungvnbn"/>
      </w:pPr>
    </w:p>
    <w:p w14:paraId="5C63133F" w14:textId="5621283A" w:rsidR="0067373E" w:rsidRDefault="0067373E" w:rsidP="0067373E">
      <w:pPr>
        <w:pStyle w:val="Nidungvnbn"/>
      </w:pPr>
    </w:p>
    <w:p w14:paraId="51110FB0" w14:textId="4E3E55BC" w:rsidR="0067373E" w:rsidRDefault="0067373E" w:rsidP="0067373E">
      <w:pPr>
        <w:pStyle w:val="Nidungvnbn"/>
      </w:pPr>
    </w:p>
    <w:p w14:paraId="486BEA5C" w14:textId="4CF5E162" w:rsidR="0067373E" w:rsidRDefault="0067373E" w:rsidP="0067373E">
      <w:pPr>
        <w:pStyle w:val="Nidungvnbn"/>
      </w:pPr>
    </w:p>
    <w:p w14:paraId="0FD4514F" w14:textId="7C560D0C" w:rsidR="0067373E" w:rsidRDefault="0067373E" w:rsidP="0067373E">
      <w:pPr>
        <w:pStyle w:val="Nidungvnbn"/>
      </w:pPr>
    </w:p>
    <w:p w14:paraId="0C3F8FAE" w14:textId="49DF0614" w:rsidR="0067373E" w:rsidRDefault="0067373E" w:rsidP="0067373E">
      <w:pPr>
        <w:pStyle w:val="Nidungvnbn"/>
      </w:pPr>
    </w:p>
    <w:p w14:paraId="0BF8F846" w14:textId="04619D88" w:rsidR="0067373E" w:rsidRDefault="0067373E" w:rsidP="0067373E">
      <w:pPr>
        <w:pStyle w:val="Nidungvnbn"/>
      </w:pPr>
    </w:p>
    <w:p w14:paraId="2FE50B4D" w14:textId="06B07286" w:rsidR="0067373E" w:rsidRDefault="0067373E" w:rsidP="0067373E">
      <w:pPr>
        <w:pStyle w:val="Nidungvnbn"/>
      </w:pPr>
    </w:p>
    <w:p w14:paraId="3A26202C" w14:textId="1EDF217F" w:rsidR="0067373E" w:rsidRDefault="0067373E" w:rsidP="0067373E">
      <w:pPr>
        <w:pStyle w:val="Nidungvnbn"/>
      </w:pPr>
    </w:p>
    <w:p w14:paraId="7114C160" w14:textId="36DD0E9C" w:rsidR="0067373E" w:rsidRDefault="0067373E" w:rsidP="0067373E">
      <w:pPr>
        <w:pStyle w:val="Nidungvnbn"/>
      </w:pPr>
    </w:p>
    <w:p w14:paraId="59864904" w14:textId="15EC8FA4" w:rsidR="0067373E" w:rsidRDefault="0067373E" w:rsidP="0067373E">
      <w:pPr>
        <w:pStyle w:val="Nidungvnbn"/>
      </w:pPr>
    </w:p>
    <w:p w14:paraId="2F4F4598" w14:textId="12A1CC3D" w:rsidR="0067373E" w:rsidRDefault="0067373E" w:rsidP="0067373E">
      <w:pPr>
        <w:pStyle w:val="Nidungvnbn"/>
      </w:pPr>
    </w:p>
    <w:p w14:paraId="6424EA7E" w14:textId="17C89801" w:rsidR="0067373E" w:rsidRDefault="0067373E" w:rsidP="0067373E">
      <w:pPr>
        <w:pStyle w:val="Nidungvnbn"/>
      </w:pPr>
    </w:p>
    <w:p w14:paraId="057C155D" w14:textId="103D8586" w:rsidR="0067373E" w:rsidRDefault="0067373E" w:rsidP="0067373E">
      <w:pPr>
        <w:pStyle w:val="Nidungvnbn"/>
      </w:pPr>
    </w:p>
    <w:p w14:paraId="23382765" w14:textId="2845D4EC" w:rsidR="0067373E" w:rsidRDefault="0067373E" w:rsidP="0067373E">
      <w:pPr>
        <w:pStyle w:val="Nidungvnbn"/>
      </w:pPr>
    </w:p>
    <w:p w14:paraId="1A063342" w14:textId="352EFF92" w:rsidR="0067373E" w:rsidRDefault="0067373E" w:rsidP="0067373E">
      <w:pPr>
        <w:pStyle w:val="Nidungvnbn"/>
      </w:pPr>
    </w:p>
    <w:p w14:paraId="2FE2EDA5" w14:textId="77777777" w:rsidR="00EB391D" w:rsidRDefault="00EB391D" w:rsidP="00C95365">
      <w:pPr>
        <w:pStyle w:val="Chng"/>
      </w:pPr>
    </w:p>
    <w:p w14:paraId="6C436733" w14:textId="432BF1A6" w:rsidR="00446424" w:rsidRDefault="00C95365" w:rsidP="00C95365">
      <w:pPr>
        <w:pStyle w:val="Chng"/>
      </w:pPr>
      <w:r>
        <w:lastRenderedPageBreak/>
        <w:t xml:space="preserve">CHƯƠNG 2: </w:t>
      </w:r>
      <w:bookmarkEnd w:id="2"/>
      <w:r w:rsidR="00B22EB3">
        <w:t xml:space="preserve">MÔ HÌNH </w:t>
      </w:r>
      <w:r w:rsidR="007623A2">
        <w:t>VGG</w:t>
      </w:r>
    </w:p>
    <w:p w14:paraId="2CF1B153" w14:textId="4F2C8396" w:rsidR="00447E9D" w:rsidRDefault="00447E9D" w:rsidP="00447E9D">
      <w:pPr>
        <w:pStyle w:val="Nidungvnbn"/>
      </w:pPr>
      <w:r>
        <w:t>Ở chương trước ta đã tìm hiểu xong thế nào là 1 mô hình CNN cơ bản, chương này ta sẽ vận dụng mô hình CNN để đi xây dựng mô hình VGG.</w:t>
      </w:r>
    </w:p>
    <w:p w14:paraId="47FDFD89" w14:textId="667763F1" w:rsidR="00C95365" w:rsidRDefault="00C95365" w:rsidP="00C95365">
      <w:pPr>
        <w:pStyle w:val="Tiumccp1"/>
      </w:pPr>
      <w:bookmarkStart w:id="3" w:name="_Toc38785929"/>
      <w:r>
        <w:t xml:space="preserve">2.1 </w:t>
      </w:r>
      <w:bookmarkEnd w:id="3"/>
      <w:r w:rsidR="00447E9D">
        <w:t>Giới thiệu sơ lược về mô hình</w:t>
      </w:r>
    </w:p>
    <w:p w14:paraId="7555123D" w14:textId="77777777" w:rsidR="00195F4A" w:rsidRDefault="00447E9D" w:rsidP="00830770">
      <w:pPr>
        <w:pStyle w:val="Nidungvnbn"/>
      </w:pPr>
      <w:r w:rsidRPr="00447E9D">
        <w:t xml:space="preserve">Với việc </w:t>
      </w:r>
      <w:r>
        <w:t>CNN</w:t>
      </w:r>
      <w:r w:rsidRPr="00447E9D">
        <w:t xml:space="preserve"> ngày càng trở thành một </w:t>
      </w:r>
      <w:r>
        <w:t>giải thuật thông dụng</w:t>
      </w:r>
      <w:r w:rsidRPr="00447E9D">
        <w:t xml:space="preserve"> trong lĩnh vực thị giác máy tính, một số </w:t>
      </w:r>
      <w:r w:rsidR="004136BD">
        <w:t>cải tiến</w:t>
      </w:r>
      <w:r w:rsidRPr="00447E9D">
        <w:t xml:space="preserve"> đã được thực hiện để cải thiện </w:t>
      </w:r>
      <w:r w:rsidR="004136BD" w:rsidRPr="00447E9D">
        <w:t xml:space="preserve">độ chính xác </w:t>
      </w:r>
      <w:r w:rsidR="004136BD">
        <w:t xml:space="preserve">của </w:t>
      </w:r>
      <w:r w:rsidRPr="00447E9D">
        <w:t xml:space="preserve">kiến trúc </w:t>
      </w:r>
      <w:r w:rsidR="004136BD">
        <w:t xml:space="preserve">CNN </w:t>
      </w:r>
      <w:r w:rsidRPr="00447E9D">
        <w:t xml:space="preserve">ban đầu </w:t>
      </w:r>
      <w:r w:rsidR="004136BD">
        <w:t>của</w:t>
      </w:r>
      <w:r w:rsidRPr="00447E9D">
        <w:t xml:space="preserve"> Krizhevsky et al. (2012). </w:t>
      </w:r>
      <w:r w:rsidR="004136BD">
        <w:t>C</w:t>
      </w:r>
      <w:r w:rsidRPr="00447E9D">
        <w:t xml:space="preserve">ác </w:t>
      </w:r>
      <w:r w:rsidR="004136BD">
        <w:t xml:space="preserve">cải tiến tốt nhất </w:t>
      </w:r>
      <w:r w:rsidR="004136BD" w:rsidRPr="00447E9D">
        <w:t>(Zeiler &amp; Fergus, 2013; Sermanet và cộng sự, 2014)</w:t>
      </w:r>
      <w:r w:rsidR="004136BD">
        <w:t xml:space="preserve"> trong cuộc thi</w:t>
      </w:r>
      <w:r w:rsidRPr="00447E9D">
        <w:t xml:space="preserve"> ILSVRC-2013 đã sử dụng </w:t>
      </w:r>
      <w:r w:rsidR="004136BD">
        <w:t>các kĩ thuật như sử dụng window size nhỏ hơn</w:t>
      </w:r>
      <w:r w:rsidRPr="00447E9D">
        <w:t xml:space="preserve"> </w:t>
      </w:r>
      <w:r w:rsidR="004136BD">
        <w:t>hay sử dụng bước trượt (stride) cho window size nhỏ hơn</w:t>
      </w:r>
      <w:r w:rsidRPr="00447E9D">
        <w:t xml:space="preserve"> của lớp phức hợp đầu tiên. Một dòng cải tiến khác</w:t>
      </w:r>
      <w:r w:rsidR="004136BD">
        <w:t xml:space="preserve"> nghiên cưu về mật độ của ảnh sẽ ảnh hưởng như thế nào đến quá trình</w:t>
      </w:r>
      <w:r w:rsidRPr="00447E9D">
        <w:t xml:space="preserve"> đào tạo và kiểm </w:t>
      </w:r>
      <w:r w:rsidR="004136BD">
        <w:t>thử của</w:t>
      </w:r>
      <w:r w:rsidRPr="00447E9D">
        <w:t xml:space="preserve"> các mạng </w:t>
      </w:r>
      <w:r w:rsidR="004136BD">
        <w:t>neural</w:t>
      </w:r>
      <w:r w:rsidRPr="00447E9D">
        <w:t xml:space="preserve"> (Sermanet và cộng sự, 2014; Howard, 2014). </w:t>
      </w:r>
    </w:p>
    <w:p w14:paraId="2CD8B37D" w14:textId="4750A9AE" w:rsidR="008F2DCF" w:rsidRDefault="00195F4A" w:rsidP="00830770">
      <w:pPr>
        <w:pStyle w:val="Nidungvnbn"/>
      </w:pPr>
      <w:r>
        <w:t>Thay vì chú trọng cải tiến các kĩ thuật để giúp việc nhận dạng tốt hơn thì VGG sẽ nghiên cứu về</w:t>
      </w:r>
      <w:r w:rsidR="00447E9D" w:rsidRPr="00447E9D">
        <w:t xml:space="preserve"> chiều sâu của </w:t>
      </w:r>
      <w:r>
        <w:t>mô hình</w:t>
      </w:r>
      <w:r w:rsidR="00447E9D" w:rsidRPr="00447E9D">
        <w:t xml:space="preserve">. Để đạt được mục tiêu này, </w:t>
      </w:r>
      <w:r>
        <w:t>mô hình VGG sẽ chập nhiều lớp mô hình CNN lại với nhau để củng cố về chiều sâu. Bên cạnh đó các lớp CNN của VGG sẽ sử dụng các window có kích thước nhỏ 3 x 3 để trích xuất ảnh</w:t>
      </w:r>
      <w:r w:rsidR="00447E9D" w:rsidRPr="00447E9D">
        <w:t>.</w:t>
      </w:r>
    </w:p>
    <w:p w14:paraId="1AFB9264" w14:textId="1F56678E" w:rsidR="00DC20FE" w:rsidRDefault="005F6BE1" w:rsidP="00830770">
      <w:pPr>
        <w:pStyle w:val="Nidungvnbn"/>
      </w:pPr>
      <w:r>
        <w:t>VGG</w:t>
      </w:r>
      <w:r w:rsidR="00FE001F" w:rsidRPr="00FE001F">
        <w:t xml:space="preserve"> không chỉ đạt được độ chính xác </w:t>
      </w:r>
      <w:r>
        <w:t>cao</w:t>
      </w:r>
      <w:r w:rsidR="00FE001F" w:rsidRPr="00FE001F">
        <w:t xml:space="preserve"> đối với các tác vụ phân loại mà còn có thể áp dụng cho các bộ dữ liệu nhận dạng hình ảnh khác</w:t>
      </w:r>
      <w:r>
        <w:t xml:space="preserve"> nhau mà vẫn đạt được hiệu suất tốt</w:t>
      </w:r>
      <w:r w:rsidR="00FE001F" w:rsidRPr="00FE001F">
        <w:t>.</w:t>
      </w:r>
    </w:p>
    <w:p w14:paraId="568F9C75" w14:textId="0654D07E" w:rsidR="00D9095F" w:rsidRDefault="0017293D" w:rsidP="0017293D">
      <w:pPr>
        <w:pStyle w:val="Tiumccp1"/>
      </w:pPr>
      <w:r>
        <w:t xml:space="preserve">2.2 </w:t>
      </w:r>
      <w:r w:rsidR="005E43F0">
        <w:t>Cấu trúc của mô hình VGG</w:t>
      </w:r>
    </w:p>
    <w:p w14:paraId="1101EF0E" w14:textId="1D3780F1" w:rsidR="00C95B3D" w:rsidRDefault="00BC498A" w:rsidP="003B7DE5">
      <w:pPr>
        <w:pStyle w:val="Nidungvnbn"/>
      </w:pPr>
      <w:r w:rsidRPr="00BC498A">
        <w:t xml:space="preserve">Trong quá trình đào tạo, đầu vào cho </w:t>
      </w:r>
      <w:r>
        <w:t>CNN</w:t>
      </w:r>
      <w:r w:rsidRPr="00BC498A">
        <w:t xml:space="preserve"> của </w:t>
      </w:r>
      <w:r>
        <w:t>ta sẽ</w:t>
      </w:r>
      <w:r w:rsidRPr="00BC498A">
        <w:t xml:space="preserve"> là hình ảnh RGB 224 × 224 có kích thước cố định. Quá trình tiền xử lý duy nhất mà </w:t>
      </w:r>
      <w:r>
        <w:t>ta sẽ</w:t>
      </w:r>
      <w:r w:rsidRPr="00BC498A">
        <w:t xml:space="preserve"> thực hiện</w:t>
      </w:r>
      <w:r>
        <w:t xml:space="preserve"> đó</w:t>
      </w:r>
      <w:r w:rsidRPr="00BC498A">
        <w:t xml:space="preserve"> là</w:t>
      </w:r>
      <w:r>
        <w:t xml:space="preserve"> lấy từng pixel</w:t>
      </w:r>
      <w:r w:rsidRPr="00BC498A">
        <w:t xml:space="preserve"> trừ đi giá trị RGB trung bình</w:t>
      </w:r>
      <w:r>
        <w:t xml:space="preserve"> (</w:t>
      </w:r>
      <w:r w:rsidRPr="00BC498A">
        <w:t>được tính trên tập huấn luyện</w:t>
      </w:r>
      <w:r>
        <w:t>)</w:t>
      </w:r>
      <w:r w:rsidRPr="00BC498A">
        <w:t xml:space="preserve">. </w:t>
      </w:r>
      <w:r w:rsidR="00C56949">
        <w:t xml:space="preserve">Sau đó tập các pixel này sẽ </w:t>
      </w:r>
      <w:r w:rsidRPr="00BC498A">
        <w:t xml:space="preserve">được chuyển qua một chồng các lớp </w:t>
      </w:r>
      <w:r w:rsidR="00C56949">
        <w:t>CNN</w:t>
      </w:r>
      <w:r w:rsidRPr="00BC498A">
        <w:t xml:space="preserve">, trong đó </w:t>
      </w:r>
      <w:r w:rsidR="00C56949">
        <w:t>ta sẽ</w:t>
      </w:r>
      <w:r w:rsidRPr="00BC498A">
        <w:t xml:space="preserve"> sử dụng các bộ lọc có trường tiếp nhận</w:t>
      </w:r>
      <w:r w:rsidR="00C56949">
        <w:t xml:space="preserve"> (window)</w:t>
      </w:r>
      <w:r w:rsidRPr="00BC498A">
        <w:t xml:space="preserve"> rất nhỏ: 3 × 3 (là kích thước nhỏ nhất để nắm bắt </w:t>
      </w:r>
      <w:r w:rsidR="00D23CB1">
        <w:t>các thay đổi từ</w:t>
      </w:r>
      <w:r w:rsidRPr="00BC498A">
        <w:t xml:space="preserve"> trái </w:t>
      </w:r>
      <w:r w:rsidR="00D23CB1">
        <w:t>sang</w:t>
      </w:r>
      <w:r w:rsidRPr="00BC498A">
        <w:t xml:space="preserve"> phải, </w:t>
      </w:r>
      <w:r w:rsidR="00D23CB1">
        <w:t>từ trên</w:t>
      </w:r>
      <w:r w:rsidRPr="00BC498A">
        <w:t xml:space="preserve"> xuống</w:t>
      </w:r>
      <w:r w:rsidR="00D23CB1">
        <w:t xml:space="preserve"> dưới</w:t>
      </w:r>
      <w:r w:rsidRPr="00BC498A">
        <w:t>, trung tâm</w:t>
      </w:r>
      <w:r w:rsidR="00D23CB1">
        <w:t xml:space="preserve"> của bức ảnh</w:t>
      </w:r>
      <w:r w:rsidRPr="00BC498A">
        <w:t xml:space="preserve">). </w:t>
      </w:r>
      <w:r w:rsidR="00847C0A">
        <w:t>Đầu vào của mỗi lớp</w:t>
      </w:r>
      <w:r w:rsidRPr="00BC498A">
        <w:t xml:space="preserve">, </w:t>
      </w:r>
      <w:r w:rsidR="001C297A">
        <w:t>ta sẽ</w:t>
      </w:r>
      <w:r w:rsidRPr="00BC498A">
        <w:t xml:space="preserve"> sử dụng bộ lọc </w:t>
      </w:r>
      <w:r w:rsidR="00B90902">
        <w:t>CNN có window có kích thước là</w:t>
      </w:r>
      <w:r w:rsidRPr="00BC498A">
        <w:t xml:space="preserve"> 1 × 1 như một phép biến đổi tuyến tính của các kênh đầu</w:t>
      </w:r>
      <w:r w:rsidR="00847C0A">
        <w:t xml:space="preserve"> vào</w:t>
      </w:r>
      <w:r w:rsidRPr="00BC498A">
        <w:t xml:space="preserve">. </w:t>
      </w:r>
      <w:r w:rsidR="00847C0A">
        <w:t xml:space="preserve">Kết quả của mỗi lần trượt </w:t>
      </w:r>
      <w:r w:rsidR="00847C0A">
        <w:lastRenderedPageBreak/>
        <w:t>window sẽ</w:t>
      </w:r>
      <w:r w:rsidRPr="00BC498A">
        <w:t xml:space="preserve"> được cố định thành 1 pixel; </w:t>
      </w:r>
      <w:r w:rsidR="00847C0A">
        <w:t>các kết quả trượt đầu ra của CNN sẽ phải đảm bảo đúng với kích thước đã được khai báo</w:t>
      </w:r>
      <w:r w:rsidRPr="00BC498A">
        <w:t xml:space="preserve">, </w:t>
      </w:r>
      <w:r w:rsidR="00847C0A">
        <w:t xml:space="preserve">hay nói cách khác rõ ràng hơn đó là </w:t>
      </w:r>
      <w:r w:rsidRPr="00BC498A">
        <w:t>1</w:t>
      </w:r>
      <w:r>
        <w:t xml:space="preserve"> </w:t>
      </w:r>
      <w:r w:rsidR="00847C0A">
        <w:t xml:space="preserve">giá trị </w:t>
      </w:r>
      <w:r w:rsidRPr="00BC498A">
        <w:t xml:space="preserve">pixel </w:t>
      </w:r>
      <w:r w:rsidR="00847C0A">
        <w:t>ở đầu ra sẽ tương ứng với 1 lần trượt của window</w:t>
      </w:r>
      <w:r w:rsidRPr="00BC498A">
        <w:t xml:space="preserve"> 3 × 3. </w:t>
      </w:r>
      <w:r w:rsidR="00847C0A">
        <w:t>Sau khi kết thúc 1 khối các lớp CNN ta sẽ tiến hành 1 lớp tổng hợp (pooling layer). Có tổng cộng</w:t>
      </w:r>
      <w:r w:rsidRPr="00BC498A">
        <w:t xml:space="preserve"> năm lớp tổng hợp tối đa</w:t>
      </w:r>
      <w:r w:rsidR="00847C0A">
        <w:t xml:space="preserve"> (max-pooling layer)</w:t>
      </w:r>
      <w:r w:rsidRPr="00BC498A">
        <w:t xml:space="preserve">, theo sau một </w:t>
      </w:r>
      <w:r w:rsidR="00847C0A">
        <w:t>khối</w:t>
      </w:r>
      <w:r w:rsidRPr="00BC498A">
        <w:t xml:space="preserve"> các lớp </w:t>
      </w:r>
      <w:r w:rsidR="00847C0A">
        <w:t xml:space="preserve">CNN </w:t>
      </w:r>
      <w:r w:rsidRPr="00BC498A">
        <w:t xml:space="preserve">(không phải tất cả các </w:t>
      </w:r>
      <w:r w:rsidR="007C3EFA">
        <w:t>khối CNN</w:t>
      </w:r>
      <w:r w:rsidRPr="00BC498A">
        <w:t xml:space="preserve"> đều được theo sau </w:t>
      </w:r>
      <w:r w:rsidR="007C3EFA">
        <w:t xml:space="preserve">đó </w:t>
      </w:r>
      <w:r w:rsidRPr="00BC498A">
        <w:t xml:space="preserve">bởi </w:t>
      </w:r>
      <w:r w:rsidR="007C3EFA">
        <w:t>các max-pooling layer</w:t>
      </w:r>
      <w:r w:rsidRPr="00BC498A">
        <w:t xml:space="preserve">). </w:t>
      </w:r>
      <w:r w:rsidR="007C3EFA">
        <w:t>Các max-pooling layer sẽ</w:t>
      </w:r>
      <w:r w:rsidRPr="00BC498A">
        <w:t xml:space="preserve"> được thực hiện trên</w:t>
      </w:r>
      <w:r w:rsidR="007C3EFA">
        <w:t xml:space="preserve"> các</w:t>
      </w:r>
      <w:r w:rsidRPr="00BC498A">
        <w:t xml:space="preserve"> </w:t>
      </w:r>
      <w:r w:rsidR="007C3EFA">
        <w:t xml:space="preserve">window có kích thước (size) </w:t>
      </w:r>
      <w:r w:rsidRPr="00BC498A">
        <w:t xml:space="preserve">2 × 2 pixel, </w:t>
      </w:r>
      <w:r w:rsidR="007C3EFA">
        <w:t>và bước trượt ở mỗi lần trượt là</w:t>
      </w:r>
      <w:r w:rsidRPr="00BC498A">
        <w:t xml:space="preserve"> 2.</w:t>
      </w:r>
    </w:p>
    <w:p w14:paraId="06C4D985" w14:textId="09BF3095" w:rsidR="00E66E86" w:rsidRDefault="00E66E86" w:rsidP="003B7DE5">
      <w:pPr>
        <w:pStyle w:val="Nidungvnbn"/>
      </w:pPr>
      <w:r w:rsidRPr="00E66E86">
        <w:t xml:space="preserve">Một chồng các lớp chập (có độ sâu khác nhau trong các kiến trúc khác </w:t>
      </w:r>
      <w:r w:rsidR="004E5A9A">
        <w:t>nhau) được theo sau bởi ba lớp k</w:t>
      </w:r>
      <w:r w:rsidRPr="00E66E86">
        <w:t>ết nối đầy đủ (F</w:t>
      </w:r>
      <w:r w:rsidR="004E5A9A">
        <w:t>ull-</w:t>
      </w:r>
      <w:r w:rsidRPr="00E66E86">
        <w:t>C</w:t>
      </w:r>
      <w:r w:rsidR="004E5A9A">
        <w:t>onnected (FC) layer</w:t>
      </w:r>
      <w:r w:rsidRPr="00E66E86">
        <w:t>): hai lớp đầu tiên có 4096 kênh</w:t>
      </w:r>
      <w:r w:rsidR="004E5A9A">
        <w:t xml:space="preserve"> ở</w:t>
      </w:r>
      <w:r w:rsidRPr="00E66E86">
        <w:t xml:space="preserve"> mỗi lớp, lớp thứ ba </w:t>
      </w:r>
      <w:r w:rsidR="004E5A9A">
        <w:t xml:space="preserve">sẽ </w:t>
      </w:r>
      <w:r w:rsidRPr="00E66E86">
        <w:t xml:space="preserve">thực hiện phân loại ILSVRC 1000 chiều do đó </w:t>
      </w:r>
      <w:r w:rsidR="004E5A9A">
        <w:t xml:space="preserve">nó sẽ </w:t>
      </w:r>
      <w:r w:rsidRPr="00E66E86">
        <w:t xml:space="preserve">chứa 1000 kênh (một cho mỗi </w:t>
      </w:r>
      <w:r w:rsidR="004E5A9A">
        <w:t>đối tượng label</w:t>
      </w:r>
      <w:r w:rsidRPr="00E66E86">
        <w:t xml:space="preserve">). Lớp cuối cùng là lớp soft-max. Cấu hình của các </w:t>
      </w:r>
      <w:r w:rsidR="004E5A9A">
        <w:t xml:space="preserve">FC </w:t>
      </w:r>
      <w:r w:rsidRPr="00E66E86">
        <w:t>lớp là giống nhau trong tất cả các</w:t>
      </w:r>
      <w:r w:rsidR="004E5A9A">
        <w:t xml:space="preserve"> mô hình</w:t>
      </w:r>
      <w:r w:rsidRPr="00E66E86">
        <w:t xml:space="preserve"> mạng</w:t>
      </w:r>
      <w:r w:rsidR="004E5A9A">
        <w:t xml:space="preserve"> VGG</w:t>
      </w:r>
      <w:r w:rsidRPr="00E66E86">
        <w:t>.</w:t>
      </w:r>
    </w:p>
    <w:p w14:paraId="277912DF" w14:textId="04CF27A6" w:rsidR="004E5A9A" w:rsidRPr="009310A5" w:rsidRDefault="004E5A9A" w:rsidP="004E5A9A">
      <w:pPr>
        <w:pStyle w:val="Nidungvnbn"/>
      </w:pPr>
      <w:r w:rsidRPr="004E5A9A">
        <w:t xml:space="preserve">Tất cả các lớp ẩn đều được </w:t>
      </w:r>
      <w:r>
        <w:t>xử lý</w:t>
      </w:r>
      <w:r w:rsidRPr="004E5A9A">
        <w:t xml:space="preserve"> phi tuyến tính (ReLU (Krizhevsky et al., 2012)))</w:t>
      </w:r>
      <w:r>
        <w:t xml:space="preserve"> trước khi xuất kết quả ở đầu ra.</w:t>
      </w:r>
    </w:p>
    <w:p w14:paraId="3512C4AE" w14:textId="37E1219B" w:rsidR="009310A5" w:rsidRDefault="004E5A9A" w:rsidP="00EB2A73">
      <w:pPr>
        <w:pStyle w:val="Tiumccp1"/>
      </w:pPr>
      <w:r>
        <w:t>2.3</w:t>
      </w:r>
      <w:r w:rsidR="00EB2A73">
        <w:t xml:space="preserve"> </w:t>
      </w:r>
      <w:r>
        <w:t>Các loại mô hình VGG</w:t>
      </w:r>
    </w:p>
    <w:p w14:paraId="0C0B0E32" w14:textId="7F9B8660" w:rsidR="004E5A9A" w:rsidRDefault="004E5A9A" w:rsidP="004E5A9A">
      <w:pPr>
        <w:pStyle w:val="Nidungvnbn"/>
      </w:pPr>
      <w:r>
        <w:t>Dựa trên số lớp CNN và FC được sử dụng ta có các loại mô hình VGG sau:</w:t>
      </w:r>
    </w:p>
    <w:p w14:paraId="0C7EFF53" w14:textId="22206382" w:rsidR="004E5A9A" w:rsidRDefault="004E5A9A" w:rsidP="004E5A9A">
      <w:pPr>
        <w:pStyle w:val="Nidungvnbn"/>
        <w:numPr>
          <w:ilvl w:val="0"/>
          <w:numId w:val="27"/>
        </w:numPr>
      </w:pPr>
      <w:r>
        <w:t>VGG11: 11 lớp (8 lớp CNN, 3 lớp FC).</w:t>
      </w:r>
    </w:p>
    <w:p w14:paraId="4F964014" w14:textId="3E1E9D67" w:rsidR="004E5A9A" w:rsidRDefault="004E5A9A" w:rsidP="004E5A9A">
      <w:pPr>
        <w:pStyle w:val="Nidungvnbn"/>
        <w:numPr>
          <w:ilvl w:val="0"/>
          <w:numId w:val="27"/>
        </w:numPr>
      </w:pPr>
      <w:r>
        <w:t xml:space="preserve">VGG13: </w:t>
      </w:r>
      <w:r w:rsidR="00B90902">
        <w:t>13 lớp (10 lớp CNN, 3 lớp FC).</w:t>
      </w:r>
    </w:p>
    <w:p w14:paraId="37894C0A" w14:textId="34FECF80" w:rsidR="00B90902" w:rsidRDefault="00B90902" w:rsidP="004E5A9A">
      <w:pPr>
        <w:pStyle w:val="Nidungvnbn"/>
        <w:numPr>
          <w:ilvl w:val="0"/>
          <w:numId w:val="27"/>
        </w:numPr>
      </w:pPr>
      <w:r>
        <w:t>VGG16: 16 lớp (13 lớp CNN, 3 lớp FC).</w:t>
      </w:r>
    </w:p>
    <w:p w14:paraId="2E6B2FC4" w14:textId="3107DFF6" w:rsidR="00B90902" w:rsidRDefault="00B90902" w:rsidP="004E5A9A">
      <w:pPr>
        <w:pStyle w:val="Nidungvnbn"/>
        <w:numPr>
          <w:ilvl w:val="0"/>
          <w:numId w:val="27"/>
        </w:numPr>
      </w:pPr>
      <w:r>
        <w:t>VGG19: 19 lớp (16 lớp CNN, 3 lớp FC).</w:t>
      </w:r>
    </w:p>
    <w:p w14:paraId="3ACA4769" w14:textId="4394F5D0" w:rsidR="004E5A9A" w:rsidRDefault="00B90902" w:rsidP="004E5A9A">
      <w:pPr>
        <w:pStyle w:val="Nidungvnbn"/>
      </w:pPr>
      <w:r>
        <w:t>Sau đây là hình tổng quát thông tin của các loại của mô hình VGG:</w:t>
      </w:r>
    </w:p>
    <w:p w14:paraId="44A6FE4F" w14:textId="5C6DA9BA" w:rsidR="00B90902" w:rsidRDefault="00B90902" w:rsidP="00B90902">
      <w:pPr>
        <w:pStyle w:val="Nidungvnbn"/>
        <w:jc w:val="center"/>
      </w:pPr>
      <w:r>
        <w:rPr>
          <w:noProof/>
        </w:rPr>
        <w:lastRenderedPageBreak/>
        <w:drawing>
          <wp:inline distT="0" distB="0" distL="0" distR="0" wp14:anchorId="76151F4E" wp14:editId="235EF244">
            <wp:extent cx="4962525" cy="50196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62525" cy="5019675"/>
                    </a:xfrm>
                    <a:prstGeom prst="rect">
                      <a:avLst/>
                    </a:prstGeom>
                  </pic:spPr>
                </pic:pic>
              </a:graphicData>
            </a:graphic>
          </wp:inline>
        </w:drawing>
      </w:r>
    </w:p>
    <w:p w14:paraId="3889533A" w14:textId="64222C01" w:rsidR="00B90902" w:rsidRDefault="00B90902" w:rsidP="00B90902">
      <w:pPr>
        <w:pStyle w:val="Caption"/>
        <w:numPr>
          <w:ilvl w:val="0"/>
          <w:numId w:val="28"/>
        </w:numPr>
      </w:pPr>
      <w:r>
        <w:t>Thông tin về từng loại mô hình VGG [1]</w:t>
      </w:r>
    </w:p>
    <w:p w14:paraId="28E82D6B" w14:textId="1CBFE809" w:rsidR="002D3B45" w:rsidRDefault="00274460" w:rsidP="002D3B45">
      <w:pPr>
        <w:pStyle w:val="Nidungvnbn"/>
      </w:pPr>
      <w:r>
        <w:t>Trong hình 2.1, các loại mô hình sẽ được đánh số từ A, B cho đến E ứng với việc tăng dần số lượng lớp CNN của mô hình. Ngoài ra con số sau chữ “conv” biểu thị window size mà lớp CNN đó sẽ sử dụng. Ứng với “conv3” sẽ là window size 3x3. Tương tự, ứng với “conv1” sẽ là window size 1x1.</w:t>
      </w:r>
      <w:r w:rsidR="002D3B45">
        <w:t xml:space="preserve"> Các con số 64, 128, 256, 512 biểu số lượng bộ lọc (filter) mà lớp CNN sẽ sử dụng. LRN trong hình 2.1 biểu thị cho chuẩn hóa Local Response (Local Response Normalisation do Krizhevsky và cộng sự khởi xướng vào năm 2012) sẽ được áp dụng vào mô hình.</w:t>
      </w:r>
    </w:p>
    <w:p w14:paraId="6EBCDDE8" w14:textId="23009493" w:rsidR="006F45C9" w:rsidRDefault="00EB2A73" w:rsidP="00EB2A73">
      <w:pPr>
        <w:pStyle w:val="Tiumccp1"/>
      </w:pPr>
      <w:r>
        <w:t>2.</w:t>
      </w:r>
      <w:r w:rsidR="006F45C9">
        <w:t>4</w:t>
      </w:r>
      <w:r>
        <w:t xml:space="preserve"> </w:t>
      </w:r>
      <w:r w:rsidR="006F45C9">
        <w:t>Một số thông tin bổ sung</w:t>
      </w:r>
    </w:p>
    <w:p w14:paraId="685093DB" w14:textId="7ABF694B" w:rsidR="006F45C9" w:rsidRDefault="00246D72" w:rsidP="006F45C9">
      <w:pPr>
        <w:pStyle w:val="Nidungvnbn"/>
      </w:pPr>
      <w:r>
        <w:t>Một chồng hai lớp CNN 3×</w:t>
      </w:r>
      <w:r w:rsidR="006F45C9" w:rsidRPr="006F45C9">
        <w:t xml:space="preserve">3 (không </w:t>
      </w:r>
      <w:r>
        <w:t>sử dụng pooling</w:t>
      </w:r>
      <w:r w:rsidR="006F45C9" w:rsidRPr="006F45C9">
        <w:t xml:space="preserve">) </w:t>
      </w:r>
      <w:r>
        <w:t>tương đương với 1 lớp CNN</w:t>
      </w:r>
      <w:r w:rsidR="006F45C9" w:rsidRPr="006F45C9">
        <w:t xml:space="preserve"> 5 × 5; ba lớp </w:t>
      </w:r>
      <w:r>
        <w:t>CNN 3</w:t>
      </w:r>
      <w:r>
        <w:t xml:space="preserve"> </w:t>
      </w:r>
      <w:r>
        <w:t>×</w:t>
      </w:r>
      <w:r>
        <w:t xml:space="preserve"> </w:t>
      </w:r>
      <w:r w:rsidRPr="006F45C9">
        <w:t>3</w:t>
      </w:r>
      <w:r>
        <w:t xml:space="preserve"> </w:t>
      </w:r>
      <w:r w:rsidR="006F45C9" w:rsidRPr="006F45C9">
        <w:t xml:space="preserve">như vậy </w:t>
      </w:r>
      <w:r>
        <w:t>tương đương với 1 lớp CNN</w:t>
      </w:r>
      <w:r w:rsidR="006F45C9" w:rsidRPr="006F45C9">
        <w:t xml:space="preserve"> 7 × 7. Vì vậy, </w:t>
      </w:r>
      <w:r>
        <w:lastRenderedPageBreak/>
        <w:t>tại sao ta lại không thay</w:t>
      </w:r>
      <w:r w:rsidR="006F45C9" w:rsidRPr="006F45C9">
        <w:t xml:space="preserve"> một chồng ba lớp CNN 3 × 3 </w:t>
      </w:r>
      <w:r>
        <w:t xml:space="preserve">bằng </w:t>
      </w:r>
      <w:r w:rsidR="006F45C9" w:rsidRPr="006F45C9">
        <w:t xml:space="preserve">một lớp 7 × 7? Đầu tiên, </w:t>
      </w:r>
      <w:r w:rsidR="007508D5">
        <w:t xml:space="preserve">việc </w:t>
      </w:r>
      <w:r w:rsidR="00DF0A4F">
        <w:t>ta</w:t>
      </w:r>
      <w:r w:rsidR="006F45C9" w:rsidRPr="006F45C9">
        <w:t xml:space="preserve"> kết hợp ba lớp </w:t>
      </w:r>
      <w:r w:rsidR="00DF0A4F" w:rsidRPr="00DF0A4F">
        <w:t>rectification layers</w:t>
      </w:r>
      <w:r w:rsidR="006F45C9" w:rsidRPr="006F45C9">
        <w:t xml:space="preserve"> phi tuyến tính thay vì một lớp duy nhất</w:t>
      </w:r>
      <w:r w:rsidR="00DF0A4F">
        <w:t xml:space="preserve"> </w:t>
      </w:r>
      <w:r w:rsidR="007508D5">
        <w:t>sẽ giúp việc nhận dạng trở nên tốt hơn</w:t>
      </w:r>
      <w:r w:rsidR="006F45C9" w:rsidRPr="006F45C9">
        <w:t>. Thứ hai, chúng ta</w:t>
      </w:r>
      <w:r w:rsidR="00DF0A4F">
        <w:t xml:space="preserve"> sẽ</w:t>
      </w:r>
      <w:r w:rsidR="007508D5">
        <w:t xml:space="preserve"> giúp làm</w:t>
      </w:r>
      <w:r w:rsidR="006F45C9" w:rsidRPr="006F45C9">
        <w:t xml:space="preserve"> giảm </w:t>
      </w:r>
      <w:r w:rsidR="007508D5">
        <w:t xml:space="preserve">được </w:t>
      </w:r>
      <w:r w:rsidR="006F45C9" w:rsidRPr="006F45C9">
        <w:t>số lượng tham số: giả sử rằng cả đầu vào và</w:t>
      </w:r>
      <w:r w:rsidR="006F45C9">
        <w:t xml:space="preserve"> đầu ra của một </w:t>
      </w:r>
      <w:r w:rsidR="00DF0A4F">
        <w:t>khối 3 lớp CNN</w:t>
      </w:r>
      <w:r w:rsidR="006F45C9">
        <w:t xml:space="preserve"> </w:t>
      </w:r>
      <w:r w:rsidR="006F45C9" w:rsidRPr="006F45C9">
        <w:t>3 × 3 có C kênh</w:t>
      </w:r>
      <w:r w:rsidR="000D011C">
        <w:t xml:space="preserve"> ở mỗi lớp</w:t>
      </w:r>
      <w:r w:rsidR="00DF0A4F">
        <w:t xml:space="preserve">, số lượng trọng số sẽ là </w:t>
      </w:r>
      <m:oMath>
        <m:r>
          <w:rPr>
            <w:rFonts w:ascii="Cambria Math" w:hAnsi="Cambria Math"/>
          </w:rPr>
          <m:t>3×</m:t>
        </m:r>
        <m:d>
          <m:dPr>
            <m:ctrlPr>
              <w:rPr>
                <w:rFonts w:ascii="Cambria Math" w:hAnsi="Cambria Math"/>
                <w:i/>
              </w:rPr>
            </m:ctrlPr>
          </m:dPr>
          <m:e>
            <m:sSup>
              <m:sSupPr>
                <m:ctrlPr>
                  <w:rPr>
                    <w:rFonts w:ascii="Cambria Math" w:hAnsi="Cambria Math"/>
                    <w:i/>
                  </w:rPr>
                </m:ctrlPr>
              </m:sSupPr>
              <m:e>
                <m:r>
                  <w:rPr>
                    <w:rFonts w:ascii="Cambria Math" w:hAnsi="Cambria Math"/>
                  </w:rPr>
                  <m:t>3</m:t>
                </m:r>
              </m:e>
              <m:sup>
                <m:r>
                  <w:rPr>
                    <w:rFonts w:ascii="Cambria Math" w:hAnsi="Cambria Math"/>
                  </w:rPr>
                  <m:t>2</m:t>
                </m:r>
              </m:sup>
            </m:sSup>
            <m:sSup>
              <m:sSupPr>
                <m:ctrlPr>
                  <w:rPr>
                    <w:rFonts w:ascii="Cambria Math" w:hAnsi="Cambria Math"/>
                    <w:i/>
                  </w:rPr>
                </m:ctrlPr>
              </m:sSupPr>
              <m:e>
                <m:r>
                  <w:rPr>
                    <w:rFonts w:ascii="Cambria Math" w:hAnsi="Cambria Math"/>
                  </w:rPr>
                  <m:t>C</m:t>
                </m:r>
              </m:e>
              <m:sup>
                <m:r>
                  <w:rPr>
                    <w:rFonts w:ascii="Cambria Math" w:hAnsi="Cambria Math"/>
                  </w:rPr>
                  <m:t>2</m:t>
                </m:r>
              </m:sup>
            </m:sSup>
          </m:e>
        </m:d>
      </m:oMath>
      <w:r w:rsidR="006F45C9" w:rsidRPr="006F45C9">
        <w:t xml:space="preserve">; </w:t>
      </w:r>
      <w:r w:rsidR="007508D5">
        <w:t>thay vì</w:t>
      </w:r>
      <w:r w:rsidR="006F45C9" w:rsidRPr="006F45C9">
        <w:t xml:space="preserve">, một lớp CNN 7 × 7 sẽ yêu cầu </w:t>
      </w:r>
      <m:oMath>
        <m:d>
          <m:dPr>
            <m:ctrlPr>
              <w:rPr>
                <w:rFonts w:ascii="Cambria Math" w:hAnsi="Cambria Math"/>
                <w:i/>
              </w:rPr>
            </m:ctrlPr>
          </m:dPr>
          <m:e>
            <m:sSup>
              <m:sSupPr>
                <m:ctrlPr>
                  <w:rPr>
                    <w:rFonts w:ascii="Cambria Math" w:hAnsi="Cambria Math"/>
                    <w:i/>
                  </w:rPr>
                </m:ctrlPr>
              </m:sSupPr>
              <m:e>
                <m:r>
                  <w:rPr>
                    <w:rFonts w:ascii="Cambria Math" w:hAnsi="Cambria Math"/>
                  </w:rPr>
                  <m:t>7</m:t>
                </m:r>
              </m:e>
              <m:sup>
                <m:r>
                  <w:rPr>
                    <w:rFonts w:ascii="Cambria Math" w:hAnsi="Cambria Math"/>
                  </w:rPr>
                  <m:t>2</m:t>
                </m:r>
              </m:sup>
            </m:sSup>
            <m:sSup>
              <m:sSupPr>
                <m:ctrlPr>
                  <w:rPr>
                    <w:rFonts w:ascii="Cambria Math" w:hAnsi="Cambria Math"/>
                    <w:i/>
                  </w:rPr>
                </m:ctrlPr>
              </m:sSupPr>
              <m:e>
                <m:r>
                  <w:rPr>
                    <w:rFonts w:ascii="Cambria Math" w:hAnsi="Cambria Math"/>
                  </w:rPr>
                  <m:t>C</m:t>
                </m:r>
              </m:e>
              <m:sup>
                <m:r>
                  <w:rPr>
                    <w:rFonts w:ascii="Cambria Math" w:hAnsi="Cambria Math"/>
                  </w:rPr>
                  <m:t>2</m:t>
                </m:r>
              </m:sup>
            </m:sSup>
          </m:e>
        </m:d>
      </m:oMath>
      <w:r w:rsidR="000D011C">
        <w:t xml:space="preserve"> </w:t>
      </w:r>
      <w:r w:rsidR="00EB1018">
        <w:t xml:space="preserve">các tham số, tức </w:t>
      </w:r>
      <w:r w:rsidR="006F45C9" w:rsidRPr="006F45C9">
        <w:t>nhiều hơn 81%</w:t>
      </w:r>
      <w:r w:rsidR="007508D5">
        <w:t xml:space="preserve"> số lượng tham số</w:t>
      </w:r>
      <w:r w:rsidR="006F45C9" w:rsidRPr="006F45C9">
        <w:t xml:space="preserve">. </w:t>
      </w:r>
      <w:r w:rsidR="00EB1018">
        <w:t>Do mô hình CNN 7x7 có nhiều tham số nên dẫn tới việc tính toán phải nhiều hơn cũng như ảnh hưởng đến độ chính xác</w:t>
      </w:r>
      <w:r w:rsidR="006F45C9" w:rsidRPr="006F45C9">
        <w:t xml:space="preserve">, </w:t>
      </w:r>
      <w:r w:rsidR="00EB1018">
        <w:t xml:space="preserve">vì thế CNN 7x7 </w:t>
      </w:r>
      <w:r w:rsidR="006F45C9" w:rsidRPr="006F45C9">
        <w:t xml:space="preserve">buộc chúng phải có sự phân </w:t>
      </w:r>
      <w:r w:rsidR="00EB1018">
        <w:t>rã chiều dữ liệu</w:t>
      </w:r>
      <w:r w:rsidR="006F45C9" w:rsidRPr="006F45C9">
        <w:t xml:space="preserve"> thông qua các bộ lọc 3 × 3 (</w:t>
      </w:r>
      <w:r w:rsidR="00EB1018">
        <w:t>việc phân rã này sẽ không có các lớp</w:t>
      </w:r>
      <w:r w:rsidR="006F45C9" w:rsidRPr="006F45C9">
        <w:t xml:space="preserve"> </w:t>
      </w:r>
      <w:r w:rsidR="00EB1018">
        <w:t>phi</w:t>
      </w:r>
      <w:r w:rsidR="006F45C9" w:rsidRPr="006F45C9">
        <w:t xml:space="preserve"> tuyến tính </w:t>
      </w:r>
      <w:r w:rsidR="00EB1018">
        <w:t>xen</w:t>
      </w:r>
      <w:r w:rsidR="006F45C9" w:rsidRPr="006F45C9">
        <w:t xml:space="preserve"> vào giữa)</w:t>
      </w:r>
      <w:r w:rsidR="007508D5">
        <w:t>.</w:t>
      </w:r>
    </w:p>
    <w:p w14:paraId="1C37538A" w14:textId="6BD295DB" w:rsidR="007508D5" w:rsidRDefault="007508D5" w:rsidP="006F45C9">
      <w:pPr>
        <w:pStyle w:val="Nidungvnbn"/>
      </w:pPr>
      <w:r w:rsidRPr="007508D5">
        <w:t>Việc kết hợp các lớp CNN 1 × 1 (</w:t>
      </w:r>
      <w:r w:rsidR="00963C29">
        <w:t>mô hình</w:t>
      </w:r>
      <w:r w:rsidRPr="007508D5">
        <w:t xml:space="preserve"> C, </w:t>
      </w:r>
      <w:r w:rsidR="00963C29">
        <w:t>trong hình</w:t>
      </w:r>
      <w:r w:rsidRPr="007508D5">
        <w:t xml:space="preserve"> </w:t>
      </w:r>
      <w:r w:rsidR="00963C29">
        <w:t>2.</w:t>
      </w:r>
      <w:r w:rsidRPr="007508D5">
        <w:t xml:space="preserve">1) là một cách để tăng tính quyết định mà không ảnh hưởng đến các trường tiếp nhận của các lớp CNN. Mặc dù trong trường hợp </w:t>
      </w:r>
      <w:r w:rsidR="00F0577E">
        <w:t>sử dụng</w:t>
      </w:r>
      <w:r w:rsidRPr="007508D5">
        <w:t xml:space="preserve"> </w:t>
      </w:r>
      <w:r w:rsidR="00F0577E">
        <w:t>các lớp CNN</w:t>
      </w:r>
      <w:r w:rsidRPr="007508D5">
        <w:t xml:space="preserve"> 1 × 1 về cơ bản là một phép chiếu tuyến tính lên không gian có cùng chiều (số lượng kênh đầu vào và đầu ra là như nhau)</w:t>
      </w:r>
      <w:r w:rsidR="00870C82">
        <w:t>.</w:t>
      </w:r>
    </w:p>
    <w:p w14:paraId="6BF2B73C" w14:textId="79D0A50B" w:rsidR="003114B7" w:rsidRDefault="007379C3" w:rsidP="00DC0044">
      <w:pPr>
        <w:pStyle w:val="Tiumccp1"/>
      </w:pPr>
      <w:r>
        <w:t>2.5</w:t>
      </w:r>
      <w:r w:rsidR="00DC0044">
        <w:t xml:space="preserve"> </w:t>
      </w:r>
      <w:r>
        <w:t>Tóm tắt chương 2</w:t>
      </w:r>
    </w:p>
    <w:p w14:paraId="5A2CE679" w14:textId="77777777" w:rsidR="00CC6C0C" w:rsidRDefault="00693AEB" w:rsidP="007C0646">
      <w:pPr>
        <w:pStyle w:val="Nidungvnbn"/>
      </w:pPr>
      <w:r>
        <w:t>Sau chương 2 ta đã tìm hiểu thế nào là một mô hình VGG cơ bản. Cấu trúc của VGG gồm 2 phần là các lớp CNN và các lớp pooling.</w:t>
      </w:r>
      <w:r w:rsidR="00CC6C0C">
        <w:t xml:space="preserve"> </w:t>
      </w:r>
    </w:p>
    <w:p w14:paraId="24F8B19D" w14:textId="6CB2F14E" w:rsidR="00693AEB" w:rsidRDefault="00CC6C0C" w:rsidP="007C0646">
      <w:pPr>
        <w:pStyle w:val="Nidungvnbn"/>
      </w:pPr>
      <w:r>
        <w:t>Các lớp CNN gồm 2 loại là CNN dùng window size 3x3 và CNN dùng window size 1x1. Nếu phân theo số lượng bộ lọc (filter) thì các lớp CNN được phân thành 4 loại: CNN dùng 64 filter, CNN dùng 128 filter, CNN dùng 256 filter và CNN dùng 512 filter.</w:t>
      </w:r>
    </w:p>
    <w:p w14:paraId="27E02976" w14:textId="0C704630" w:rsidR="00422C51" w:rsidRDefault="00422C51" w:rsidP="007C0646">
      <w:pPr>
        <w:pStyle w:val="Nidungvnbn"/>
      </w:pPr>
      <w:r>
        <w:t>Các window của lớp CNN có bước trượt (stride) là 1. Và window của lớp max pooling có stride là 2.</w:t>
      </w:r>
    </w:p>
    <w:p w14:paraId="2D354792" w14:textId="1A1E28D2" w:rsidR="005A63DD" w:rsidRDefault="00422C51" w:rsidP="007C0646">
      <w:pPr>
        <w:pStyle w:val="Nidungvnbn"/>
      </w:pPr>
      <w:r>
        <w:t>Ngoài ra ta còn biết</w:t>
      </w:r>
      <w:r w:rsidR="00693AEB">
        <w:t xml:space="preserve"> các loại mô hình khác nhau của VGG.</w:t>
      </w:r>
      <w:r>
        <w:t xml:space="preserve"> Loại 11 lớp (8 lớ</w:t>
      </w:r>
      <w:bookmarkStart w:id="4" w:name="_GoBack"/>
      <w:bookmarkEnd w:id="4"/>
      <w:r>
        <w:t>p CNN, 3 lớp max-pooling), loại 13 (10 lớp CNN, 3 lớp max-pooling), loại 16 (13 lớp CNN, 3 lớp max-pooling), loại 19 (16 lớp CNN, 3 lớp max-pooling).</w:t>
      </w:r>
    </w:p>
    <w:p w14:paraId="4B3AF969" w14:textId="4E6D5DF9" w:rsidR="00693AEB" w:rsidRDefault="00C876D6" w:rsidP="007C0646">
      <w:pPr>
        <w:pStyle w:val="Nidungvnbn"/>
      </w:pPr>
      <w:r>
        <w:lastRenderedPageBreak/>
        <w:t>Nếu gộp nhiều lớp CNN có window size nhỏ thành 1 lớp CNN có window size sẽ ảnh hưởng xấu tới việc tính toán và độ chính xác do có nhiều tham số hơn cần xử lý.</w:t>
      </w:r>
    </w:p>
    <w:p w14:paraId="26B50300" w14:textId="3D6C468D" w:rsidR="00417E2C" w:rsidRDefault="00417E2C" w:rsidP="00417E2C">
      <w:pPr>
        <w:pStyle w:val="Chng"/>
      </w:pPr>
      <w:r>
        <w:t>CHƯƠNG</w:t>
      </w:r>
      <w:r w:rsidRPr="009E3EB4">
        <w:t xml:space="preserve"> 3: </w:t>
      </w:r>
      <w:r w:rsidR="003A3F5C">
        <w:t>TIẾN HÀNH BÀI TOÁN PHÂN LOẠI</w:t>
      </w:r>
    </w:p>
    <w:p w14:paraId="7DDB5B0C" w14:textId="1ECE1EA2" w:rsidR="00091EFA" w:rsidRDefault="00091EFA" w:rsidP="00091EFA">
      <w:pPr>
        <w:pStyle w:val="Nidungvnbn"/>
      </w:pPr>
      <w:r>
        <w:t>Trong chương trước ta đã tìm hiều những lý thuyết trọng tâm của mô hình VGG</w:t>
      </w:r>
      <w:r w:rsidR="002274C0">
        <w:t xml:space="preserve"> dùng để nhận dạng</w:t>
      </w:r>
      <w:r>
        <w:t>.</w:t>
      </w:r>
    </w:p>
    <w:p w14:paraId="6479DE27" w14:textId="41862E95" w:rsidR="002274C0" w:rsidRDefault="002274C0" w:rsidP="00091EFA">
      <w:pPr>
        <w:pStyle w:val="Nidungvnbn"/>
      </w:pPr>
      <w:r>
        <w:t>Trong chương này ta sẽ dùng kết quả của mô hình VGG ở chương trước để tiến hành quá trình phân loại và dán nhãn cho bức ảnh.</w:t>
      </w:r>
    </w:p>
    <w:p w14:paraId="0940EA79" w14:textId="60A6DC27" w:rsidR="00417E2C" w:rsidRDefault="0005383F" w:rsidP="0005383F">
      <w:pPr>
        <w:pStyle w:val="Tiumccp1"/>
        <w:numPr>
          <w:ilvl w:val="1"/>
          <w:numId w:val="32"/>
        </w:numPr>
        <w:tabs>
          <w:tab w:val="clear" w:pos="6379"/>
          <w:tab w:val="left" w:pos="900"/>
        </w:tabs>
      </w:pPr>
      <w:r>
        <w:t>Bias và Variance</w:t>
      </w:r>
    </w:p>
    <w:p w14:paraId="0218F18A" w14:textId="02D5DE33" w:rsidR="00417E2C" w:rsidRPr="0005383F" w:rsidRDefault="0005383F" w:rsidP="0005383F">
      <w:pPr>
        <w:pStyle w:val="Nidungvnbn"/>
      </w:pPr>
      <w:r>
        <w:t>Trong tính toán có 2 khái niệm là bias và variance</w:t>
      </w:r>
    </w:p>
    <w:p w14:paraId="33900410" w14:textId="108CF24C" w:rsidR="00024B48" w:rsidRDefault="0045628E" w:rsidP="0045628E">
      <w:pPr>
        <w:pStyle w:val="Chng"/>
      </w:pPr>
      <w:r>
        <w:t>CHƯƠNG 4: FASTTEXT</w:t>
      </w:r>
    </w:p>
    <w:p w14:paraId="4394EB28" w14:textId="77777777" w:rsidR="001517A3" w:rsidRDefault="001517A3" w:rsidP="001517A3">
      <w:pPr>
        <w:pStyle w:val="Tiumccp1"/>
      </w:pPr>
      <w:r>
        <w:t>4.1 Giới thiệu về fastText</w:t>
      </w:r>
    </w:p>
    <w:p w14:paraId="430E40D0" w14:textId="77777777" w:rsidR="001517A3" w:rsidRDefault="001517A3" w:rsidP="001517A3">
      <w:pPr>
        <w:pStyle w:val="Nidungvnbn"/>
      </w:pPr>
      <w:r>
        <w:t>fastText là một thư viện mã nguồn mở được sử dụng để huấn luyện các bài toán liên quan đến các vấn đề về xử lý phân loại văn bản cũng như biểu diễn từ. fastText được xây dựng bởi nhóm nghiên cứu mã nguồn mở của Facebook.</w:t>
      </w:r>
    </w:p>
    <w:p w14:paraId="14D938E4" w14:textId="77777777" w:rsidR="001517A3" w:rsidRDefault="001517A3" w:rsidP="001517A3">
      <w:pPr>
        <w:pStyle w:val="Nidungvnbn"/>
      </w:pPr>
      <w:r w:rsidRPr="00BE2384">
        <w:t xml:space="preserve">fastText </w:t>
      </w:r>
      <w:r>
        <w:t>là</w:t>
      </w:r>
      <w:r w:rsidRPr="00BE2384">
        <w:t xml:space="preserve"> một thư viện </w:t>
      </w:r>
      <w:r>
        <w:t>hiệu quả trong xử lý các bài toán về word representation</w:t>
      </w:r>
      <w:r w:rsidRPr="00BE2384">
        <w:t xml:space="preserve"> </w:t>
      </w:r>
      <w:r>
        <w:t>hay các bài toán về</w:t>
      </w:r>
      <w:r w:rsidRPr="00BE2384">
        <w:t xml:space="preserve"> phân loại câu. </w:t>
      </w:r>
      <w:r>
        <w:t>fastText</w:t>
      </w:r>
      <w:r w:rsidRPr="00BE2384">
        <w:t xml:space="preserve"> được viết bằng C ++ và hỗ trợ đa xử lý trong quá trình </w:t>
      </w:r>
      <w:r>
        <w:t>huấn luyện mô hình</w:t>
      </w:r>
      <w:r w:rsidRPr="00BE2384">
        <w:t xml:space="preserve">. </w:t>
      </w:r>
      <w:r>
        <w:t>f</w:t>
      </w:r>
      <w:r w:rsidRPr="00BE2384">
        <w:t xml:space="preserve">astText cho phép </w:t>
      </w:r>
      <w:r>
        <w:t>ta</w:t>
      </w:r>
      <w:r w:rsidRPr="00BE2384">
        <w:t xml:space="preserve"> huấn luyện </w:t>
      </w:r>
      <w:r>
        <w:t>theo kiểu</w:t>
      </w:r>
      <w:r w:rsidRPr="00BE2384">
        <w:t xml:space="preserve"> giám sát</w:t>
      </w:r>
      <w:r>
        <w:t xml:space="preserve"> (supervise)</w:t>
      </w:r>
      <w:r w:rsidRPr="00BE2384">
        <w:t xml:space="preserve"> </w:t>
      </w:r>
      <w:r>
        <w:t>hoặc</w:t>
      </w:r>
      <w:r w:rsidRPr="00BE2384">
        <w:t xml:space="preserve"> không giám sát </w:t>
      </w:r>
      <w:r>
        <w:t xml:space="preserve">(unsupervised) </w:t>
      </w:r>
      <w:r w:rsidRPr="00BE2384">
        <w:t>của các từ và câu. Các biểu diễn này có thể được sử dụng cho nhiều ứng dụng</w:t>
      </w:r>
      <w:r>
        <w:t>.</w:t>
      </w:r>
    </w:p>
    <w:p w14:paraId="6C6847AF" w14:textId="77777777" w:rsidR="001517A3" w:rsidRDefault="001517A3" w:rsidP="001517A3">
      <w:pPr>
        <w:pStyle w:val="Nidungvnbn"/>
      </w:pPr>
      <w:r w:rsidRPr="00BE2384">
        <w:t xml:space="preserve">FastText hỗ trợ đào tạo </w:t>
      </w:r>
      <w:r>
        <w:t>mô hình</w:t>
      </w:r>
      <w:r w:rsidRPr="00BE2384">
        <w:t xml:space="preserve"> CBOW </w:t>
      </w:r>
      <w:r>
        <w:t>và</w:t>
      </w:r>
      <w:r w:rsidRPr="00BE2384">
        <w:t xml:space="preserve"> mô hình Skip-gram bằng </w:t>
      </w:r>
      <w:r>
        <w:t>phương thức negative sampling</w:t>
      </w:r>
      <w:r w:rsidRPr="00BE2384">
        <w:t>, softmax hoặc phân cấp softmax.</w:t>
      </w:r>
    </w:p>
    <w:p w14:paraId="77930200" w14:textId="77777777" w:rsidR="001517A3" w:rsidRDefault="001517A3" w:rsidP="001517A3">
      <w:pPr>
        <w:pStyle w:val="Nidungvnbn"/>
      </w:pPr>
      <w:r w:rsidRPr="00EC2C21">
        <w:t xml:space="preserve">Mỗi từ được biểu diễn dưới dạng một túi </w:t>
      </w:r>
      <w:r>
        <w:t xml:space="preserve">các cụm </w:t>
      </w:r>
      <w:r w:rsidRPr="00EC2C21">
        <w:t xml:space="preserve">n-gram ký tự, ví dụ, đối với </w:t>
      </w:r>
      <w:r>
        <w:t>từ “matter”</w:t>
      </w:r>
      <w:r w:rsidRPr="00EC2C21">
        <w:t xml:space="preserve">, với n = 3, </w:t>
      </w:r>
      <w:r>
        <w:t xml:space="preserve">sẽ gồm </w:t>
      </w:r>
      <w:r w:rsidRPr="00EC2C21">
        <w:t xml:space="preserve">các </w:t>
      </w:r>
      <w:r>
        <w:t>biểu diễn cho các cụm:</w:t>
      </w:r>
      <w:r w:rsidRPr="00EC2C21">
        <w:t xml:space="preserve"> &lt;ma, mat, att, tte, ter, er&gt;. </w:t>
      </w:r>
      <w:r>
        <w:t xml:space="preserve">Từ khóa </w:t>
      </w:r>
      <w:r w:rsidRPr="00EC2C21">
        <w:t>&lt;</w:t>
      </w:r>
      <w:r>
        <w:t>and</w:t>
      </w:r>
      <w:r w:rsidRPr="00EC2C21">
        <w:t xml:space="preserve">&gt; </w:t>
      </w:r>
      <w:r>
        <w:t xml:space="preserve">sẽ </w:t>
      </w:r>
      <w:r w:rsidRPr="00EC2C21">
        <w:t>được thêm dưới dạng ký hiệu ranh giới để phân biệt</w:t>
      </w:r>
      <w:r>
        <w:t xml:space="preserve"> giữa biểu diễn của các</w:t>
      </w:r>
      <w:r w:rsidRPr="00EC2C21">
        <w:t xml:space="preserve"> </w:t>
      </w:r>
      <w:r>
        <w:t xml:space="preserve">cụm </w:t>
      </w:r>
      <w:r w:rsidRPr="00EC2C21">
        <w:t>n</w:t>
      </w:r>
      <w:r>
        <w:t>-</w:t>
      </w:r>
      <w:r w:rsidRPr="00EC2C21">
        <w:t xml:space="preserve">gram </w:t>
      </w:r>
      <w:r>
        <w:t>với</w:t>
      </w:r>
      <w:r w:rsidRPr="00EC2C21">
        <w:t xml:space="preserve"> </w:t>
      </w:r>
      <w:r>
        <w:t xml:space="preserve">biểu diễn </w:t>
      </w:r>
      <w:r w:rsidRPr="00EC2C21">
        <w:t xml:space="preserve">từ </w:t>
      </w:r>
      <w:r>
        <w:t>từ của chính nó.</w:t>
      </w:r>
      <w:r w:rsidRPr="00EC2C21">
        <w:t xml:space="preserve"> </w:t>
      </w:r>
      <w:r>
        <w:t>V</w:t>
      </w:r>
      <w:r w:rsidRPr="00EC2C21">
        <w:t xml:space="preserve">ì vậy, ví dụ, nếu </w:t>
      </w:r>
      <w:r>
        <w:t xml:space="preserve">cụm </w:t>
      </w:r>
      <w:r w:rsidRPr="00EC2C21">
        <w:t xml:space="preserve">mat </w:t>
      </w:r>
      <w:r>
        <w:t>nếu tồn tại trong bộ từ điển như là 1 từ thông thường</w:t>
      </w:r>
      <w:r w:rsidRPr="00EC2C21">
        <w:t xml:space="preserve">, </w:t>
      </w:r>
      <w:r>
        <w:t>thì biểu diễn của “matter” sẽ chính là biểu diễn của từ</w:t>
      </w:r>
      <w:r w:rsidRPr="00EC2C21">
        <w:t xml:space="preserve"> &lt;mat&gt;. Điều này </w:t>
      </w:r>
      <w:r>
        <w:t xml:space="preserve">vừa </w:t>
      </w:r>
      <w:r w:rsidRPr="00EC2C21">
        <w:t xml:space="preserve">giúp </w:t>
      </w:r>
      <w:r>
        <w:t xml:space="preserve">có thể </w:t>
      </w:r>
      <w:r w:rsidRPr="00EC2C21">
        <w:t>duy trì nghĩa của các từ ngắn</w:t>
      </w:r>
      <w:r>
        <w:t xml:space="preserve"> đồng thời có thể tận dụng để biểu diễn cho các từ dài hơn</w:t>
      </w:r>
      <w:r w:rsidRPr="00EC2C21">
        <w:t xml:space="preserve">. Do đó, </w:t>
      </w:r>
      <w:r w:rsidRPr="00EC2C21">
        <w:lastRenderedPageBreak/>
        <w:t xml:space="preserve">điều này cũng cho phép </w:t>
      </w:r>
      <w:r>
        <w:t>ta</w:t>
      </w:r>
      <w:r w:rsidRPr="00EC2C21">
        <w:t xml:space="preserve"> nắm bắt </w:t>
      </w:r>
      <w:r>
        <w:t xml:space="preserve">được </w:t>
      </w:r>
      <w:r w:rsidRPr="00EC2C21">
        <w:t>ý nghĩa của</w:t>
      </w:r>
      <w:r>
        <w:t xml:space="preserve"> các yếu tố</w:t>
      </w:r>
      <w:r w:rsidRPr="00EC2C21">
        <w:t xml:space="preserve"> </w:t>
      </w:r>
      <w:r>
        <w:t>tiền</w:t>
      </w:r>
      <w:r w:rsidRPr="00EC2C21">
        <w:t xml:space="preserve"> tố </w:t>
      </w:r>
      <w:r>
        <w:t>hoặc</w:t>
      </w:r>
      <w:r w:rsidRPr="00EC2C21">
        <w:t xml:space="preserve"> </w:t>
      </w:r>
      <w:r>
        <w:t>hậu</w:t>
      </w:r>
      <w:r w:rsidRPr="00EC2C21">
        <w:t xml:space="preserve"> tố</w:t>
      </w:r>
      <w:r>
        <w:t xml:space="preserve"> của các từ</w:t>
      </w:r>
      <w:r w:rsidRPr="00EC2C21">
        <w:t>.</w:t>
      </w:r>
    </w:p>
    <w:p w14:paraId="5DC0BCE6" w14:textId="77777777" w:rsidR="001517A3" w:rsidRDefault="001517A3" w:rsidP="001517A3">
      <w:pPr>
        <w:pStyle w:val="Nidungvnbn"/>
      </w:pPr>
      <w:r w:rsidRPr="0018426D">
        <w:t xml:space="preserve">Độ dài của n-gram </w:t>
      </w:r>
      <w:r>
        <w:t>ta</w:t>
      </w:r>
      <w:r w:rsidRPr="0018426D">
        <w:t xml:space="preserve"> sử dụng có thể được kiểm soát bằng các cờ -minn và -maxn cho số lượng ký tự tối thiểu và tối đa</w:t>
      </w:r>
      <w:r>
        <w:t xml:space="preserve"> cho 1 cụm n-gram</w:t>
      </w:r>
      <w:r w:rsidRPr="0018426D">
        <w:t xml:space="preserve">. Chúng kiểm soát phạm vi của các giá trị để có </w:t>
      </w:r>
      <w:r>
        <w:t>sinh các cụm n-gram phù hợp</w:t>
      </w:r>
      <w:r w:rsidRPr="0018426D">
        <w:t xml:space="preserve">. Mô hình </w:t>
      </w:r>
      <w:r>
        <w:t xml:space="preserve">vẫn </w:t>
      </w:r>
      <w:r w:rsidRPr="0018426D">
        <w:t xml:space="preserve">được coi là </w:t>
      </w:r>
      <w:r>
        <w:t xml:space="preserve">mô hình </w:t>
      </w:r>
      <w:r w:rsidRPr="0018426D">
        <w:t xml:space="preserve">túi </w:t>
      </w:r>
      <w:r>
        <w:t>của các</w:t>
      </w:r>
      <w:r w:rsidRPr="0018426D">
        <w:t xml:space="preserve"> từ</w:t>
      </w:r>
      <w:r>
        <w:t xml:space="preserve"> vì ngoài việc quét khung ngữ cảnh của các từ thì khung ngữ cảnh sẽ được áp dụng riêng cho từng cụm được phân ra từ đang xét, thứ tự của các cụm này không quan trọng. Ta</w:t>
      </w:r>
      <w:r w:rsidRPr="0018426D">
        <w:t xml:space="preserve"> có thể tắt hoàn toàn </w:t>
      </w:r>
      <w:r>
        <w:t>chế độ</w:t>
      </w:r>
      <w:r w:rsidRPr="0018426D">
        <w:t xml:space="preserve"> n-gram </w:t>
      </w:r>
      <w:r>
        <w:t xml:space="preserve">này </w:t>
      </w:r>
      <w:r w:rsidRPr="0018426D">
        <w:t xml:space="preserve">bằng cách đặt cả hai </w:t>
      </w:r>
      <w:r>
        <w:t xml:space="preserve">biến -minn và -maxn </w:t>
      </w:r>
      <w:r w:rsidRPr="0018426D">
        <w:t xml:space="preserve">thành 0. Điều này có thể hữu ích khi </w:t>
      </w:r>
      <w:r>
        <w:t>các từ</w:t>
      </w:r>
      <w:r w:rsidRPr="0018426D">
        <w:t xml:space="preserve"> trong mô hình của </w:t>
      </w:r>
      <w:r>
        <w:t>ta</w:t>
      </w:r>
      <w:r w:rsidRPr="0018426D">
        <w:t xml:space="preserve"> không </w:t>
      </w:r>
      <w:r>
        <w:t>phải là các</w:t>
      </w:r>
      <w:r w:rsidRPr="0018426D">
        <w:t xml:space="preserve"> từ </w:t>
      </w:r>
      <w:r>
        <w:t>dùng để biểu diễn cho các</w:t>
      </w:r>
      <w:r w:rsidRPr="0018426D">
        <w:t xml:space="preserve"> ngôn ngữ </w:t>
      </w:r>
      <w:r>
        <w:t>đặc thù</w:t>
      </w:r>
      <w:r w:rsidRPr="0018426D">
        <w:t xml:space="preserve"> và</w:t>
      </w:r>
      <w:r>
        <w:t xml:space="preserve"> trong các trường hợp này việc </w:t>
      </w:r>
      <w:r w:rsidRPr="0018426D">
        <w:t xml:space="preserve">n-gram </w:t>
      </w:r>
      <w:r>
        <w:t xml:space="preserve">các cụm </w:t>
      </w:r>
      <w:r w:rsidRPr="0018426D">
        <w:t xml:space="preserve">ký tự sẽ không có nghĩa. Trường hợp sử dụng phổ biến nhất là khi bạn sử dụng </w:t>
      </w:r>
      <w:r>
        <w:t xml:space="preserve">các </w:t>
      </w:r>
      <w:r w:rsidRPr="0018426D">
        <w:t xml:space="preserve">id </w:t>
      </w:r>
      <w:r>
        <w:t>của các</w:t>
      </w:r>
      <w:r w:rsidRPr="0018426D">
        <w:t xml:space="preserve"> từ</w:t>
      </w:r>
      <w:r>
        <w:t xml:space="preserve"> để làm đại diện thay cho từ</w:t>
      </w:r>
      <w:r w:rsidRPr="0018426D">
        <w:t>.</w:t>
      </w:r>
    </w:p>
    <w:p w14:paraId="44F2C77D" w14:textId="03DCAAE6" w:rsidR="00BE2384" w:rsidRDefault="00BE2384" w:rsidP="0045628E">
      <w:pPr>
        <w:pStyle w:val="Nidungvnbn"/>
      </w:pPr>
    </w:p>
    <w:p w14:paraId="2D0833BC" w14:textId="61FCF4FF" w:rsidR="0045628E" w:rsidRDefault="00BC3A29" w:rsidP="00BC3A29">
      <w:pPr>
        <w:pStyle w:val="Tiumccp1"/>
      </w:pPr>
      <w:r>
        <w:t>4.</w:t>
      </w:r>
      <w:r w:rsidR="00BE2384">
        <w:t>2</w:t>
      </w:r>
      <w:r>
        <w:t xml:space="preserve"> Yêu cầu về hệ thống để chạy fastText</w:t>
      </w:r>
    </w:p>
    <w:p w14:paraId="4C001C9F" w14:textId="7775D12C" w:rsidR="00BC3A29" w:rsidRDefault="00BC3A29" w:rsidP="00BC3A29">
      <w:pPr>
        <w:pStyle w:val="Nidungvnbn"/>
      </w:pPr>
      <w:r w:rsidRPr="00BC3A29">
        <w:t>fastText xây dựng trên các bản phân phối Mac OS và Linux hiện đại. Vì nó sử dụng các tính năng của C++ 11, nó yêu cầu một trình biên dịch có hỗ trợ C++ 11 tốt. Bao gồm:</w:t>
      </w:r>
    </w:p>
    <w:p w14:paraId="7DE688DB" w14:textId="22876C08" w:rsidR="006B4A56" w:rsidRDefault="006B4A56" w:rsidP="006B4A56">
      <w:pPr>
        <w:pStyle w:val="Nidungvnbn"/>
        <w:numPr>
          <w:ilvl w:val="0"/>
          <w:numId w:val="22"/>
        </w:numPr>
      </w:pPr>
      <w:r>
        <w:t>Gcc-4.6.3 hoặc các phiên bản mới hơn.</w:t>
      </w:r>
    </w:p>
    <w:p w14:paraId="113E95FB" w14:textId="1B4237CA" w:rsidR="005A2FF9" w:rsidRDefault="006B4A56" w:rsidP="002D59FB">
      <w:pPr>
        <w:pStyle w:val="Nidungvnbn"/>
        <w:numPr>
          <w:ilvl w:val="0"/>
          <w:numId w:val="22"/>
        </w:numPr>
      </w:pPr>
      <w:r>
        <w:t>Hoặc clang-3.3 hoặc các phiên bản mới hơn.</w:t>
      </w:r>
    </w:p>
    <w:p w14:paraId="73376957" w14:textId="4D021B89" w:rsidR="00BC3A29" w:rsidRDefault="00BC3A29" w:rsidP="00BC3A29">
      <w:pPr>
        <w:pStyle w:val="Tiumccp1"/>
      </w:pPr>
      <w:r>
        <w:t>4.</w:t>
      </w:r>
      <w:r w:rsidR="00BE2384">
        <w:t>3</w:t>
      </w:r>
      <w:r>
        <w:t xml:space="preserve"> Cài đặt fastText </w:t>
      </w:r>
      <w:r w:rsidR="004A5B1D">
        <w:t>để sử dụng trên</w:t>
      </w:r>
      <w:r>
        <w:t xml:space="preserve"> python</w:t>
      </w:r>
    </w:p>
    <w:p w14:paraId="645B1EE2" w14:textId="07139D54" w:rsidR="009313B2" w:rsidRDefault="004A5B1D" w:rsidP="009313B2">
      <w:pPr>
        <w:pStyle w:val="Nidungvnbn"/>
      </w:pPr>
      <w:r>
        <w:t>Sau khi ta đã tải fastText về máy như hướng dẫn ở mục 4.2 thì ta tiếp tục sẽ phải chạy một số lệnh để có thể sử dụng fastText trên python.</w:t>
      </w:r>
    </w:p>
    <w:p w14:paraId="168744C2" w14:textId="149D0BC8" w:rsidR="004A5B1D" w:rsidRDefault="004A5B1D" w:rsidP="009313B2">
      <w:pPr>
        <w:pStyle w:val="Nidungvnbn"/>
      </w:pPr>
      <w:r>
        <w:t>Ta cài đặt fastText cho python bằng lệnh:</w:t>
      </w:r>
    </w:p>
    <w:p w14:paraId="67D9C701" w14:textId="51632057" w:rsidR="004A5B1D" w:rsidRDefault="00403463" w:rsidP="004A5B1D">
      <w:pPr>
        <w:pStyle w:val="Nidungvnbn"/>
        <w:jc w:val="center"/>
      </w:pPr>
      <w:r>
        <w:rPr>
          <w:noProof/>
        </w:rPr>
        <w:drawing>
          <wp:inline distT="0" distB="0" distL="0" distR="0" wp14:anchorId="62DC84DE" wp14:editId="40E21BA1">
            <wp:extent cx="3686175" cy="2000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6175" cy="200025"/>
                    </a:xfrm>
                    <a:prstGeom prst="rect">
                      <a:avLst/>
                    </a:prstGeom>
                  </pic:spPr>
                </pic:pic>
              </a:graphicData>
            </a:graphic>
          </wp:inline>
        </w:drawing>
      </w:r>
    </w:p>
    <w:p w14:paraId="31CA45E6" w14:textId="6E955CDB" w:rsidR="00987B25" w:rsidRDefault="004A5B1D" w:rsidP="002D59FB">
      <w:pPr>
        <w:pStyle w:val="Caption"/>
        <w:numPr>
          <w:ilvl w:val="0"/>
          <w:numId w:val="24"/>
        </w:numPr>
      </w:pPr>
      <w:r>
        <w:t>Cài đặt fastText cho python</w:t>
      </w:r>
    </w:p>
    <w:p w14:paraId="64BE0048" w14:textId="3B98D514" w:rsidR="00987B25" w:rsidRDefault="002633B8" w:rsidP="009313B2">
      <w:pPr>
        <w:pStyle w:val="Nidungvnbn"/>
      </w:pPr>
      <w:r>
        <w:t>Như vậy là python đã có thể sử dụng được thư viện fastText.</w:t>
      </w:r>
    </w:p>
    <w:p w14:paraId="1FADBC91" w14:textId="582ACDE1" w:rsidR="00BC3A29" w:rsidRDefault="00BC3A29" w:rsidP="00BC3A29">
      <w:pPr>
        <w:pStyle w:val="Tiumccp1"/>
      </w:pPr>
      <w:r>
        <w:t>4.4 Xử lý biểu diễn từ bằng fastText</w:t>
      </w:r>
    </w:p>
    <w:p w14:paraId="7D290D0C" w14:textId="4A37538E" w:rsidR="00A568E6" w:rsidRDefault="00403463" w:rsidP="00A568E6">
      <w:pPr>
        <w:pStyle w:val="Nidungvnbn"/>
      </w:pPr>
      <w:r>
        <w:t>Đầu tiên ta chuẩn bị thư viện:</w:t>
      </w:r>
    </w:p>
    <w:p w14:paraId="478D4068" w14:textId="2D152D85" w:rsidR="00403463" w:rsidRDefault="00671956" w:rsidP="00671956">
      <w:pPr>
        <w:pStyle w:val="Nidungvnbn"/>
        <w:jc w:val="center"/>
      </w:pPr>
      <w:r>
        <w:rPr>
          <w:noProof/>
        </w:rPr>
        <w:lastRenderedPageBreak/>
        <w:drawing>
          <wp:inline distT="0" distB="0" distL="0" distR="0" wp14:anchorId="06A90529" wp14:editId="1D37B942">
            <wp:extent cx="1657350" cy="180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57350" cy="180975"/>
                    </a:xfrm>
                    <a:prstGeom prst="rect">
                      <a:avLst/>
                    </a:prstGeom>
                  </pic:spPr>
                </pic:pic>
              </a:graphicData>
            </a:graphic>
          </wp:inline>
        </w:drawing>
      </w:r>
    </w:p>
    <w:p w14:paraId="2080085B" w14:textId="6F968230" w:rsidR="00671956" w:rsidRDefault="00671956" w:rsidP="00671956">
      <w:pPr>
        <w:pStyle w:val="Caption"/>
        <w:numPr>
          <w:ilvl w:val="0"/>
          <w:numId w:val="24"/>
        </w:numPr>
      </w:pPr>
      <w:r>
        <w:t>Chuẩn bị thư viện fasttext</w:t>
      </w:r>
    </w:p>
    <w:p w14:paraId="62B63378" w14:textId="23286753" w:rsidR="00671956" w:rsidRDefault="00671956" w:rsidP="00A568E6">
      <w:pPr>
        <w:pStyle w:val="Nidungvnbn"/>
      </w:pPr>
      <w:r>
        <w:t>Xây dựng và huấn luyện mô hình:</w:t>
      </w:r>
    </w:p>
    <w:p w14:paraId="6010AD7F" w14:textId="57FB7F89" w:rsidR="001555F7" w:rsidRDefault="001555F7" w:rsidP="001555F7">
      <w:pPr>
        <w:pStyle w:val="Nidungvnbn"/>
        <w:jc w:val="center"/>
      </w:pPr>
      <w:r>
        <w:rPr>
          <w:noProof/>
        </w:rPr>
        <w:drawing>
          <wp:inline distT="0" distB="0" distL="0" distR="0" wp14:anchorId="63AD675D" wp14:editId="0E634530">
            <wp:extent cx="4305300" cy="190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05300" cy="190500"/>
                    </a:xfrm>
                    <a:prstGeom prst="rect">
                      <a:avLst/>
                    </a:prstGeom>
                  </pic:spPr>
                </pic:pic>
              </a:graphicData>
            </a:graphic>
          </wp:inline>
        </w:drawing>
      </w:r>
    </w:p>
    <w:p w14:paraId="665891F2" w14:textId="341EB75B" w:rsidR="001555F7" w:rsidRPr="001555F7" w:rsidRDefault="006665E7" w:rsidP="001555F7">
      <w:pPr>
        <w:pStyle w:val="Caption"/>
        <w:numPr>
          <w:ilvl w:val="0"/>
          <w:numId w:val="24"/>
        </w:numPr>
      </w:pPr>
      <w:r>
        <w:t>Xây dựng và huấn luyện mô hình biểu diễn từ</w:t>
      </w:r>
    </w:p>
    <w:p w14:paraId="538472BF" w14:textId="6FA36EDF" w:rsidR="00671956" w:rsidRDefault="00B33179" w:rsidP="001555F7">
      <w:pPr>
        <w:pStyle w:val="Nidungvnbn"/>
      </w:pPr>
      <w:r>
        <w:t>Ta thử biểu diễn 1 từ bằng fasttext:</w:t>
      </w:r>
    </w:p>
    <w:p w14:paraId="6BE159DE" w14:textId="5ECE4E1B" w:rsidR="00B33179" w:rsidRDefault="00B33179" w:rsidP="00B33179">
      <w:pPr>
        <w:pStyle w:val="Nidungvnbn"/>
        <w:jc w:val="center"/>
      </w:pPr>
      <w:r>
        <w:rPr>
          <w:noProof/>
        </w:rPr>
        <w:drawing>
          <wp:inline distT="0" distB="0" distL="0" distR="0" wp14:anchorId="2BC8C0AA" wp14:editId="4F93FF11">
            <wp:extent cx="2809875" cy="1714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09875" cy="171450"/>
                    </a:xfrm>
                    <a:prstGeom prst="rect">
                      <a:avLst/>
                    </a:prstGeom>
                  </pic:spPr>
                </pic:pic>
              </a:graphicData>
            </a:graphic>
          </wp:inline>
        </w:drawing>
      </w:r>
    </w:p>
    <w:p w14:paraId="2B973A60" w14:textId="1F073A44" w:rsidR="00B33179" w:rsidRDefault="00B33179" w:rsidP="00B33179">
      <w:pPr>
        <w:pStyle w:val="Caption"/>
        <w:numPr>
          <w:ilvl w:val="0"/>
          <w:numId w:val="24"/>
        </w:numPr>
      </w:pPr>
      <w:r>
        <w:t>Biểu diễn từ bằng fasttext</w:t>
      </w:r>
    </w:p>
    <w:p w14:paraId="2A35A447" w14:textId="63D38822" w:rsidR="00B33179" w:rsidRDefault="00B05A18" w:rsidP="001555F7">
      <w:pPr>
        <w:pStyle w:val="Nidungvnbn"/>
      </w:pPr>
      <w:r>
        <w:t>Kết quả biểu diễn của từ minh họa:</w:t>
      </w:r>
    </w:p>
    <w:p w14:paraId="451A6C2C" w14:textId="2EA7B736" w:rsidR="00B05A18" w:rsidRDefault="00051D34" w:rsidP="00051D34">
      <w:pPr>
        <w:pStyle w:val="Nidungvnbn"/>
        <w:jc w:val="center"/>
      </w:pPr>
      <w:r>
        <w:rPr>
          <w:noProof/>
        </w:rPr>
        <w:drawing>
          <wp:inline distT="0" distB="0" distL="0" distR="0" wp14:anchorId="66DA62E8" wp14:editId="63114DEC">
            <wp:extent cx="4972050" cy="24669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72050" cy="2466975"/>
                    </a:xfrm>
                    <a:prstGeom prst="rect">
                      <a:avLst/>
                    </a:prstGeom>
                  </pic:spPr>
                </pic:pic>
              </a:graphicData>
            </a:graphic>
          </wp:inline>
        </w:drawing>
      </w:r>
    </w:p>
    <w:p w14:paraId="1ACC204C" w14:textId="2B83D469" w:rsidR="00051D34" w:rsidRPr="001555F7" w:rsidRDefault="00051D34" w:rsidP="00EE56A0">
      <w:pPr>
        <w:pStyle w:val="Caption"/>
        <w:numPr>
          <w:ilvl w:val="0"/>
          <w:numId w:val="24"/>
        </w:numPr>
      </w:pPr>
      <w:r>
        <w:t>Kết quả của biểu diễn từ</w:t>
      </w:r>
    </w:p>
    <w:p w14:paraId="67243DD6" w14:textId="77A4AC49" w:rsidR="00BC3A29" w:rsidRDefault="00BC3A29" w:rsidP="00BC3A29">
      <w:pPr>
        <w:pStyle w:val="Tiumccp1"/>
      </w:pPr>
      <w:r>
        <w:t xml:space="preserve">4.5 </w:t>
      </w:r>
      <w:r w:rsidR="00120A75">
        <w:t>Ứng dụng</w:t>
      </w:r>
    </w:p>
    <w:p w14:paraId="10D40CBB" w14:textId="77777777" w:rsidR="00EE56A0" w:rsidRPr="00EB2A73" w:rsidRDefault="00EE56A0" w:rsidP="00EE56A0">
      <w:pPr>
        <w:pStyle w:val="Nidungvnbn"/>
      </w:pPr>
    </w:p>
    <w:p w14:paraId="219F0FE3" w14:textId="7C599A84" w:rsidR="004E118F" w:rsidRDefault="004E118F" w:rsidP="004E118F">
      <w:pPr>
        <w:pStyle w:val="Chng"/>
        <w:jc w:val="center"/>
      </w:pPr>
      <w:bookmarkStart w:id="5" w:name="_Toc38785937"/>
      <w:r>
        <w:t>TÀI LIỆU THAM KHẢO</w:t>
      </w:r>
      <w:bookmarkEnd w:id="5"/>
    </w:p>
    <w:p w14:paraId="6E3137E7" w14:textId="77777777" w:rsidR="00430DDA" w:rsidRPr="007939BE" w:rsidRDefault="007939BE" w:rsidP="007939BE">
      <w:pPr>
        <w:rPr>
          <w:b/>
          <w:sz w:val="26"/>
          <w:szCs w:val="26"/>
          <w:lang w:val="vi-VN"/>
        </w:rPr>
      </w:pPr>
      <w:r w:rsidRPr="007939BE">
        <w:rPr>
          <w:b/>
          <w:sz w:val="26"/>
          <w:szCs w:val="26"/>
          <w:lang w:val="vi-VN"/>
        </w:rPr>
        <w:t>Tiếng Anh:</w:t>
      </w:r>
    </w:p>
    <w:p w14:paraId="61FBA1CE" w14:textId="2C0750C3" w:rsidR="00C9564E" w:rsidRPr="00C9564E" w:rsidRDefault="00A65FA0" w:rsidP="00C9564E">
      <w:pPr>
        <w:pStyle w:val="Reference"/>
      </w:pPr>
      <w:r>
        <w:t>Karen Simonyan</w:t>
      </w:r>
      <w:r w:rsidR="00C9564E" w:rsidRPr="00C9564E">
        <w:t xml:space="preserve">, </w:t>
      </w:r>
      <w:r>
        <w:t>Andrew Zisserman</w:t>
      </w:r>
      <w:r w:rsidR="00C9564E" w:rsidRPr="00C9564E">
        <w:t xml:space="preserve">, </w:t>
      </w:r>
      <w:r w:rsidR="008152F5">
        <w:t>2015</w:t>
      </w:r>
      <w:r w:rsidR="00C9564E" w:rsidRPr="00C9564E">
        <w:t xml:space="preserve">, </w:t>
      </w:r>
      <w:r w:rsidR="007623A2">
        <w:t>Very Deep Convolutional Networks For Large-Scale Image Recognition</w:t>
      </w:r>
      <w:r w:rsidR="00C9564E" w:rsidRPr="00C9564E">
        <w:t>.</w:t>
      </w:r>
    </w:p>
    <w:p w14:paraId="5FAFFA67" w14:textId="7CE8A60F" w:rsidR="006C30C8" w:rsidRPr="00995587" w:rsidRDefault="001C297A" w:rsidP="00995587">
      <w:pPr>
        <w:pStyle w:val="Reference"/>
        <w:rPr>
          <w:lang w:val="vi-VN"/>
        </w:rPr>
      </w:pPr>
      <w:hyperlink r:id="rId19" w:anchor="Derivation-of-Cost-Function" w:history="1">
        <w:r w:rsidR="00E75D12">
          <w:rPr>
            <w:rStyle w:val="Hyperlink"/>
            <w:color w:val="auto"/>
            <w:u w:val="none"/>
          </w:rPr>
          <w:t>Hongling</w:t>
        </w:r>
      </w:hyperlink>
      <w:r w:rsidR="00E75D12">
        <w:rPr>
          <w:rStyle w:val="Hyperlink"/>
          <w:color w:val="auto"/>
          <w:u w:val="none"/>
        </w:rPr>
        <w:t xml:space="preserve"> Chen, Chen Haoyu, 2019, Face Recognition Algorithm Based on VGG Network Model and SVM.</w:t>
      </w:r>
    </w:p>
    <w:sectPr w:rsidR="006C30C8" w:rsidRPr="00995587" w:rsidSect="00FE33D3">
      <w:headerReference w:type="default" r:id="rId20"/>
      <w:type w:val="continuous"/>
      <w:pgSz w:w="11907" w:h="16839"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2B2852" w14:textId="77777777" w:rsidR="0095539A" w:rsidRDefault="0095539A" w:rsidP="00453AB1">
      <w:r>
        <w:separator/>
      </w:r>
    </w:p>
  </w:endnote>
  <w:endnote w:type="continuationSeparator" w:id="0">
    <w:p w14:paraId="7CC34712" w14:textId="77777777" w:rsidR="0095539A" w:rsidRDefault="0095539A"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DD2AA4" w14:textId="77777777" w:rsidR="0095539A" w:rsidRDefault="0095539A" w:rsidP="00453AB1">
      <w:r>
        <w:separator/>
      </w:r>
    </w:p>
  </w:footnote>
  <w:footnote w:type="continuationSeparator" w:id="0">
    <w:p w14:paraId="3B6C517F" w14:textId="77777777" w:rsidR="0095539A" w:rsidRDefault="0095539A"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78C27C" w14:textId="77777777" w:rsidR="001C297A" w:rsidRDefault="001C297A">
    <w:pPr>
      <w:pStyle w:val="Header"/>
      <w:jc w:val="center"/>
    </w:pPr>
  </w:p>
  <w:p w14:paraId="15C9DD20" w14:textId="77777777" w:rsidR="001C297A" w:rsidRDefault="001C297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14:paraId="117A0D46" w14:textId="359F0765" w:rsidR="001C297A" w:rsidRDefault="001C297A">
        <w:pPr>
          <w:pStyle w:val="Header"/>
          <w:jc w:val="center"/>
        </w:pPr>
        <w:r>
          <w:fldChar w:fldCharType="begin"/>
        </w:r>
        <w:r>
          <w:instrText xml:space="preserve"> PAGE   \* MERGEFORMAT </w:instrText>
        </w:r>
        <w:r>
          <w:fldChar w:fldCharType="separate"/>
        </w:r>
        <w:r w:rsidR="00A61C3D">
          <w:rPr>
            <w:noProof/>
          </w:rPr>
          <w:t>ii</w:t>
        </w:r>
        <w:r>
          <w:rPr>
            <w:noProof/>
          </w:rPr>
          <w:fldChar w:fldCharType="end"/>
        </w:r>
      </w:p>
    </w:sdtContent>
  </w:sdt>
  <w:p w14:paraId="125BF034" w14:textId="77777777" w:rsidR="001C297A" w:rsidRDefault="001C297A">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E23AD8" w14:textId="181E5E3A" w:rsidR="001C297A" w:rsidRDefault="001C297A">
    <w:pPr>
      <w:pStyle w:val="Header"/>
      <w:jc w:val="center"/>
    </w:pPr>
    <w:r>
      <w:fldChar w:fldCharType="begin"/>
    </w:r>
    <w:r>
      <w:instrText xml:space="preserve"> PAGE   \* MERGEFORMAT </w:instrText>
    </w:r>
    <w:r>
      <w:fldChar w:fldCharType="separate"/>
    </w:r>
    <w:r w:rsidR="00A61C3D">
      <w:rPr>
        <w:noProof/>
      </w:rPr>
      <w:t>14</w:t>
    </w:r>
    <w:r>
      <w:rPr>
        <w:noProof/>
      </w:rPr>
      <w:fldChar w:fldCharType="end"/>
    </w:r>
  </w:p>
  <w:p w14:paraId="3FF85E3D" w14:textId="77777777" w:rsidR="001C297A" w:rsidRDefault="001C297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22BFE"/>
    <w:multiLevelType w:val="hybridMultilevel"/>
    <w:tmpl w:val="F90A89C4"/>
    <w:lvl w:ilvl="0" w:tplc="3BC2D2D2">
      <w:start w:val="1"/>
      <w:numFmt w:val="decimal"/>
      <w:lvlText w:val="Hình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A52F6"/>
    <w:multiLevelType w:val="hybridMultilevel"/>
    <w:tmpl w:val="D8F0EF08"/>
    <w:lvl w:ilvl="0" w:tplc="A75E3C84">
      <w:start w:val="1"/>
      <w:numFmt w:val="decimal"/>
      <w:pStyle w:val="Reference"/>
      <w:lvlText w:val="[%1] "/>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60E21"/>
    <w:multiLevelType w:val="hybridMultilevel"/>
    <w:tmpl w:val="9A1833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243BCA"/>
    <w:multiLevelType w:val="hybridMultilevel"/>
    <w:tmpl w:val="F968B1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006B88"/>
    <w:multiLevelType w:val="multilevel"/>
    <w:tmpl w:val="1C122A4A"/>
    <w:lvl w:ilvl="0">
      <w:start w:val="3"/>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5" w15:restartNumberingAfterBreak="0">
    <w:nsid w:val="1D5329CD"/>
    <w:multiLevelType w:val="hybridMultilevel"/>
    <w:tmpl w:val="4B7078A2"/>
    <w:lvl w:ilvl="0" w:tplc="EAF2092C">
      <w:start w:val="1"/>
      <w:numFmt w:val="decimal"/>
      <w:lvlText w:val="Hình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0F7A87"/>
    <w:multiLevelType w:val="hybridMultilevel"/>
    <w:tmpl w:val="D02A96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16A1CD8"/>
    <w:multiLevelType w:val="hybridMultilevel"/>
    <w:tmpl w:val="6F5A6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47D7A00"/>
    <w:multiLevelType w:val="hybridMultilevel"/>
    <w:tmpl w:val="B4A22B46"/>
    <w:lvl w:ilvl="0" w:tplc="4F76C982">
      <w:start w:val="1"/>
      <w:numFmt w:val="decimal"/>
      <w:lvlText w:val="Hình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420BA2"/>
    <w:multiLevelType w:val="hybridMultilevel"/>
    <w:tmpl w:val="BD1C8718"/>
    <w:lvl w:ilvl="0" w:tplc="3BC2D2D2">
      <w:start w:val="1"/>
      <w:numFmt w:val="decimal"/>
      <w:lvlText w:val="Hình 4.%1."/>
      <w:lvlJc w:val="left"/>
      <w:pPr>
        <w:ind w:left="1440" w:hanging="360"/>
      </w:pPr>
      <w:rPr>
        <w:rFonts w:hint="default"/>
      </w:rPr>
    </w:lvl>
    <w:lvl w:ilvl="1" w:tplc="3BC2D2D2">
      <w:start w:val="1"/>
      <w:numFmt w:val="decimal"/>
      <w:lvlText w:val="Hình 4.%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3E05DB"/>
    <w:multiLevelType w:val="hybridMultilevel"/>
    <w:tmpl w:val="065C71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D125523"/>
    <w:multiLevelType w:val="hybridMultilevel"/>
    <w:tmpl w:val="995627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1EF55C9"/>
    <w:multiLevelType w:val="hybridMultilevel"/>
    <w:tmpl w:val="9288F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33F4755"/>
    <w:multiLevelType w:val="hybridMultilevel"/>
    <w:tmpl w:val="7ABE4F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58626BC"/>
    <w:multiLevelType w:val="hybridMultilevel"/>
    <w:tmpl w:val="61486396"/>
    <w:lvl w:ilvl="0" w:tplc="8C0C251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215B34"/>
    <w:multiLevelType w:val="multilevel"/>
    <w:tmpl w:val="61289A7A"/>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FEB5BA0"/>
    <w:multiLevelType w:val="hybridMultilevel"/>
    <w:tmpl w:val="CA1AF7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2336C1C"/>
    <w:multiLevelType w:val="hybridMultilevel"/>
    <w:tmpl w:val="95321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24172FD"/>
    <w:multiLevelType w:val="hybridMultilevel"/>
    <w:tmpl w:val="5978C7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4B93C7B"/>
    <w:multiLevelType w:val="hybridMultilevel"/>
    <w:tmpl w:val="1AE8B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A765FAA"/>
    <w:multiLevelType w:val="hybridMultilevel"/>
    <w:tmpl w:val="8708A484"/>
    <w:lvl w:ilvl="0" w:tplc="8C0C251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FE4D82"/>
    <w:multiLevelType w:val="hybridMultilevel"/>
    <w:tmpl w:val="7EB8B688"/>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20608E"/>
    <w:multiLevelType w:val="hybridMultilevel"/>
    <w:tmpl w:val="CEF41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7A7317E"/>
    <w:multiLevelType w:val="hybridMultilevel"/>
    <w:tmpl w:val="BE8221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8C402F9"/>
    <w:multiLevelType w:val="hybridMultilevel"/>
    <w:tmpl w:val="832CD31A"/>
    <w:lvl w:ilvl="0" w:tplc="EAF2092C">
      <w:start w:val="1"/>
      <w:numFmt w:val="decimal"/>
      <w:lvlText w:val="Hình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E42F90"/>
    <w:multiLevelType w:val="hybridMultilevel"/>
    <w:tmpl w:val="ABCAF8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AC37AAB"/>
    <w:multiLevelType w:val="hybridMultilevel"/>
    <w:tmpl w:val="1C126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E4A6E37"/>
    <w:multiLevelType w:val="hybridMultilevel"/>
    <w:tmpl w:val="17A0A000"/>
    <w:lvl w:ilvl="0" w:tplc="EAF2092C">
      <w:start w:val="1"/>
      <w:numFmt w:val="decimal"/>
      <w:lvlText w:val="Hình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E75115"/>
    <w:multiLevelType w:val="hybridMultilevel"/>
    <w:tmpl w:val="CD389A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240413B"/>
    <w:multiLevelType w:val="multilevel"/>
    <w:tmpl w:val="701413A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74D3212D"/>
    <w:multiLevelType w:val="multilevel"/>
    <w:tmpl w:val="012EC26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7DA20AAE"/>
    <w:multiLevelType w:val="hybridMultilevel"/>
    <w:tmpl w:val="E8B60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0"/>
  </w:num>
  <w:num w:numId="3">
    <w:abstractNumId w:val="19"/>
  </w:num>
  <w:num w:numId="4">
    <w:abstractNumId w:val="28"/>
  </w:num>
  <w:num w:numId="5">
    <w:abstractNumId w:val="7"/>
  </w:num>
  <w:num w:numId="6">
    <w:abstractNumId w:val="26"/>
  </w:num>
  <w:num w:numId="7">
    <w:abstractNumId w:val="17"/>
  </w:num>
  <w:num w:numId="8">
    <w:abstractNumId w:val="21"/>
  </w:num>
  <w:num w:numId="9">
    <w:abstractNumId w:val="11"/>
  </w:num>
  <w:num w:numId="10">
    <w:abstractNumId w:val="12"/>
  </w:num>
  <w:num w:numId="11">
    <w:abstractNumId w:val="24"/>
  </w:num>
  <w:num w:numId="12">
    <w:abstractNumId w:val="18"/>
  </w:num>
  <w:num w:numId="13">
    <w:abstractNumId w:val="3"/>
  </w:num>
  <w:num w:numId="14">
    <w:abstractNumId w:val="8"/>
  </w:num>
  <w:num w:numId="15">
    <w:abstractNumId w:val="10"/>
  </w:num>
  <w:num w:numId="16">
    <w:abstractNumId w:val="5"/>
  </w:num>
  <w:num w:numId="17">
    <w:abstractNumId w:val="25"/>
  </w:num>
  <w:num w:numId="18">
    <w:abstractNumId w:val="23"/>
  </w:num>
  <w:num w:numId="19">
    <w:abstractNumId w:val="29"/>
  </w:num>
  <w:num w:numId="20">
    <w:abstractNumId w:val="16"/>
  </w:num>
  <w:num w:numId="21">
    <w:abstractNumId w:val="6"/>
  </w:num>
  <w:num w:numId="22">
    <w:abstractNumId w:val="31"/>
  </w:num>
  <w:num w:numId="23">
    <w:abstractNumId w:val="9"/>
  </w:num>
  <w:num w:numId="24">
    <w:abstractNumId w:val="0"/>
  </w:num>
  <w:num w:numId="25">
    <w:abstractNumId w:val="13"/>
  </w:num>
  <w:num w:numId="26">
    <w:abstractNumId w:val="2"/>
  </w:num>
  <w:num w:numId="27">
    <w:abstractNumId w:val="22"/>
  </w:num>
  <w:num w:numId="28">
    <w:abstractNumId w:val="27"/>
  </w:num>
  <w:num w:numId="29">
    <w:abstractNumId w:val="4"/>
  </w:num>
  <w:num w:numId="30">
    <w:abstractNumId w:val="14"/>
  </w:num>
  <w:num w:numId="31">
    <w:abstractNumId w:val="20"/>
  </w:num>
  <w:num w:numId="32">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ttachedTemplate r:id="rId1"/>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E82"/>
    <w:rsid w:val="00000173"/>
    <w:rsid w:val="00000FCE"/>
    <w:rsid w:val="00001864"/>
    <w:rsid w:val="000022CD"/>
    <w:rsid w:val="000026C9"/>
    <w:rsid w:val="000027DA"/>
    <w:rsid w:val="00002F11"/>
    <w:rsid w:val="00003047"/>
    <w:rsid w:val="00005441"/>
    <w:rsid w:val="000073D3"/>
    <w:rsid w:val="00010601"/>
    <w:rsid w:val="0001177F"/>
    <w:rsid w:val="00012141"/>
    <w:rsid w:val="000128DA"/>
    <w:rsid w:val="00012FCF"/>
    <w:rsid w:val="00013AB5"/>
    <w:rsid w:val="000149C4"/>
    <w:rsid w:val="00017401"/>
    <w:rsid w:val="00017780"/>
    <w:rsid w:val="0002312C"/>
    <w:rsid w:val="0002427F"/>
    <w:rsid w:val="0002429F"/>
    <w:rsid w:val="00024496"/>
    <w:rsid w:val="00024B48"/>
    <w:rsid w:val="0002638A"/>
    <w:rsid w:val="00026A8A"/>
    <w:rsid w:val="000279A5"/>
    <w:rsid w:val="00031249"/>
    <w:rsid w:val="00031655"/>
    <w:rsid w:val="00031FC9"/>
    <w:rsid w:val="0003286D"/>
    <w:rsid w:val="0003502C"/>
    <w:rsid w:val="00035597"/>
    <w:rsid w:val="00042344"/>
    <w:rsid w:val="00050323"/>
    <w:rsid w:val="0005040D"/>
    <w:rsid w:val="00050D7A"/>
    <w:rsid w:val="00051D34"/>
    <w:rsid w:val="00053424"/>
    <w:rsid w:val="0005383F"/>
    <w:rsid w:val="000544EF"/>
    <w:rsid w:val="00055059"/>
    <w:rsid w:val="0005548E"/>
    <w:rsid w:val="00055704"/>
    <w:rsid w:val="00055C3C"/>
    <w:rsid w:val="00057798"/>
    <w:rsid w:val="00063543"/>
    <w:rsid w:val="00064BF1"/>
    <w:rsid w:val="00065616"/>
    <w:rsid w:val="00065B87"/>
    <w:rsid w:val="00066E52"/>
    <w:rsid w:val="00070428"/>
    <w:rsid w:val="00071945"/>
    <w:rsid w:val="0007412E"/>
    <w:rsid w:val="000753EF"/>
    <w:rsid w:val="00076FBA"/>
    <w:rsid w:val="00077235"/>
    <w:rsid w:val="00077389"/>
    <w:rsid w:val="000820D8"/>
    <w:rsid w:val="00082887"/>
    <w:rsid w:val="00083534"/>
    <w:rsid w:val="00085BF4"/>
    <w:rsid w:val="00087C91"/>
    <w:rsid w:val="000905D7"/>
    <w:rsid w:val="00091EFA"/>
    <w:rsid w:val="000929C8"/>
    <w:rsid w:val="00092CF3"/>
    <w:rsid w:val="000949D2"/>
    <w:rsid w:val="00094D7E"/>
    <w:rsid w:val="000977CA"/>
    <w:rsid w:val="000A08E4"/>
    <w:rsid w:val="000A13F2"/>
    <w:rsid w:val="000A1AED"/>
    <w:rsid w:val="000A1DCC"/>
    <w:rsid w:val="000A21A6"/>
    <w:rsid w:val="000A21DE"/>
    <w:rsid w:val="000A3489"/>
    <w:rsid w:val="000A3A92"/>
    <w:rsid w:val="000A636F"/>
    <w:rsid w:val="000A6837"/>
    <w:rsid w:val="000A74DD"/>
    <w:rsid w:val="000A7EAC"/>
    <w:rsid w:val="000B15BC"/>
    <w:rsid w:val="000B2126"/>
    <w:rsid w:val="000B27FA"/>
    <w:rsid w:val="000B2B00"/>
    <w:rsid w:val="000B4A76"/>
    <w:rsid w:val="000B4AE8"/>
    <w:rsid w:val="000B74DD"/>
    <w:rsid w:val="000C01E2"/>
    <w:rsid w:val="000C08CF"/>
    <w:rsid w:val="000C214A"/>
    <w:rsid w:val="000C3C20"/>
    <w:rsid w:val="000C40B5"/>
    <w:rsid w:val="000C5125"/>
    <w:rsid w:val="000C5D8F"/>
    <w:rsid w:val="000D011C"/>
    <w:rsid w:val="000D1EC8"/>
    <w:rsid w:val="000E0BD6"/>
    <w:rsid w:val="000E19EE"/>
    <w:rsid w:val="000E36D0"/>
    <w:rsid w:val="000E3A1B"/>
    <w:rsid w:val="000E3B05"/>
    <w:rsid w:val="000E4B0A"/>
    <w:rsid w:val="000E5BC2"/>
    <w:rsid w:val="000E6CF6"/>
    <w:rsid w:val="000E7A6F"/>
    <w:rsid w:val="000F11DB"/>
    <w:rsid w:val="000F2197"/>
    <w:rsid w:val="000F33C4"/>
    <w:rsid w:val="000F3AE5"/>
    <w:rsid w:val="000F59D3"/>
    <w:rsid w:val="000F7AC4"/>
    <w:rsid w:val="0010074D"/>
    <w:rsid w:val="00101E8C"/>
    <w:rsid w:val="001124C2"/>
    <w:rsid w:val="001132D5"/>
    <w:rsid w:val="0011333D"/>
    <w:rsid w:val="00113943"/>
    <w:rsid w:val="001208E1"/>
    <w:rsid w:val="00120A40"/>
    <w:rsid w:val="00120A75"/>
    <w:rsid w:val="00121105"/>
    <w:rsid w:val="00122377"/>
    <w:rsid w:val="001244B2"/>
    <w:rsid w:val="00126046"/>
    <w:rsid w:val="001272A8"/>
    <w:rsid w:val="00131E17"/>
    <w:rsid w:val="001332BD"/>
    <w:rsid w:val="0013494F"/>
    <w:rsid w:val="0013619A"/>
    <w:rsid w:val="001361EC"/>
    <w:rsid w:val="00136269"/>
    <w:rsid w:val="00142590"/>
    <w:rsid w:val="001430AA"/>
    <w:rsid w:val="0014350A"/>
    <w:rsid w:val="00143904"/>
    <w:rsid w:val="00147430"/>
    <w:rsid w:val="00147ECC"/>
    <w:rsid w:val="001507BF"/>
    <w:rsid w:val="0015101F"/>
    <w:rsid w:val="001517A3"/>
    <w:rsid w:val="00151AA1"/>
    <w:rsid w:val="001528D7"/>
    <w:rsid w:val="00154A34"/>
    <w:rsid w:val="001555F7"/>
    <w:rsid w:val="00156666"/>
    <w:rsid w:val="00156E3E"/>
    <w:rsid w:val="00160981"/>
    <w:rsid w:val="00160E0B"/>
    <w:rsid w:val="00162229"/>
    <w:rsid w:val="001643CC"/>
    <w:rsid w:val="00165CE8"/>
    <w:rsid w:val="00166B0D"/>
    <w:rsid w:val="0016752E"/>
    <w:rsid w:val="0017293D"/>
    <w:rsid w:val="0017564F"/>
    <w:rsid w:val="00176345"/>
    <w:rsid w:val="00181294"/>
    <w:rsid w:val="0018197E"/>
    <w:rsid w:val="00182684"/>
    <w:rsid w:val="00182FA3"/>
    <w:rsid w:val="00184640"/>
    <w:rsid w:val="00184CDB"/>
    <w:rsid w:val="0018507E"/>
    <w:rsid w:val="00186AE7"/>
    <w:rsid w:val="001872A6"/>
    <w:rsid w:val="00187D6E"/>
    <w:rsid w:val="0019101E"/>
    <w:rsid w:val="001922B2"/>
    <w:rsid w:val="0019358C"/>
    <w:rsid w:val="001954CF"/>
    <w:rsid w:val="001956C6"/>
    <w:rsid w:val="001957D1"/>
    <w:rsid w:val="00195949"/>
    <w:rsid w:val="0019599A"/>
    <w:rsid w:val="00195F4A"/>
    <w:rsid w:val="001966DB"/>
    <w:rsid w:val="00196A4E"/>
    <w:rsid w:val="00196CAE"/>
    <w:rsid w:val="00196D4F"/>
    <w:rsid w:val="001970B8"/>
    <w:rsid w:val="00197EB7"/>
    <w:rsid w:val="001A0337"/>
    <w:rsid w:val="001A307C"/>
    <w:rsid w:val="001A4A69"/>
    <w:rsid w:val="001A5663"/>
    <w:rsid w:val="001A61EB"/>
    <w:rsid w:val="001A79F7"/>
    <w:rsid w:val="001B34E6"/>
    <w:rsid w:val="001B40A8"/>
    <w:rsid w:val="001B46C6"/>
    <w:rsid w:val="001B495D"/>
    <w:rsid w:val="001B7BE6"/>
    <w:rsid w:val="001C0BAD"/>
    <w:rsid w:val="001C1463"/>
    <w:rsid w:val="001C297A"/>
    <w:rsid w:val="001C3429"/>
    <w:rsid w:val="001C4150"/>
    <w:rsid w:val="001C49E9"/>
    <w:rsid w:val="001D2D7B"/>
    <w:rsid w:val="001D5B65"/>
    <w:rsid w:val="001D5DDB"/>
    <w:rsid w:val="001D5F90"/>
    <w:rsid w:val="001D788D"/>
    <w:rsid w:val="001E10C7"/>
    <w:rsid w:val="001E1B89"/>
    <w:rsid w:val="001E2265"/>
    <w:rsid w:val="001E77B6"/>
    <w:rsid w:val="001E7B4D"/>
    <w:rsid w:val="001F2A82"/>
    <w:rsid w:val="001F3A3F"/>
    <w:rsid w:val="001F44D2"/>
    <w:rsid w:val="001F4DD6"/>
    <w:rsid w:val="001F5B95"/>
    <w:rsid w:val="001F62D4"/>
    <w:rsid w:val="001F63D4"/>
    <w:rsid w:val="001F6E82"/>
    <w:rsid w:val="001F71AD"/>
    <w:rsid w:val="001F731C"/>
    <w:rsid w:val="002014FC"/>
    <w:rsid w:val="00201623"/>
    <w:rsid w:val="002030F5"/>
    <w:rsid w:val="0020373E"/>
    <w:rsid w:val="00204677"/>
    <w:rsid w:val="00207ABE"/>
    <w:rsid w:val="00207DC2"/>
    <w:rsid w:val="002125D4"/>
    <w:rsid w:val="00212733"/>
    <w:rsid w:val="002128F6"/>
    <w:rsid w:val="002137E3"/>
    <w:rsid w:val="00213EAE"/>
    <w:rsid w:val="00215132"/>
    <w:rsid w:val="00215FAA"/>
    <w:rsid w:val="00216D4C"/>
    <w:rsid w:val="00217855"/>
    <w:rsid w:val="00217ABD"/>
    <w:rsid w:val="0022090B"/>
    <w:rsid w:val="00221110"/>
    <w:rsid w:val="0022327E"/>
    <w:rsid w:val="00225E4A"/>
    <w:rsid w:val="00226280"/>
    <w:rsid w:val="002265BD"/>
    <w:rsid w:val="002274C0"/>
    <w:rsid w:val="00230A7F"/>
    <w:rsid w:val="0023226E"/>
    <w:rsid w:val="0023470C"/>
    <w:rsid w:val="00236C22"/>
    <w:rsid w:val="0024215E"/>
    <w:rsid w:val="00243268"/>
    <w:rsid w:val="00243BA8"/>
    <w:rsid w:val="00246D72"/>
    <w:rsid w:val="00247E22"/>
    <w:rsid w:val="002515CA"/>
    <w:rsid w:val="00252F26"/>
    <w:rsid w:val="00254844"/>
    <w:rsid w:val="00260164"/>
    <w:rsid w:val="00261B2E"/>
    <w:rsid w:val="002627C7"/>
    <w:rsid w:val="00262F67"/>
    <w:rsid w:val="002633B8"/>
    <w:rsid w:val="00263BC8"/>
    <w:rsid w:val="00270AB2"/>
    <w:rsid w:val="002721F6"/>
    <w:rsid w:val="00274460"/>
    <w:rsid w:val="002759C5"/>
    <w:rsid w:val="002775BA"/>
    <w:rsid w:val="00283CD6"/>
    <w:rsid w:val="002865F3"/>
    <w:rsid w:val="00286B56"/>
    <w:rsid w:val="002873C4"/>
    <w:rsid w:val="00291721"/>
    <w:rsid w:val="00291FC0"/>
    <w:rsid w:val="0029296A"/>
    <w:rsid w:val="00292E13"/>
    <w:rsid w:val="002934FE"/>
    <w:rsid w:val="002936C1"/>
    <w:rsid w:val="00294F16"/>
    <w:rsid w:val="00295A9C"/>
    <w:rsid w:val="002967E8"/>
    <w:rsid w:val="002A093F"/>
    <w:rsid w:val="002A106D"/>
    <w:rsid w:val="002A1AB7"/>
    <w:rsid w:val="002A1ABE"/>
    <w:rsid w:val="002A51F6"/>
    <w:rsid w:val="002A5638"/>
    <w:rsid w:val="002A68D8"/>
    <w:rsid w:val="002A7494"/>
    <w:rsid w:val="002B39EA"/>
    <w:rsid w:val="002B68A6"/>
    <w:rsid w:val="002B69EE"/>
    <w:rsid w:val="002C0F64"/>
    <w:rsid w:val="002C5B6E"/>
    <w:rsid w:val="002C7BE2"/>
    <w:rsid w:val="002D0066"/>
    <w:rsid w:val="002D1C36"/>
    <w:rsid w:val="002D1D6A"/>
    <w:rsid w:val="002D1DE8"/>
    <w:rsid w:val="002D368C"/>
    <w:rsid w:val="002D3B45"/>
    <w:rsid w:val="002D3D58"/>
    <w:rsid w:val="002D47ED"/>
    <w:rsid w:val="002D4EC3"/>
    <w:rsid w:val="002D5744"/>
    <w:rsid w:val="002D59FB"/>
    <w:rsid w:val="002D69B5"/>
    <w:rsid w:val="002D781A"/>
    <w:rsid w:val="002D796D"/>
    <w:rsid w:val="002E017C"/>
    <w:rsid w:val="002E1225"/>
    <w:rsid w:val="002E135E"/>
    <w:rsid w:val="002E2170"/>
    <w:rsid w:val="002E413B"/>
    <w:rsid w:val="002E4934"/>
    <w:rsid w:val="002E4B0A"/>
    <w:rsid w:val="002E5754"/>
    <w:rsid w:val="002F0AAD"/>
    <w:rsid w:val="002F13A1"/>
    <w:rsid w:val="002F2A06"/>
    <w:rsid w:val="002F3D8A"/>
    <w:rsid w:val="002F6393"/>
    <w:rsid w:val="002F6550"/>
    <w:rsid w:val="00300F22"/>
    <w:rsid w:val="00300F7F"/>
    <w:rsid w:val="0030199F"/>
    <w:rsid w:val="00310089"/>
    <w:rsid w:val="003101EE"/>
    <w:rsid w:val="003114B7"/>
    <w:rsid w:val="00313162"/>
    <w:rsid w:val="0031401F"/>
    <w:rsid w:val="00314357"/>
    <w:rsid w:val="00314974"/>
    <w:rsid w:val="00315F42"/>
    <w:rsid w:val="00316DE0"/>
    <w:rsid w:val="003218FF"/>
    <w:rsid w:val="00323585"/>
    <w:rsid w:val="003235DE"/>
    <w:rsid w:val="00323A1B"/>
    <w:rsid w:val="00323D88"/>
    <w:rsid w:val="00324EB7"/>
    <w:rsid w:val="003257FB"/>
    <w:rsid w:val="00325B7D"/>
    <w:rsid w:val="00325F1D"/>
    <w:rsid w:val="0032660B"/>
    <w:rsid w:val="00330CA5"/>
    <w:rsid w:val="00332CD1"/>
    <w:rsid w:val="00332D8D"/>
    <w:rsid w:val="00334DD7"/>
    <w:rsid w:val="00335A25"/>
    <w:rsid w:val="0034151A"/>
    <w:rsid w:val="0034795C"/>
    <w:rsid w:val="00347B18"/>
    <w:rsid w:val="00347CFE"/>
    <w:rsid w:val="003525A8"/>
    <w:rsid w:val="00352ECF"/>
    <w:rsid w:val="00353492"/>
    <w:rsid w:val="00355D2C"/>
    <w:rsid w:val="00356BA3"/>
    <w:rsid w:val="00356CF3"/>
    <w:rsid w:val="00357705"/>
    <w:rsid w:val="00357D5F"/>
    <w:rsid w:val="00360337"/>
    <w:rsid w:val="003608C9"/>
    <w:rsid w:val="00360AB5"/>
    <w:rsid w:val="00360AC8"/>
    <w:rsid w:val="00360D3C"/>
    <w:rsid w:val="0036108A"/>
    <w:rsid w:val="00363905"/>
    <w:rsid w:val="0036408C"/>
    <w:rsid w:val="00367718"/>
    <w:rsid w:val="00367CA4"/>
    <w:rsid w:val="00371A68"/>
    <w:rsid w:val="00371DF7"/>
    <w:rsid w:val="00372FCE"/>
    <w:rsid w:val="003759E8"/>
    <w:rsid w:val="003766D3"/>
    <w:rsid w:val="00376938"/>
    <w:rsid w:val="00377D26"/>
    <w:rsid w:val="003808C7"/>
    <w:rsid w:val="003824A6"/>
    <w:rsid w:val="003836C5"/>
    <w:rsid w:val="003847DF"/>
    <w:rsid w:val="0039099D"/>
    <w:rsid w:val="00393D3A"/>
    <w:rsid w:val="00393F04"/>
    <w:rsid w:val="003955FB"/>
    <w:rsid w:val="00396CE3"/>
    <w:rsid w:val="0039785D"/>
    <w:rsid w:val="003A11D3"/>
    <w:rsid w:val="003A1378"/>
    <w:rsid w:val="003A1ED9"/>
    <w:rsid w:val="003A3696"/>
    <w:rsid w:val="003A3F5C"/>
    <w:rsid w:val="003A4467"/>
    <w:rsid w:val="003A50F6"/>
    <w:rsid w:val="003A7D15"/>
    <w:rsid w:val="003B4867"/>
    <w:rsid w:val="003B5C9D"/>
    <w:rsid w:val="003B62C7"/>
    <w:rsid w:val="003B7DE5"/>
    <w:rsid w:val="003C05E3"/>
    <w:rsid w:val="003C08BF"/>
    <w:rsid w:val="003C20B2"/>
    <w:rsid w:val="003C2C4B"/>
    <w:rsid w:val="003C3B0E"/>
    <w:rsid w:val="003C523D"/>
    <w:rsid w:val="003C739D"/>
    <w:rsid w:val="003D057E"/>
    <w:rsid w:val="003D266A"/>
    <w:rsid w:val="003D3428"/>
    <w:rsid w:val="003D44FC"/>
    <w:rsid w:val="003D555C"/>
    <w:rsid w:val="003D55B8"/>
    <w:rsid w:val="003D5BEE"/>
    <w:rsid w:val="003D5E52"/>
    <w:rsid w:val="003D7AB5"/>
    <w:rsid w:val="003E02F4"/>
    <w:rsid w:val="003E0BA0"/>
    <w:rsid w:val="003E325E"/>
    <w:rsid w:val="003E3B93"/>
    <w:rsid w:val="003E5CD9"/>
    <w:rsid w:val="003E5E86"/>
    <w:rsid w:val="003E6959"/>
    <w:rsid w:val="003E707F"/>
    <w:rsid w:val="003E73E6"/>
    <w:rsid w:val="003E7FBA"/>
    <w:rsid w:val="003F28E1"/>
    <w:rsid w:val="003F3DE9"/>
    <w:rsid w:val="003F60B7"/>
    <w:rsid w:val="003F7113"/>
    <w:rsid w:val="004000AD"/>
    <w:rsid w:val="004012F0"/>
    <w:rsid w:val="00403463"/>
    <w:rsid w:val="00403D5E"/>
    <w:rsid w:val="00404797"/>
    <w:rsid w:val="00407243"/>
    <w:rsid w:val="00412A80"/>
    <w:rsid w:val="004136BD"/>
    <w:rsid w:val="004156F2"/>
    <w:rsid w:val="0041596E"/>
    <w:rsid w:val="00417E2C"/>
    <w:rsid w:val="00420DAF"/>
    <w:rsid w:val="00421103"/>
    <w:rsid w:val="00421151"/>
    <w:rsid w:val="00421A62"/>
    <w:rsid w:val="00421EAC"/>
    <w:rsid w:val="00422C51"/>
    <w:rsid w:val="0042367A"/>
    <w:rsid w:val="00425541"/>
    <w:rsid w:val="00426554"/>
    <w:rsid w:val="00426A40"/>
    <w:rsid w:val="00430A12"/>
    <w:rsid w:val="00430DDA"/>
    <w:rsid w:val="00431180"/>
    <w:rsid w:val="00431223"/>
    <w:rsid w:val="004325DF"/>
    <w:rsid w:val="00432B80"/>
    <w:rsid w:val="00432C93"/>
    <w:rsid w:val="00433EE3"/>
    <w:rsid w:val="00433EF9"/>
    <w:rsid w:val="004348BF"/>
    <w:rsid w:val="00434AA6"/>
    <w:rsid w:val="0043559C"/>
    <w:rsid w:val="004358C7"/>
    <w:rsid w:val="004371E6"/>
    <w:rsid w:val="00437B44"/>
    <w:rsid w:val="004408E5"/>
    <w:rsid w:val="00442F42"/>
    <w:rsid w:val="00446424"/>
    <w:rsid w:val="00446490"/>
    <w:rsid w:val="00446994"/>
    <w:rsid w:val="00446BAC"/>
    <w:rsid w:val="00447E9D"/>
    <w:rsid w:val="00450E3F"/>
    <w:rsid w:val="004531E8"/>
    <w:rsid w:val="00453AB1"/>
    <w:rsid w:val="00454599"/>
    <w:rsid w:val="004547C6"/>
    <w:rsid w:val="00455539"/>
    <w:rsid w:val="0045615A"/>
    <w:rsid w:val="0045628E"/>
    <w:rsid w:val="004572A2"/>
    <w:rsid w:val="00460ED1"/>
    <w:rsid w:val="00461E5B"/>
    <w:rsid w:val="004620AD"/>
    <w:rsid w:val="00462194"/>
    <w:rsid w:val="004629EA"/>
    <w:rsid w:val="00464519"/>
    <w:rsid w:val="00471385"/>
    <w:rsid w:val="00471567"/>
    <w:rsid w:val="00472180"/>
    <w:rsid w:val="00476BDD"/>
    <w:rsid w:val="00480D08"/>
    <w:rsid w:val="00481517"/>
    <w:rsid w:val="00483BB8"/>
    <w:rsid w:val="00484629"/>
    <w:rsid w:val="0048473A"/>
    <w:rsid w:val="00485A4C"/>
    <w:rsid w:val="00487B4B"/>
    <w:rsid w:val="00490579"/>
    <w:rsid w:val="004909A1"/>
    <w:rsid w:val="0049125E"/>
    <w:rsid w:val="004918C3"/>
    <w:rsid w:val="00492267"/>
    <w:rsid w:val="004929C9"/>
    <w:rsid w:val="00492C2C"/>
    <w:rsid w:val="00494298"/>
    <w:rsid w:val="004967C4"/>
    <w:rsid w:val="004A2E9B"/>
    <w:rsid w:val="004A48F4"/>
    <w:rsid w:val="004A5671"/>
    <w:rsid w:val="004A5B1D"/>
    <w:rsid w:val="004A5B4F"/>
    <w:rsid w:val="004A7B3D"/>
    <w:rsid w:val="004A7C39"/>
    <w:rsid w:val="004B1432"/>
    <w:rsid w:val="004B1D39"/>
    <w:rsid w:val="004B405A"/>
    <w:rsid w:val="004C04B2"/>
    <w:rsid w:val="004C0C24"/>
    <w:rsid w:val="004C2AF1"/>
    <w:rsid w:val="004C35FF"/>
    <w:rsid w:val="004C539E"/>
    <w:rsid w:val="004C681C"/>
    <w:rsid w:val="004C7C6C"/>
    <w:rsid w:val="004D1E0D"/>
    <w:rsid w:val="004D2968"/>
    <w:rsid w:val="004D33A2"/>
    <w:rsid w:val="004D3697"/>
    <w:rsid w:val="004D3F74"/>
    <w:rsid w:val="004D4FCD"/>
    <w:rsid w:val="004D6DB4"/>
    <w:rsid w:val="004D6DE0"/>
    <w:rsid w:val="004D7330"/>
    <w:rsid w:val="004E118F"/>
    <w:rsid w:val="004E2CDF"/>
    <w:rsid w:val="004E3C16"/>
    <w:rsid w:val="004E49B4"/>
    <w:rsid w:val="004E5A9A"/>
    <w:rsid w:val="004F05A0"/>
    <w:rsid w:val="004F10F4"/>
    <w:rsid w:val="004F1FA4"/>
    <w:rsid w:val="004F389E"/>
    <w:rsid w:val="004F5183"/>
    <w:rsid w:val="004F5C90"/>
    <w:rsid w:val="004F6105"/>
    <w:rsid w:val="004F6A28"/>
    <w:rsid w:val="004F6A9C"/>
    <w:rsid w:val="004F7458"/>
    <w:rsid w:val="00500697"/>
    <w:rsid w:val="0050415E"/>
    <w:rsid w:val="00505570"/>
    <w:rsid w:val="0050560C"/>
    <w:rsid w:val="00505ADA"/>
    <w:rsid w:val="00506851"/>
    <w:rsid w:val="00507BF7"/>
    <w:rsid w:val="0051362C"/>
    <w:rsid w:val="00513AA5"/>
    <w:rsid w:val="0051637D"/>
    <w:rsid w:val="00516674"/>
    <w:rsid w:val="00516C3C"/>
    <w:rsid w:val="00521569"/>
    <w:rsid w:val="005222BD"/>
    <w:rsid w:val="00522302"/>
    <w:rsid w:val="00524ABE"/>
    <w:rsid w:val="0052682F"/>
    <w:rsid w:val="0053033C"/>
    <w:rsid w:val="00531F4F"/>
    <w:rsid w:val="00532356"/>
    <w:rsid w:val="0053389A"/>
    <w:rsid w:val="005340C2"/>
    <w:rsid w:val="005351BA"/>
    <w:rsid w:val="00535A4C"/>
    <w:rsid w:val="00535B2D"/>
    <w:rsid w:val="0054081E"/>
    <w:rsid w:val="00541EE5"/>
    <w:rsid w:val="005422CC"/>
    <w:rsid w:val="00542F1C"/>
    <w:rsid w:val="0054348A"/>
    <w:rsid w:val="00544323"/>
    <w:rsid w:val="00546E6C"/>
    <w:rsid w:val="005525A7"/>
    <w:rsid w:val="005533F6"/>
    <w:rsid w:val="00553DFD"/>
    <w:rsid w:val="005564DB"/>
    <w:rsid w:val="0056043C"/>
    <w:rsid w:val="00560723"/>
    <w:rsid w:val="0056172F"/>
    <w:rsid w:val="0056501A"/>
    <w:rsid w:val="0056586B"/>
    <w:rsid w:val="00565998"/>
    <w:rsid w:val="00567BB3"/>
    <w:rsid w:val="0057066A"/>
    <w:rsid w:val="00571CF9"/>
    <w:rsid w:val="0057431A"/>
    <w:rsid w:val="00574B92"/>
    <w:rsid w:val="005750D2"/>
    <w:rsid w:val="00576792"/>
    <w:rsid w:val="00576F9B"/>
    <w:rsid w:val="00581D4B"/>
    <w:rsid w:val="00584258"/>
    <w:rsid w:val="00585674"/>
    <w:rsid w:val="00585A5B"/>
    <w:rsid w:val="005868C5"/>
    <w:rsid w:val="00587C99"/>
    <w:rsid w:val="005903A8"/>
    <w:rsid w:val="00590820"/>
    <w:rsid w:val="00591D86"/>
    <w:rsid w:val="00593372"/>
    <w:rsid w:val="00593511"/>
    <w:rsid w:val="00593E68"/>
    <w:rsid w:val="00596504"/>
    <w:rsid w:val="00596FD0"/>
    <w:rsid w:val="005A1EC8"/>
    <w:rsid w:val="005A2FF9"/>
    <w:rsid w:val="005A492C"/>
    <w:rsid w:val="005A63DD"/>
    <w:rsid w:val="005A6B06"/>
    <w:rsid w:val="005A7345"/>
    <w:rsid w:val="005B0D16"/>
    <w:rsid w:val="005B1193"/>
    <w:rsid w:val="005B232B"/>
    <w:rsid w:val="005B270D"/>
    <w:rsid w:val="005B2A3C"/>
    <w:rsid w:val="005B4914"/>
    <w:rsid w:val="005B4AF5"/>
    <w:rsid w:val="005B4E45"/>
    <w:rsid w:val="005B6AEA"/>
    <w:rsid w:val="005B6E5D"/>
    <w:rsid w:val="005C253C"/>
    <w:rsid w:val="005C3093"/>
    <w:rsid w:val="005C3AEA"/>
    <w:rsid w:val="005C4568"/>
    <w:rsid w:val="005C5A7F"/>
    <w:rsid w:val="005C6BFE"/>
    <w:rsid w:val="005D09ED"/>
    <w:rsid w:val="005D2878"/>
    <w:rsid w:val="005D31B9"/>
    <w:rsid w:val="005D5C20"/>
    <w:rsid w:val="005D5FB6"/>
    <w:rsid w:val="005E146F"/>
    <w:rsid w:val="005E212A"/>
    <w:rsid w:val="005E2B21"/>
    <w:rsid w:val="005E43F0"/>
    <w:rsid w:val="005E44F5"/>
    <w:rsid w:val="005E573C"/>
    <w:rsid w:val="005E6CD5"/>
    <w:rsid w:val="005F6916"/>
    <w:rsid w:val="005F6BE1"/>
    <w:rsid w:val="005F6F85"/>
    <w:rsid w:val="0060207A"/>
    <w:rsid w:val="00602322"/>
    <w:rsid w:val="006027C5"/>
    <w:rsid w:val="00603C04"/>
    <w:rsid w:val="00604722"/>
    <w:rsid w:val="0060570A"/>
    <w:rsid w:val="00610112"/>
    <w:rsid w:val="00611015"/>
    <w:rsid w:val="00612B7E"/>
    <w:rsid w:val="00615B77"/>
    <w:rsid w:val="00617F0D"/>
    <w:rsid w:val="006208F1"/>
    <w:rsid w:val="00620D5E"/>
    <w:rsid w:val="00626D72"/>
    <w:rsid w:val="00627DAA"/>
    <w:rsid w:val="00630181"/>
    <w:rsid w:val="00631CEC"/>
    <w:rsid w:val="00631CFB"/>
    <w:rsid w:val="0063293E"/>
    <w:rsid w:val="0063319C"/>
    <w:rsid w:val="00636835"/>
    <w:rsid w:val="00637C0D"/>
    <w:rsid w:val="006407F8"/>
    <w:rsid w:val="0064189C"/>
    <w:rsid w:val="0064425C"/>
    <w:rsid w:val="006472A3"/>
    <w:rsid w:val="00650D6A"/>
    <w:rsid w:val="0065134C"/>
    <w:rsid w:val="00651CE1"/>
    <w:rsid w:val="00656A9D"/>
    <w:rsid w:val="00657E9D"/>
    <w:rsid w:val="00660152"/>
    <w:rsid w:val="00660B07"/>
    <w:rsid w:val="00664418"/>
    <w:rsid w:val="0066501F"/>
    <w:rsid w:val="0066598C"/>
    <w:rsid w:val="006663B7"/>
    <w:rsid w:val="006665E7"/>
    <w:rsid w:val="00666696"/>
    <w:rsid w:val="006668A6"/>
    <w:rsid w:val="006706B7"/>
    <w:rsid w:val="006711E6"/>
    <w:rsid w:val="00671956"/>
    <w:rsid w:val="0067373E"/>
    <w:rsid w:val="00673CA6"/>
    <w:rsid w:val="00674B61"/>
    <w:rsid w:val="0067714B"/>
    <w:rsid w:val="00677906"/>
    <w:rsid w:val="00680009"/>
    <w:rsid w:val="006808AF"/>
    <w:rsid w:val="00682BDB"/>
    <w:rsid w:val="006830B6"/>
    <w:rsid w:val="00684F43"/>
    <w:rsid w:val="006851C5"/>
    <w:rsid w:val="006865DF"/>
    <w:rsid w:val="006873F4"/>
    <w:rsid w:val="00690B6C"/>
    <w:rsid w:val="00693AEB"/>
    <w:rsid w:val="00695A72"/>
    <w:rsid w:val="0069694D"/>
    <w:rsid w:val="006971DD"/>
    <w:rsid w:val="006A0D77"/>
    <w:rsid w:val="006A0DA9"/>
    <w:rsid w:val="006A25A6"/>
    <w:rsid w:val="006A34F0"/>
    <w:rsid w:val="006A4388"/>
    <w:rsid w:val="006A6318"/>
    <w:rsid w:val="006B093A"/>
    <w:rsid w:val="006B1CF6"/>
    <w:rsid w:val="006B4A56"/>
    <w:rsid w:val="006B4B89"/>
    <w:rsid w:val="006B7E17"/>
    <w:rsid w:val="006C30C8"/>
    <w:rsid w:val="006C3437"/>
    <w:rsid w:val="006C416C"/>
    <w:rsid w:val="006C476A"/>
    <w:rsid w:val="006C495D"/>
    <w:rsid w:val="006C56C8"/>
    <w:rsid w:val="006C572A"/>
    <w:rsid w:val="006C5E51"/>
    <w:rsid w:val="006C6F18"/>
    <w:rsid w:val="006C707A"/>
    <w:rsid w:val="006C7740"/>
    <w:rsid w:val="006D007C"/>
    <w:rsid w:val="006D26C6"/>
    <w:rsid w:val="006D4196"/>
    <w:rsid w:val="006D4F92"/>
    <w:rsid w:val="006D603E"/>
    <w:rsid w:val="006D6FF9"/>
    <w:rsid w:val="006D71B4"/>
    <w:rsid w:val="006E0085"/>
    <w:rsid w:val="006E1F94"/>
    <w:rsid w:val="006E7DBB"/>
    <w:rsid w:val="006F14E9"/>
    <w:rsid w:val="006F45C9"/>
    <w:rsid w:val="006F5BC1"/>
    <w:rsid w:val="00702F08"/>
    <w:rsid w:val="00704845"/>
    <w:rsid w:val="00707FA7"/>
    <w:rsid w:val="007100B9"/>
    <w:rsid w:val="007107FA"/>
    <w:rsid w:val="00710841"/>
    <w:rsid w:val="00710C20"/>
    <w:rsid w:val="00711E70"/>
    <w:rsid w:val="007121E2"/>
    <w:rsid w:val="00712C30"/>
    <w:rsid w:val="0071313C"/>
    <w:rsid w:val="0071383E"/>
    <w:rsid w:val="007138A1"/>
    <w:rsid w:val="00715E82"/>
    <w:rsid w:val="0072031C"/>
    <w:rsid w:val="00721498"/>
    <w:rsid w:val="00723B2E"/>
    <w:rsid w:val="00725D29"/>
    <w:rsid w:val="00727622"/>
    <w:rsid w:val="00730531"/>
    <w:rsid w:val="00730A8F"/>
    <w:rsid w:val="00732878"/>
    <w:rsid w:val="00732D19"/>
    <w:rsid w:val="007342F5"/>
    <w:rsid w:val="00734970"/>
    <w:rsid w:val="007349E9"/>
    <w:rsid w:val="007365F2"/>
    <w:rsid w:val="00737340"/>
    <w:rsid w:val="007379C3"/>
    <w:rsid w:val="00741059"/>
    <w:rsid w:val="007432DA"/>
    <w:rsid w:val="00745C35"/>
    <w:rsid w:val="007501E0"/>
    <w:rsid w:val="007508D5"/>
    <w:rsid w:val="00750D56"/>
    <w:rsid w:val="007513AA"/>
    <w:rsid w:val="00751F2D"/>
    <w:rsid w:val="00753CDD"/>
    <w:rsid w:val="00754CAE"/>
    <w:rsid w:val="00754F13"/>
    <w:rsid w:val="007553BE"/>
    <w:rsid w:val="007554FB"/>
    <w:rsid w:val="0075627D"/>
    <w:rsid w:val="00757DBF"/>
    <w:rsid w:val="007623A2"/>
    <w:rsid w:val="0076287C"/>
    <w:rsid w:val="007655CE"/>
    <w:rsid w:val="0076720E"/>
    <w:rsid w:val="007720E0"/>
    <w:rsid w:val="00772638"/>
    <w:rsid w:val="00772689"/>
    <w:rsid w:val="007726B1"/>
    <w:rsid w:val="0077294F"/>
    <w:rsid w:val="007735CA"/>
    <w:rsid w:val="0077489F"/>
    <w:rsid w:val="00775A3C"/>
    <w:rsid w:val="00776B18"/>
    <w:rsid w:val="00776D59"/>
    <w:rsid w:val="00780696"/>
    <w:rsid w:val="00784087"/>
    <w:rsid w:val="00786F1E"/>
    <w:rsid w:val="00787418"/>
    <w:rsid w:val="00787B3B"/>
    <w:rsid w:val="007900D8"/>
    <w:rsid w:val="007904B4"/>
    <w:rsid w:val="00791EED"/>
    <w:rsid w:val="007939BE"/>
    <w:rsid w:val="0079421B"/>
    <w:rsid w:val="00795551"/>
    <w:rsid w:val="00795DC3"/>
    <w:rsid w:val="00796053"/>
    <w:rsid w:val="00797681"/>
    <w:rsid w:val="007A05B3"/>
    <w:rsid w:val="007A3382"/>
    <w:rsid w:val="007A3C2A"/>
    <w:rsid w:val="007A45A0"/>
    <w:rsid w:val="007B0C64"/>
    <w:rsid w:val="007B1A23"/>
    <w:rsid w:val="007B1E97"/>
    <w:rsid w:val="007B4DCB"/>
    <w:rsid w:val="007B5E37"/>
    <w:rsid w:val="007B5FD6"/>
    <w:rsid w:val="007B7FF5"/>
    <w:rsid w:val="007C0646"/>
    <w:rsid w:val="007C097E"/>
    <w:rsid w:val="007C38E2"/>
    <w:rsid w:val="007C3D9E"/>
    <w:rsid w:val="007C3EFA"/>
    <w:rsid w:val="007C5D2E"/>
    <w:rsid w:val="007C6157"/>
    <w:rsid w:val="007C6720"/>
    <w:rsid w:val="007C7807"/>
    <w:rsid w:val="007D2BE7"/>
    <w:rsid w:val="007D418F"/>
    <w:rsid w:val="007D627E"/>
    <w:rsid w:val="007D6EFE"/>
    <w:rsid w:val="007E30C6"/>
    <w:rsid w:val="007E346B"/>
    <w:rsid w:val="007E3800"/>
    <w:rsid w:val="007E4790"/>
    <w:rsid w:val="007E6241"/>
    <w:rsid w:val="007E6AB9"/>
    <w:rsid w:val="007E7FF7"/>
    <w:rsid w:val="007F13BB"/>
    <w:rsid w:val="007F2CAC"/>
    <w:rsid w:val="007F3DCE"/>
    <w:rsid w:val="007F627C"/>
    <w:rsid w:val="007F698D"/>
    <w:rsid w:val="007F77C3"/>
    <w:rsid w:val="00801F8B"/>
    <w:rsid w:val="00802FFB"/>
    <w:rsid w:val="00803E3D"/>
    <w:rsid w:val="008059C5"/>
    <w:rsid w:val="00807D65"/>
    <w:rsid w:val="0081092F"/>
    <w:rsid w:val="00811BFA"/>
    <w:rsid w:val="00813B6E"/>
    <w:rsid w:val="00813DB3"/>
    <w:rsid w:val="00813FA9"/>
    <w:rsid w:val="008152F5"/>
    <w:rsid w:val="00816338"/>
    <w:rsid w:val="0081657B"/>
    <w:rsid w:val="0081794E"/>
    <w:rsid w:val="00817969"/>
    <w:rsid w:val="008208D5"/>
    <w:rsid w:val="00821DE5"/>
    <w:rsid w:val="00822F4C"/>
    <w:rsid w:val="00823492"/>
    <w:rsid w:val="008257FC"/>
    <w:rsid w:val="00827CEB"/>
    <w:rsid w:val="00827E85"/>
    <w:rsid w:val="00827F63"/>
    <w:rsid w:val="00830770"/>
    <w:rsid w:val="00833E0D"/>
    <w:rsid w:val="00834E0E"/>
    <w:rsid w:val="008351FE"/>
    <w:rsid w:val="0083672A"/>
    <w:rsid w:val="008376AD"/>
    <w:rsid w:val="008408E4"/>
    <w:rsid w:val="008418A8"/>
    <w:rsid w:val="008435BC"/>
    <w:rsid w:val="00843A0D"/>
    <w:rsid w:val="00844395"/>
    <w:rsid w:val="00844868"/>
    <w:rsid w:val="00844C8B"/>
    <w:rsid w:val="008465E0"/>
    <w:rsid w:val="0084694C"/>
    <w:rsid w:val="00847C0A"/>
    <w:rsid w:val="00847E8B"/>
    <w:rsid w:val="0085012C"/>
    <w:rsid w:val="008503FB"/>
    <w:rsid w:val="00852481"/>
    <w:rsid w:val="00853B30"/>
    <w:rsid w:val="008556E1"/>
    <w:rsid w:val="00861D58"/>
    <w:rsid w:val="00862706"/>
    <w:rsid w:val="00862A49"/>
    <w:rsid w:val="00865446"/>
    <w:rsid w:val="00865BFC"/>
    <w:rsid w:val="00866E87"/>
    <w:rsid w:val="00867174"/>
    <w:rsid w:val="0086782E"/>
    <w:rsid w:val="00867C2D"/>
    <w:rsid w:val="00870A0D"/>
    <w:rsid w:val="00870C21"/>
    <w:rsid w:val="00870C82"/>
    <w:rsid w:val="008713BE"/>
    <w:rsid w:val="008729FA"/>
    <w:rsid w:val="00876E76"/>
    <w:rsid w:val="00880D36"/>
    <w:rsid w:val="00882B75"/>
    <w:rsid w:val="00883A19"/>
    <w:rsid w:val="008842C0"/>
    <w:rsid w:val="00885F68"/>
    <w:rsid w:val="008860B1"/>
    <w:rsid w:val="008863B7"/>
    <w:rsid w:val="00887EA4"/>
    <w:rsid w:val="00891D66"/>
    <w:rsid w:val="00892219"/>
    <w:rsid w:val="00892552"/>
    <w:rsid w:val="008944BF"/>
    <w:rsid w:val="00895987"/>
    <w:rsid w:val="00895EBB"/>
    <w:rsid w:val="00896C67"/>
    <w:rsid w:val="0089797C"/>
    <w:rsid w:val="00897C9D"/>
    <w:rsid w:val="008A21AF"/>
    <w:rsid w:val="008A33B8"/>
    <w:rsid w:val="008A3F77"/>
    <w:rsid w:val="008A4921"/>
    <w:rsid w:val="008A4B41"/>
    <w:rsid w:val="008A6C8B"/>
    <w:rsid w:val="008A6D11"/>
    <w:rsid w:val="008A737E"/>
    <w:rsid w:val="008A76A5"/>
    <w:rsid w:val="008A794C"/>
    <w:rsid w:val="008B3D1F"/>
    <w:rsid w:val="008B5253"/>
    <w:rsid w:val="008B62FC"/>
    <w:rsid w:val="008B6327"/>
    <w:rsid w:val="008C05EB"/>
    <w:rsid w:val="008C4106"/>
    <w:rsid w:val="008C5264"/>
    <w:rsid w:val="008C5E5A"/>
    <w:rsid w:val="008C7123"/>
    <w:rsid w:val="008C789A"/>
    <w:rsid w:val="008D0C02"/>
    <w:rsid w:val="008D3EEB"/>
    <w:rsid w:val="008D41B6"/>
    <w:rsid w:val="008D59B5"/>
    <w:rsid w:val="008D7F73"/>
    <w:rsid w:val="008E0D35"/>
    <w:rsid w:val="008E2643"/>
    <w:rsid w:val="008E43F2"/>
    <w:rsid w:val="008E45CF"/>
    <w:rsid w:val="008E6453"/>
    <w:rsid w:val="008F0B37"/>
    <w:rsid w:val="008F0B7D"/>
    <w:rsid w:val="008F2DCF"/>
    <w:rsid w:val="008F3B9A"/>
    <w:rsid w:val="008F4909"/>
    <w:rsid w:val="008F4A13"/>
    <w:rsid w:val="008F5B51"/>
    <w:rsid w:val="008F6973"/>
    <w:rsid w:val="0090031E"/>
    <w:rsid w:val="0090289C"/>
    <w:rsid w:val="00902A94"/>
    <w:rsid w:val="00905A6F"/>
    <w:rsid w:val="00906FCA"/>
    <w:rsid w:val="009105F9"/>
    <w:rsid w:val="0091274C"/>
    <w:rsid w:val="009206DC"/>
    <w:rsid w:val="00920C38"/>
    <w:rsid w:val="00921C90"/>
    <w:rsid w:val="00925ED1"/>
    <w:rsid w:val="00926526"/>
    <w:rsid w:val="00926797"/>
    <w:rsid w:val="00926A21"/>
    <w:rsid w:val="00930496"/>
    <w:rsid w:val="009310A5"/>
    <w:rsid w:val="009313B2"/>
    <w:rsid w:val="00931DF3"/>
    <w:rsid w:val="009338CC"/>
    <w:rsid w:val="00933A7E"/>
    <w:rsid w:val="009341E9"/>
    <w:rsid w:val="00935605"/>
    <w:rsid w:val="00935B15"/>
    <w:rsid w:val="00936467"/>
    <w:rsid w:val="00936AC3"/>
    <w:rsid w:val="00940937"/>
    <w:rsid w:val="009427AE"/>
    <w:rsid w:val="00942B0C"/>
    <w:rsid w:val="00942B81"/>
    <w:rsid w:val="0094502B"/>
    <w:rsid w:val="009460A8"/>
    <w:rsid w:val="00946834"/>
    <w:rsid w:val="009537DC"/>
    <w:rsid w:val="00954271"/>
    <w:rsid w:val="00954E9A"/>
    <w:rsid w:val="0095539A"/>
    <w:rsid w:val="0095743F"/>
    <w:rsid w:val="00961CD5"/>
    <w:rsid w:val="00962609"/>
    <w:rsid w:val="00963C29"/>
    <w:rsid w:val="00964012"/>
    <w:rsid w:val="009640E6"/>
    <w:rsid w:val="009654D5"/>
    <w:rsid w:val="0096764D"/>
    <w:rsid w:val="009727D8"/>
    <w:rsid w:val="00972863"/>
    <w:rsid w:val="00975E5A"/>
    <w:rsid w:val="00976E23"/>
    <w:rsid w:val="0097741C"/>
    <w:rsid w:val="009803B9"/>
    <w:rsid w:val="00981DD1"/>
    <w:rsid w:val="00982E86"/>
    <w:rsid w:val="00983ED5"/>
    <w:rsid w:val="009855A5"/>
    <w:rsid w:val="009863B4"/>
    <w:rsid w:val="0098652D"/>
    <w:rsid w:val="00987122"/>
    <w:rsid w:val="00987B25"/>
    <w:rsid w:val="00987C38"/>
    <w:rsid w:val="00991419"/>
    <w:rsid w:val="0099157D"/>
    <w:rsid w:val="00993E97"/>
    <w:rsid w:val="00995587"/>
    <w:rsid w:val="00995CC3"/>
    <w:rsid w:val="009965C4"/>
    <w:rsid w:val="00996F5A"/>
    <w:rsid w:val="00997AA0"/>
    <w:rsid w:val="009A09C3"/>
    <w:rsid w:val="009A3BCB"/>
    <w:rsid w:val="009A3DD0"/>
    <w:rsid w:val="009A406A"/>
    <w:rsid w:val="009B0E8B"/>
    <w:rsid w:val="009B19B6"/>
    <w:rsid w:val="009B1C81"/>
    <w:rsid w:val="009B64C3"/>
    <w:rsid w:val="009C0A06"/>
    <w:rsid w:val="009C0EA6"/>
    <w:rsid w:val="009C1478"/>
    <w:rsid w:val="009C2A0F"/>
    <w:rsid w:val="009C3323"/>
    <w:rsid w:val="009C5105"/>
    <w:rsid w:val="009C5B84"/>
    <w:rsid w:val="009D1E54"/>
    <w:rsid w:val="009D1F54"/>
    <w:rsid w:val="009D2FA3"/>
    <w:rsid w:val="009D5C1E"/>
    <w:rsid w:val="009E3DFC"/>
    <w:rsid w:val="009E483B"/>
    <w:rsid w:val="009E5243"/>
    <w:rsid w:val="009E52CD"/>
    <w:rsid w:val="009E6644"/>
    <w:rsid w:val="009F09EA"/>
    <w:rsid w:val="009F0AC6"/>
    <w:rsid w:val="009F40FA"/>
    <w:rsid w:val="009F458E"/>
    <w:rsid w:val="009F6118"/>
    <w:rsid w:val="009F6B68"/>
    <w:rsid w:val="00A00711"/>
    <w:rsid w:val="00A00B52"/>
    <w:rsid w:val="00A02371"/>
    <w:rsid w:val="00A0408A"/>
    <w:rsid w:val="00A043ED"/>
    <w:rsid w:val="00A04528"/>
    <w:rsid w:val="00A0582D"/>
    <w:rsid w:val="00A06641"/>
    <w:rsid w:val="00A06B7E"/>
    <w:rsid w:val="00A0708A"/>
    <w:rsid w:val="00A07206"/>
    <w:rsid w:val="00A07F2B"/>
    <w:rsid w:val="00A10CA8"/>
    <w:rsid w:val="00A1260B"/>
    <w:rsid w:val="00A15978"/>
    <w:rsid w:val="00A15B17"/>
    <w:rsid w:val="00A160A8"/>
    <w:rsid w:val="00A16A45"/>
    <w:rsid w:val="00A16E27"/>
    <w:rsid w:val="00A21FEA"/>
    <w:rsid w:val="00A220FC"/>
    <w:rsid w:val="00A254B0"/>
    <w:rsid w:val="00A26EE8"/>
    <w:rsid w:val="00A271D4"/>
    <w:rsid w:val="00A27D5A"/>
    <w:rsid w:val="00A30656"/>
    <w:rsid w:val="00A308A3"/>
    <w:rsid w:val="00A32C0F"/>
    <w:rsid w:val="00A33543"/>
    <w:rsid w:val="00A3431E"/>
    <w:rsid w:val="00A36063"/>
    <w:rsid w:val="00A36318"/>
    <w:rsid w:val="00A36D30"/>
    <w:rsid w:val="00A37FFD"/>
    <w:rsid w:val="00A42464"/>
    <w:rsid w:val="00A42540"/>
    <w:rsid w:val="00A443B4"/>
    <w:rsid w:val="00A505FD"/>
    <w:rsid w:val="00A52713"/>
    <w:rsid w:val="00A5312F"/>
    <w:rsid w:val="00A54F94"/>
    <w:rsid w:val="00A568E6"/>
    <w:rsid w:val="00A56B3F"/>
    <w:rsid w:val="00A5789A"/>
    <w:rsid w:val="00A605C1"/>
    <w:rsid w:val="00A61C3D"/>
    <w:rsid w:val="00A625B5"/>
    <w:rsid w:val="00A62E0A"/>
    <w:rsid w:val="00A63338"/>
    <w:rsid w:val="00A65FA0"/>
    <w:rsid w:val="00A67286"/>
    <w:rsid w:val="00A702A6"/>
    <w:rsid w:val="00A72058"/>
    <w:rsid w:val="00A72559"/>
    <w:rsid w:val="00A739F7"/>
    <w:rsid w:val="00A74F0B"/>
    <w:rsid w:val="00A7557A"/>
    <w:rsid w:val="00A75A75"/>
    <w:rsid w:val="00A7612A"/>
    <w:rsid w:val="00A807B7"/>
    <w:rsid w:val="00A822F8"/>
    <w:rsid w:val="00A82BD6"/>
    <w:rsid w:val="00A8417D"/>
    <w:rsid w:val="00A84C77"/>
    <w:rsid w:val="00A8561F"/>
    <w:rsid w:val="00A91984"/>
    <w:rsid w:val="00A919E1"/>
    <w:rsid w:val="00A93A03"/>
    <w:rsid w:val="00A94EC2"/>
    <w:rsid w:val="00A95EBB"/>
    <w:rsid w:val="00AA0FB1"/>
    <w:rsid w:val="00AA38D7"/>
    <w:rsid w:val="00AA3F58"/>
    <w:rsid w:val="00AA45F6"/>
    <w:rsid w:val="00AA46D6"/>
    <w:rsid w:val="00AA4838"/>
    <w:rsid w:val="00AA5841"/>
    <w:rsid w:val="00AA6BDA"/>
    <w:rsid w:val="00AB3697"/>
    <w:rsid w:val="00AB3DD8"/>
    <w:rsid w:val="00AB41F0"/>
    <w:rsid w:val="00AB6A45"/>
    <w:rsid w:val="00AC0448"/>
    <w:rsid w:val="00AC1455"/>
    <w:rsid w:val="00AC21AB"/>
    <w:rsid w:val="00AC42D2"/>
    <w:rsid w:val="00AC5CD5"/>
    <w:rsid w:val="00AC752B"/>
    <w:rsid w:val="00AC7BC4"/>
    <w:rsid w:val="00AC7C92"/>
    <w:rsid w:val="00AD0730"/>
    <w:rsid w:val="00AD17AB"/>
    <w:rsid w:val="00AD1889"/>
    <w:rsid w:val="00AD2073"/>
    <w:rsid w:val="00AD3848"/>
    <w:rsid w:val="00AD4E06"/>
    <w:rsid w:val="00AD566E"/>
    <w:rsid w:val="00AD66EF"/>
    <w:rsid w:val="00AE1556"/>
    <w:rsid w:val="00AE2258"/>
    <w:rsid w:val="00AE293F"/>
    <w:rsid w:val="00AE3701"/>
    <w:rsid w:val="00AE6B60"/>
    <w:rsid w:val="00AE7081"/>
    <w:rsid w:val="00AE7E7B"/>
    <w:rsid w:val="00AF5185"/>
    <w:rsid w:val="00AF54F9"/>
    <w:rsid w:val="00AF5501"/>
    <w:rsid w:val="00AF5772"/>
    <w:rsid w:val="00AF6055"/>
    <w:rsid w:val="00AF62F8"/>
    <w:rsid w:val="00AF6CC9"/>
    <w:rsid w:val="00B0103B"/>
    <w:rsid w:val="00B013AE"/>
    <w:rsid w:val="00B01F91"/>
    <w:rsid w:val="00B03BAC"/>
    <w:rsid w:val="00B047ED"/>
    <w:rsid w:val="00B04842"/>
    <w:rsid w:val="00B04BB1"/>
    <w:rsid w:val="00B05A18"/>
    <w:rsid w:val="00B062BB"/>
    <w:rsid w:val="00B11819"/>
    <w:rsid w:val="00B118C8"/>
    <w:rsid w:val="00B12FF3"/>
    <w:rsid w:val="00B14D6E"/>
    <w:rsid w:val="00B17AA5"/>
    <w:rsid w:val="00B203BE"/>
    <w:rsid w:val="00B22CC5"/>
    <w:rsid w:val="00B22EB3"/>
    <w:rsid w:val="00B242CD"/>
    <w:rsid w:val="00B24D4D"/>
    <w:rsid w:val="00B25436"/>
    <w:rsid w:val="00B26593"/>
    <w:rsid w:val="00B274C5"/>
    <w:rsid w:val="00B2780D"/>
    <w:rsid w:val="00B30C9B"/>
    <w:rsid w:val="00B31AEB"/>
    <w:rsid w:val="00B32275"/>
    <w:rsid w:val="00B32A48"/>
    <w:rsid w:val="00B32CD9"/>
    <w:rsid w:val="00B33179"/>
    <w:rsid w:val="00B3339A"/>
    <w:rsid w:val="00B33F94"/>
    <w:rsid w:val="00B35FA9"/>
    <w:rsid w:val="00B37169"/>
    <w:rsid w:val="00B37644"/>
    <w:rsid w:val="00B41860"/>
    <w:rsid w:val="00B41DB8"/>
    <w:rsid w:val="00B433D7"/>
    <w:rsid w:val="00B43601"/>
    <w:rsid w:val="00B4429D"/>
    <w:rsid w:val="00B4485C"/>
    <w:rsid w:val="00B44CFF"/>
    <w:rsid w:val="00B45333"/>
    <w:rsid w:val="00B50052"/>
    <w:rsid w:val="00B518C3"/>
    <w:rsid w:val="00B536C8"/>
    <w:rsid w:val="00B55DA6"/>
    <w:rsid w:val="00B60756"/>
    <w:rsid w:val="00B60BEB"/>
    <w:rsid w:val="00B622F9"/>
    <w:rsid w:val="00B639DC"/>
    <w:rsid w:val="00B63EC7"/>
    <w:rsid w:val="00B65E46"/>
    <w:rsid w:val="00B7125D"/>
    <w:rsid w:val="00B73D9F"/>
    <w:rsid w:val="00B73E34"/>
    <w:rsid w:val="00B74B69"/>
    <w:rsid w:val="00B75F84"/>
    <w:rsid w:val="00B76478"/>
    <w:rsid w:val="00B76B88"/>
    <w:rsid w:val="00B76BDD"/>
    <w:rsid w:val="00B77C27"/>
    <w:rsid w:val="00B81228"/>
    <w:rsid w:val="00B82160"/>
    <w:rsid w:val="00B834BB"/>
    <w:rsid w:val="00B8489D"/>
    <w:rsid w:val="00B85824"/>
    <w:rsid w:val="00B85E8C"/>
    <w:rsid w:val="00B85EE7"/>
    <w:rsid w:val="00B872F5"/>
    <w:rsid w:val="00B90902"/>
    <w:rsid w:val="00B90B7C"/>
    <w:rsid w:val="00B91FF0"/>
    <w:rsid w:val="00B9208E"/>
    <w:rsid w:val="00B92101"/>
    <w:rsid w:val="00B934C4"/>
    <w:rsid w:val="00B93E5C"/>
    <w:rsid w:val="00B94E3A"/>
    <w:rsid w:val="00B950E7"/>
    <w:rsid w:val="00B95AD0"/>
    <w:rsid w:val="00BA037D"/>
    <w:rsid w:val="00BA055B"/>
    <w:rsid w:val="00BA178C"/>
    <w:rsid w:val="00BA1E74"/>
    <w:rsid w:val="00BA5ECB"/>
    <w:rsid w:val="00BA612A"/>
    <w:rsid w:val="00BA76C6"/>
    <w:rsid w:val="00BA7DEF"/>
    <w:rsid w:val="00BB08D3"/>
    <w:rsid w:val="00BB106B"/>
    <w:rsid w:val="00BB1F57"/>
    <w:rsid w:val="00BB2B2A"/>
    <w:rsid w:val="00BB6A10"/>
    <w:rsid w:val="00BB743A"/>
    <w:rsid w:val="00BC3845"/>
    <w:rsid w:val="00BC3A29"/>
    <w:rsid w:val="00BC3E48"/>
    <w:rsid w:val="00BC498A"/>
    <w:rsid w:val="00BC52EA"/>
    <w:rsid w:val="00BC68DB"/>
    <w:rsid w:val="00BC7C82"/>
    <w:rsid w:val="00BD0397"/>
    <w:rsid w:val="00BD20BA"/>
    <w:rsid w:val="00BD2599"/>
    <w:rsid w:val="00BD2D7C"/>
    <w:rsid w:val="00BD3B87"/>
    <w:rsid w:val="00BD4996"/>
    <w:rsid w:val="00BD4F90"/>
    <w:rsid w:val="00BD56F3"/>
    <w:rsid w:val="00BD6B1F"/>
    <w:rsid w:val="00BE1CD1"/>
    <w:rsid w:val="00BE2384"/>
    <w:rsid w:val="00BE6F86"/>
    <w:rsid w:val="00BE772B"/>
    <w:rsid w:val="00BE79F8"/>
    <w:rsid w:val="00BE7BEA"/>
    <w:rsid w:val="00BF1E40"/>
    <w:rsid w:val="00BF2D42"/>
    <w:rsid w:val="00BF704A"/>
    <w:rsid w:val="00C029DE"/>
    <w:rsid w:val="00C1378E"/>
    <w:rsid w:val="00C17E48"/>
    <w:rsid w:val="00C211FF"/>
    <w:rsid w:val="00C2156E"/>
    <w:rsid w:val="00C21FED"/>
    <w:rsid w:val="00C24947"/>
    <w:rsid w:val="00C2507C"/>
    <w:rsid w:val="00C2705C"/>
    <w:rsid w:val="00C3266E"/>
    <w:rsid w:val="00C335ED"/>
    <w:rsid w:val="00C3506D"/>
    <w:rsid w:val="00C35137"/>
    <w:rsid w:val="00C361B1"/>
    <w:rsid w:val="00C37321"/>
    <w:rsid w:val="00C37A69"/>
    <w:rsid w:val="00C40166"/>
    <w:rsid w:val="00C40FCD"/>
    <w:rsid w:val="00C41703"/>
    <w:rsid w:val="00C417D6"/>
    <w:rsid w:val="00C4187E"/>
    <w:rsid w:val="00C43775"/>
    <w:rsid w:val="00C43AC6"/>
    <w:rsid w:val="00C516BC"/>
    <w:rsid w:val="00C54D41"/>
    <w:rsid w:val="00C558B7"/>
    <w:rsid w:val="00C56066"/>
    <w:rsid w:val="00C56904"/>
    <w:rsid w:val="00C56949"/>
    <w:rsid w:val="00C56D04"/>
    <w:rsid w:val="00C57C26"/>
    <w:rsid w:val="00C6057B"/>
    <w:rsid w:val="00C641B3"/>
    <w:rsid w:val="00C66884"/>
    <w:rsid w:val="00C67ECA"/>
    <w:rsid w:val="00C704F4"/>
    <w:rsid w:val="00C70A1B"/>
    <w:rsid w:val="00C713D9"/>
    <w:rsid w:val="00C71764"/>
    <w:rsid w:val="00C72330"/>
    <w:rsid w:val="00C74344"/>
    <w:rsid w:val="00C74F54"/>
    <w:rsid w:val="00C75086"/>
    <w:rsid w:val="00C761A4"/>
    <w:rsid w:val="00C80A4C"/>
    <w:rsid w:val="00C80B6A"/>
    <w:rsid w:val="00C8100F"/>
    <w:rsid w:val="00C81E1A"/>
    <w:rsid w:val="00C8478C"/>
    <w:rsid w:val="00C84F9D"/>
    <w:rsid w:val="00C853E8"/>
    <w:rsid w:val="00C86304"/>
    <w:rsid w:val="00C86F36"/>
    <w:rsid w:val="00C872F0"/>
    <w:rsid w:val="00C873C6"/>
    <w:rsid w:val="00C876D6"/>
    <w:rsid w:val="00C90B06"/>
    <w:rsid w:val="00C9170C"/>
    <w:rsid w:val="00C941FE"/>
    <w:rsid w:val="00C95365"/>
    <w:rsid w:val="00C9564E"/>
    <w:rsid w:val="00C95B3D"/>
    <w:rsid w:val="00CA0BDD"/>
    <w:rsid w:val="00CA1AAB"/>
    <w:rsid w:val="00CA1C39"/>
    <w:rsid w:val="00CA200E"/>
    <w:rsid w:val="00CA253F"/>
    <w:rsid w:val="00CA2AE8"/>
    <w:rsid w:val="00CA3867"/>
    <w:rsid w:val="00CA3F6E"/>
    <w:rsid w:val="00CB2383"/>
    <w:rsid w:val="00CB2611"/>
    <w:rsid w:val="00CB2BE0"/>
    <w:rsid w:val="00CB4CC6"/>
    <w:rsid w:val="00CB533B"/>
    <w:rsid w:val="00CB5E7B"/>
    <w:rsid w:val="00CB63E2"/>
    <w:rsid w:val="00CB6E64"/>
    <w:rsid w:val="00CB7631"/>
    <w:rsid w:val="00CC141B"/>
    <w:rsid w:val="00CC2D1C"/>
    <w:rsid w:val="00CC4EB0"/>
    <w:rsid w:val="00CC5FC2"/>
    <w:rsid w:val="00CC65A4"/>
    <w:rsid w:val="00CC6C0C"/>
    <w:rsid w:val="00CC78CA"/>
    <w:rsid w:val="00CD13EC"/>
    <w:rsid w:val="00CD25DE"/>
    <w:rsid w:val="00CD398C"/>
    <w:rsid w:val="00CD3AE5"/>
    <w:rsid w:val="00CD3F3B"/>
    <w:rsid w:val="00CD406F"/>
    <w:rsid w:val="00CD5B37"/>
    <w:rsid w:val="00CD6692"/>
    <w:rsid w:val="00CD76BC"/>
    <w:rsid w:val="00CE019B"/>
    <w:rsid w:val="00CE082D"/>
    <w:rsid w:val="00CE1D6B"/>
    <w:rsid w:val="00CE2E57"/>
    <w:rsid w:val="00CE2FAC"/>
    <w:rsid w:val="00CE4252"/>
    <w:rsid w:val="00CE5555"/>
    <w:rsid w:val="00CE6B12"/>
    <w:rsid w:val="00CE7214"/>
    <w:rsid w:val="00CE75B2"/>
    <w:rsid w:val="00CF1343"/>
    <w:rsid w:val="00CF1A50"/>
    <w:rsid w:val="00CF20F5"/>
    <w:rsid w:val="00CF405B"/>
    <w:rsid w:val="00CF4E9E"/>
    <w:rsid w:val="00CF60B4"/>
    <w:rsid w:val="00CF6A92"/>
    <w:rsid w:val="00CF6DE2"/>
    <w:rsid w:val="00CF751E"/>
    <w:rsid w:val="00CF762B"/>
    <w:rsid w:val="00CF7EDC"/>
    <w:rsid w:val="00D0084B"/>
    <w:rsid w:val="00D05E34"/>
    <w:rsid w:val="00D06AB9"/>
    <w:rsid w:val="00D10F78"/>
    <w:rsid w:val="00D116C2"/>
    <w:rsid w:val="00D12AAC"/>
    <w:rsid w:val="00D14287"/>
    <w:rsid w:val="00D1470D"/>
    <w:rsid w:val="00D147AB"/>
    <w:rsid w:val="00D16E14"/>
    <w:rsid w:val="00D178EC"/>
    <w:rsid w:val="00D17903"/>
    <w:rsid w:val="00D20B8E"/>
    <w:rsid w:val="00D20D52"/>
    <w:rsid w:val="00D22B69"/>
    <w:rsid w:val="00D23CB1"/>
    <w:rsid w:val="00D3299D"/>
    <w:rsid w:val="00D32B62"/>
    <w:rsid w:val="00D33BFE"/>
    <w:rsid w:val="00D3458A"/>
    <w:rsid w:val="00D40A8B"/>
    <w:rsid w:val="00D41328"/>
    <w:rsid w:val="00D417DC"/>
    <w:rsid w:val="00D419B9"/>
    <w:rsid w:val="00D4575F"/>
    <w:rsid w:val="00D46115"/>
    <w:rsid w:val="00D465A2"/>
    <w:rsid w:val="00D46A71"/>
    <w:rsid w:val="00D46DE5"/>
    <w:rsid w:val="00D52C6A"/>
    <w:rsid w:val="00D54446"/>
    <w:rsid w:val="00D55075"/>
    <w:rsid w:val="00D57BA2"/>
    <w:rsid w:val="00D63ED9"/>
    <w:rsid w:val="00D6426B"/>
    <w:rsid w:val="00D64E70"/>
    <w:rsid w:val="00D659F4"/>
    <w:rsid w:val="00D66991"/>
    <w:rsid w:val="00D70646"/>
    <w:rsid w:val="00D740CA"/>
    <w:rsid w:val="00D74388"/>
    <w:rsid w:val="00D80655"/>
    <w:rsid w:val="00D8246C"/>
    <w:rsid w:val="00D83241"/>
    <w:rsid w:val="00D84BC9"/>
    <w:rsid w:val="00D84BE9"/>
    <w:rsid w:val="00D9095F"/>
    <w:rsid w:val="00D90CC9"/>
    <w:rsid w:val="00D90E96"/>
    <w:rsid w:val="00D91155"/>
    <w:rsid w:val="00D91A3F"/>
    <w:rsid w:val="00D91E44"/>
    <w:rsid w:val="00D92C3C"/>
    <w:rsid w:val="00D92C62"/>
    <w:rsid w:val="00D93387"/>
    <w:rsid w:val="00D95C34"/>
    <w:rsid w:val="00D97AF7"/>
    <w:rsid w:val="00DA075D"/>
    <w:rsid w:val="00DA21AA"/>
    <w:rsid w:val="00DA3404"/>
    <w:rsid w:val="00DA36B8"/>
    <w:rsid w:val="00DA46FF"/>
    <w:rsid w:val="00DA61A9"/>
    <w:rsid w:val="00DA7E50"/>
    <w:rsid w:val="00DB2D3A"/>
    <w:rsid w:val="00DB3DAD"/>
    <w:rsid w:val="00DB4BF5"/>
    <w:rsid w:val="00DB5036"/>
    <w:rsid w:val="00DB6881"/>
    <w:rsid w:val="00DB7595"/>
    <w:rsid w:val="00DB765E"/>
    <w:rsid w:val="00DB775D"/>
    <w:rsid w:val="00DC0044"/>
    <w:rsid w:val="00DC1A61"/>
    <w:rsid w:val="00DC20FE"/>
    <w:rsid w:val="00DC2276"/>
    <w:rsid w:val="00DC4068"/>
    <w:rsid w:val="00DC4992"/>
    <w:rsid w:val="00DC4D88"/>
    <w:rsid w:val="00DC673A"/>
    <w:rsid w:val="00DC736D"/>
    <w:rsid w:val="00DC75D4"/>
    <w:rsid w:val="00DD50BC"/>
    <w:rsid w:val="00DD606F"/>
    <w:rsid w:val="00DD7A55"/>
    <w:rsid w:val="00DD7E5A"/>
    <w:rsid w:val="00DE1A17"/>
    <w:rsid w:val="00DE2CAD"/>
    <w:rsid w:val="00DE62D4"/>
    <w:rsid w:val="00DF0A4F"/>
    <w:rsid w:val="00DF17D6"/>
    <w:rsid w:val="00DF5265"/>
    <w:rsid w:val="00DF5A83"/>
    <w:rsid w:val="00DF70B7"/>
    <w:rsid w:val="00E009AE"/>
    <w:rsid w:val="00E01566"/>
    <w:rsid w:val="00E01998"/>
    <w:rsid w:val="00E02F49"/>
    <w:rsid w:val="00E03315"/>
    <w:rsid w:val="00E0512C"/>
    <w:rsid w:val="00E06F51"/>
    <w:rsid w:val="00E07DB3"/>
    <w:rsid w:val="00E07DB8"/>
    <w:rsid w:val="00E12A68"/>
    <w:rsid w:val="00E136AD"/>
    <w:rsid w:val="00E156E0"/>
    <w:rsid w:val="00E17CF2"/>
    <w:rsid w:val="00E20389"/>
    <w:rsid w:val="00E21A08"/>
    <w:rsid w:val="00E21E5C"/>
    <w:rsid w:val="00E23762"/>
    <w:rsid w:val="00E25453"/>
    <w:rsid w:val="00E255DB"/>
    <w:rsid w:val="00E263A6"/>
    <w:rsid w:val="00E268CA"/>
    <w:rsid w:val="00E26CDB"/>
    <w:rsid w:val="00E276F8"/>
    <w:rsid w:val="00E27FF0"/>
    <w:rsid w:val="00E30F8D"/>
    <w:rsid w:val="00E320EB"/>
    <w:rsid w:val="00E32876"/>
    <w:rsid w:val="00E375B4"/>
    <w:rsid w:val="00E377F7"/>
    <w:rsid w:val="00E40D8B"/>
    <w:rsid w:val="00E41939"/>
    <w:rsid w:val="00E56AA3"/>
    <w:rsid w:val="00E64F00"/>
    <w:rsid w:val="00E66E86"/>
    <w:rsid w:val="00E70DCF"/>
    <w:rsid w:val="00E712D4"/>
    <w:rsid w:val="00E725BE"/>
    <w:rsid w:val="00E72EC8"/>
    <w:rsid w:val="00E72F2E"/>
    <w:rsid w:val="00E733B6"/>
    <w:rsid w:val="00E74B03"/>
    <w:rsid w:val="00E75D12"/>
    <w:rsid w:val="00E76D21"/>
    <w:rsid w:val="00E81678"/>
    <w:rsid w:val="00E81C99"/>
    <w:rsid w:val="00E90585"/>
    <w:rsid w:val="00E90D4D"/>
    <w:rsid w:val="00E917DB"/>
    <w:rsid w:val="00E9444F"/>
    <w:rsid w:val="00E94A08"/>
    <w:rsid w:val="00E9765C"/>
    <w:rsid w:val="00EA67C8"/>
    <w:rsid w:val="00EB0565"/>
    <w:rsid w:val="00EB06C3"/>
    <w:rsid w:val="00EB1018"/>
    <w:rsid w:val="00EB1727"/>
    <w:rsid w:val="00EB1BE1"/>
    <w:rsid w:val="00EB1BFD"/>
    <w:rsid w:val="00EB2061"/>
    <w:rsid w:val="00EB25AE"/>
    <w:rsid w:val="00EB2A73"/>
    <w:rsid w:val="00EB33C5"/>
    <w:rsid w:val="00EB391D"/>
    <w:rsid w:val="00EB6B2F"/>
    <w:rsid w:val="00EC129B"/>
    <w:rsid w:val="00EC5BD4"/>
    <w:rsid w:val="00EC6D26"/>
    <w:rsid w:val="00EC7D47"/>
    <w:rsid w:val="00ED583E"/>
    <w:rsid w:val="00ED6A89"/>
    <w:rsid w:val="00ED6ECA"/>
    <w:rsid w:val="00EE07BB"/>
    <w:rsid w:val="00EE1F1B"/>
    <w:rsid w:val="00EE2871"/>
    <w:rsid w:val="00EE2EEF"/>
    <w:rsid w:val="00EE50A9"/>
    <w:rsid w:val="00EE56A0"/>
    <w:rsid w:val="00EE6C7D"/>
    <w:rsid w:val="00EE7094"/>
    <w:rsid w:val="00EF1902"/>
    <w:rsid w:val="00EF1FD9"/>
    <w:rsid w:val="00EF29F9"/>
    <w:rsid w:val="00EF3598"/>
    <w:rsid w:val="00EF7D8F"/>
    <w:rsid w:val="00F00530"/>
    <w:rsid w:val="00F01055"/>
    <w:rsid w:val="00F020AA"/>
    <w:rsid w:val="00F02DE5"/>
    <w:rsid w:val="00F04F3C"/>
    <w:rsid w:val="00F04F88"/>
    <w:rsid w:val="00F0577E"/>
    <w:rsid w:val="00F05B63"/>
    <w:rsid w:val="00F06ACE"/>
    <w:rsid w:val="00F073E7"/>
    <w:rsid w:val="00F074E9"/>
    <w:rsid w:val="00F07570"/>
    <w:rsid w:val="00F07C3A"/>
    <w:rsid w:val="00F1030D"/>
    <w:rsid w:val="00F10AB7"/>
    <w:rsid w:val="00F12928"/>
    <w:rsid w:val="00F13DE2"/>
    <w:rsid w:val="00F16FC9"/>
    <w:rsid w:val="00F22E48"/>
    <w:rsid w:val="00F24F0C"/>
    <w:rsid w:val="00F24FC5"/>
    <w:rsid w:val="00F34E24"/>
    <w:rsid w:val="00F35080"/>
    <w:rsid w:val="00F40692"/>
    <w:rsid w:val="00F40C1B"/>
    <w:rsid w:val="00F41C89"/>
    <w:rsid w:val="00F425CA"/>
    <w:rsid w:val="00F4361B"/>
    <w:rsid w:val="00F4441B"/>
    <w:rsid w:val="00F45F12"/>
    <w:rsid w:val="00F4603C"/>
    <w:rsid w:val="00F46220"/>
    <w:rsid w:val="00F474D1"/>
    <w:rsid w:val="00F50393"/>
    <w:rsid w:val="00F504EB"/>
    <w:rsid w:val="00F52B18"/>
    <w:rsid w:val="00F55B8D"/>
    <w:rsid w:val="00F57E5D"/>
    <w:rsid w:val="00F612F3"/>
    <w:rsid w:val="00F6183C"/>
    <w:rsid w:val="00F62C8D"/>
    <w:rsid w:val="00F645BD"/>
    <w:rsid w:val="00F64DAF"/>
    <w:rsid w:val="00F67970"/>
    <w:rsid w:val="00F702A9"/>
    <w:rsid w:val="00F70B33"/>
    <w:rsid w:val="00F71383"/>
    <w:rsid w:val="00F7145C"/>
    <w:rsid w:val="00F714F4"/>
    <w:rsid w:val="00F71505"/>
    <w:rsid w:val="00F74431"/>
    <w:rsid w:val="00F76039"/>
    <w:rsid w:val="00F769EF"/>
    <w:rsid w:val="00F76CF4"/>
    <w:rsid w:val="00F76EC6"/>
    <w:rsid w:val="00F84D1B"/>
    <w:rsid w:val="00F85280"/>
    <w:rsid w:val="00F852E4"/>
    <w:rsid w:val="00F85A3F"/>
    <w:rsid w:val="00F86269"/>
    <w:rsid w:val="00F90B07"/>
    <w:rsid w:val="00F93609"/>
    <w:rsid w:val="00F94364"/>
    <w:rsid w:val="00F9462E"/>
    <w:rsid w:val="00F953FF"/>
    <w:rsid w:val="00F95997"/>
    <w:rsid w:val="00F961E3"/>
    <w:rsid w:val="00F9656C"/>
    <w:rsid w:val="00F96AEA"/>
    <w:rsid w:val="00F97DAA"/>
    <w:rsid w:val="00FA0719"/>
    <w:rsid w:val="00FA1FFD"/>
    <w:rsid w:val="00FA4794"/>
    <w:rsid w:val="00FA4B7F"/>
    <w:rsid w:val="00FA770E"/>
    <w:rsid w:val="00FB2D96"/>
    <w:rsid w:val="00FB67B6"/>
    <w:rsid w:val="00FB692F"/>
    <w:rsid w:val="00FC2123"/>
    <w:rsid w:val="00FC21D2"/>
    <w:rsid w:val="00FD07B5"/>
    <w:rsid w:val="00FD234F"/>
    <w:rsid w:val="00FD63A6"/>
    <w:rsid w:val="00FD7180"/>
    <w:rsid w:val="00FD7368"/>
    <w:rsid w:val="00FD7541"/>
    <w:rsid w:val="00FE001F"/>
    <w:rsid w:val="00FE0337"/>
    <w:rsid w:val="00FE058E"/>
    <w:rsid w:val="00FE1372"/>
    <w:rsid w:val="00FE2681"/>
    <w:rsid w:val="00FE33D3"/>
    <w:rsid w:val="00FE342E"/>
    <w:rsid w:val="00FE384B"/>
    <w:rsid w:val="00FE4397"/>
    <w:rsid w:val="00FE4485"/>
    <w:rsid w:val="00FE6AA1"/>
    <w:rsid w:val="00FE6E74"/>
    <w:rsid w:val="00FE7E16"/>
    <w:rsid w:val="00FF009A"/>
    <w:rsid w:val="00FF4282"/>
    <w:rsid w:val="00FF6C18"/>
    <w:rsid w:val="00FF7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7C6E8A7E"/>
  <w15:docId w15:val="{1F484985-31E8-4458-8272-E43ECB72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E74B03"/>
    <w:pPr>
      <w:tabs>
        <w:tab w:val="left" w:pos="1134"/>
        <w:tab w:val="right" w:leader="dot" w:pos="8778"/>
      </w:tabs>
      <w:spacing w:line="360" w:lineRule="auto"/>
      <w:ind w:left="720"/>
    </w:pPr>
    <w:rPr>
      <w:sz w:val="26"/>
    </w:rPr>
  </w:style>
  <w:style w:type="paragraph" w:styleId="TOC3">
    <w:name w:val="toc 3"/>
    <w:basedOn w:val="Normal"/>
    <w:next w:val="Normal"/>
    <w:autoRedefine/>
    <w:uiPriority w:val="39"/>
    <w:unhideWhenUsed/>
    <w:rsid w:val="00E74B03"/>
    <w:pPr>
      <w:tabs>
        <w:tab w:val="left" w:pos="1985"/>
        <w:tab w:val="right" w:leader="dot" w:pos="8778"/>
      </w:tabs>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TOCHeading">
    <w:name w:val="TOC Heading"/>
    <w:basedOn w:val="Heading1"/>
    <w:next w:val="Normal"/>
    <w:uiPriority w:val="39"/>
    <w:unhideWhenUsed/>
    <w:qFormat/>
    <w:rsid w:val="007900D8"/>
    <w:pPr>
      <w:spacing w:line="276" w:lineRule="auto"/>
      <w:outlineLvl w:val="9"/>
    </w:pPr>
  </w:style>
  <w:style w:type="paragraph" w:styleId="ListParagraph">
    <w:name w:val="List Paragraph"/>
    <w:basedOn w:val="Normal"/>
    <w:uiPriority w:val="34"/>
    <w:qFormat/>
    <w:rsid w:val="00D6426B"/>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347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47CFE"/>
    <w:rPr>
      <w:rFonts w:ascii="Courier New" w:eastAsia="Times New Roman" w:hAnsi="Courier New" w:cs="Courier New"/>
      <w:sz w:val="20"/>
      <w:szCs w:val="20"/>
    </w:rPr>
  </w:style>
  <w:style w:type="paragraph" w:styleId="BodyText">
    <w:name w:val="Body Text"/>
    <w:basedOn w:val="Normal"/>
    <w:link w:val="BodyTextChar"/>
    <w:uiPriority w:val="1"/>
    <w:qFormat/>
    <w:rsid w:val="000279A5"/>
    <w:pPr>
      <w:widowControl w:val="0"/>
      <w:ind w:left="304"/>
    </w:pPr>
    <w:rPr>
      <w:rFonts w:cstheme="minorBidi"/>
      <w:sz w:val="26"/>
      <w:szCs w:val="26"/>
    </w:rPr>
  </w:style>
  <w:style w:type="character" w:customStyle="1" w:styleId="BodyTextChar">
    <w:name w:val="Body Text Char"/>
    <w:basedOn w:val="DefaultParagraphFont"/>
    <w:link w:val="BodyText"/>
    <w:uiPriority w:val="1"/>
    <w:rsid w:val="000279A5"/>
    <w:rPr>
      <w:rFonts w:eastAsia="Times New Roman"/>
      <w:sz w:val="26"/>
      <w:szCs w:val="26"/>
    </w:rPr>
  </w:style>
  <w:style w:type="paragraph" w:customStyle="1" w:styleId="aa">
    <w:name w:val="aa"/>
    <w:basedOn w:val="Normal"/>
    <w:link w:val="aaChar"/>
    <w:qFormat/>
    <w:rsid w:val="00D91155"/>
    <w:pPr>
      <w:spacing w:after="200"/>
      <w:jc w:val="center"/>
    </w:pPr>
    <w:rPr>
      <w:bCs/>
      <w:sz w:val="26"/>
      <w:szCs w:val="26"/>
    </w:rPr>
  </w:style>
  <w:style w:type="paragraph" w:customStyle="1" w:styleId="bb">
    <w:name w:val="bb"/>
    <w:basedOn w:val="Normal"/>
    <w:link w:val="bbChar"/>
    <w:qFormat/>
    <w:rsid w:val="00DC1A61"/>
    <w:pPr>
      <w:spacing w:line="360" w:lineRule="auto"/>
      <w:ind w:firstLine="720"/>
      <w:jc w:val="center"/>
    </w:pPr>
    <w:rPr>
      <w:sz w:val="26"/>
      <w:szCs w:val="26"/>
    </w:rPr>
  </w:style>
  <w:style w:type="character" w:customStyle="1" w:styleId="aaChar">
    <w:name w:val="aa Char"/>
    <w:basedOn w:val="DefaultParagraphFont"/>
    <w:link w:val="aa"/>
    <w:rsid w:val="00D91155"/>
    <w:rPr>
      <w:rFonts w:eastAsia="Times New Roman" w:cs="Times New Roman"/>
      <w:bCs/>
      <w:sz w:val="26"/>
      <w:szCs w:val="26"/>
    </w:rPr>
  </w:style>
  <w:style w:type="character" w:customStyle="1" w:styleId="bbChar">
    <w:name w:val="bb Char"/>
    <w:basedOn w:val="DefaultParagraphFont"/>
    <w:link w:val="bb"/>
    <w:rsid w:val="00DC1A61"/>
    <w:rPr>
      <w:rFonts w:eastAsia="Times New Roman" w:cs="Times New Roman"/>
      <w:sz w:val="26"/>
      <w:szCs w:val="26"/>
    </w:rPr>
  </w:style>
  <w:style w:type="paragraph" w:customStyle="1" w:styleId="Reference">
    <w:name w:val="Reference"/>
    <w:basedOn w:val="Normal"/>
    <w:link w:val="ReferenceChar"/>
    <w:qFormat/>
    <w:rsid w:val="00430DDA"/>
    <w:pPr>
      <w:numPr>
        <w:numId w:val="1"/>
      </w:numPr>
      <w:tabs>
        <w:tab w:val="left" w:pos="567"/>
      </w:tabs>
      <w:overflowPunct w:val="0"/>
      <w:autoSpaceDE w:val="0"/>
      <w:autoSpaceDN w:val="0"/>
      <w:adjustRightInd w:val="0"/>
      <w:spacing w:line="360" w:lineRule="auto"/>
      <w:ind w:left="0" w:firstLine="0"/>
      <w:jc w:val="both"/>
      <w:textAlignment w:val="baseline"/>
    </w:pPr>
    <w:rPr>
      <w:sz w:val="26"/>
      <w:szCs w:val="20"/>
    </w:rPr>
  </w:style>
  <w:style w:type="character" w:customStyle="1" w:styleId="ReferenceChar">
    <w:name w:val="Reference Char"/>
    <w:link w:val="Reference"/>
    <w:rsid w:val="00430DDA"/>
    <w:rPr>
      <w:rFonts w:eastAsia="Times New Roman" w:cs="Times New Roman"/>
      <w:sz w:val="26"/>
      <w:szCs w:val="20"/>
    </w:rPr>
  </w:style>
  <w:style w:type="paragraph" w:styleId="NoSpacing">
    <w:name w:val="No Spacing"/>
    <w:uiPriority w:val="1"/>
    <w:qFormat/>
    <w:rsid w:val="001C0BAD"/>
    <w:pPr>
      <w:spacing w:after="0" w:line="240" w:lineRule="auto"/>
    </w:pPr>
    <w:rPr>
      <w:rFonts w:eastAsia="Times New Roman" w:cs="Times New Roman"/>
      <w:szCs w:val="24"/>
    </w:rPr>
  </w:style>
  <w:style w:type="character" w:styleId="PlaceholderText">
    <w:name w:val="Placeholder Text"/>
    <w:basedOn w:val="DefaultParagraphFont"/>
    <w:uiPriority w:val="99"/>
    <w:semiHidden/>
    <w:rsid w:val="00AF5501"/>
    <w:rPr>
      <w:color w:val="808080"/>
    </w:rPr>
  </w:style>
  <w:style w:type="character" w:customStyle="1" w:styleId="fontstyle01">
    <w:name w:val="fontstyle01"/>
    <w:basedOn w:val="DefaultParagraphFont"/>
    <w:rsid w:val="004A48F4"/>
    <w:rPr>
      <w:rFonts w:ascii="Helvetica" w:hAnsi="Helvetica" w:cs="Helvetica"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99389">
      <w:bodyDiv w:val="1"/>
      <w:marLeft w:val="0"/>
      <w:marRight w:val="0"/>
      <w:marTop w:val="0"/>
      <w:marBottom w:val="0"/>
      <w:divBdr>
        <w:top w:val="none" w:sz="0" w:space="0" w:color="auto"/>
        <w:left w:val="none" w:sz="0" w:space="0" w:color="auto"/>
        <w:bottom w:val="none" w:sz="0" w:space="0" w:color="auto"/>
        <w:right w:val="none" w:sz="0" w:space="0" w:color="auto"/>
      </w:divBdr>
    </w:div>
    <w:div w:id="25327783">
      <w:bodyDiv w:val="1"/>
      <w:marLeft w:val="0"/>
      <w:marRight w:val="0"/>
      <w:marTop w:val="0"/>
      <w:marBottom w:val="0"/>
      <w:divBdr>
        <w:top w:val="none" w:sz="0" w:space="0" w:color="auto"/>
        <w:left w:val="none" w:sz="0" w:space="0" w:color="auto"/>
        <w:bottom w:val="none" w:sz="0" w:space="0" w:color="auto"/>
        <w:right w:val="none" w:sz="0" w:space="0" w:color="auto"/>
      </w:divBdr>
    </w:div>
    <w:div w:id="60300320">
      <w:bodyDiv w:val="1"/>
      <w:marLeft w:val="0"/>
      <w:marRight w:val="0"/>
      <w:marTop w:val="0"/>
      <w:marBottom w:val="0"/>
      <w:divBdr>
        <w:top w:val="none" w:sz="0" w:space="0" w:color="auto"/>
        <w:left w:val="none" w:sz="0" w:space="0" w:color="auto"/>
        <w:bottom w:val="none" w:sz="0" w:space="0" w:color="auto"/>
        <w:right w:val="none" w:sz="0" w:space="0" w:color="auto"/>
      </w:divBdr>
    </w:div>
    <w:div w:id="186407382">
      <w:bodyDiv w:val="1"/>
      <w:marLeft w:val="0"/>
      <w:marRight w:val="0"/>
      <w:marTop w:val="0"/>
      <w:marBottom w:val="0"/>
      <w:divBdr>
        <w:top w:val="none" w:sz="0" w:space="0" w:color="auto"/>
        <w:left w:val="none" w:sz="0" w:space="0" w:color="auto"/>
        <w:bottom w:val="none" w:sz="0" w:space="0" w:color="auto"/>
        <w:right w:val="none" w:sz="0" w:space="0" w:color="auto"/>
      </w:divBdr>
    </w:div>
    <w:div w:id="306979710">
      <w:bodyDiv w:val="1"/>
      <w:marLeft w:val="0"/>
      <w:marRight w:val="0"/>
      <w:marTop w:val="0"/>
      <w:marBottom w:val="0"/>
      <w:divBdr>
        <w:top w:val="none" w:sz="0" w:space="0" w:color="auto"/>
        <w:left w:val="none" w:sz="0" w:space="0" w:color="auto"/>
        <w:bottom w:val="none" w:sz="0" w:space="0" w:color="auto"/>
        <w:right w:val="none" w:sz="0" w:space="0" w:color="auto"/>
      </w:divBdr>
    </w:div>
    <w:div w:id="308901687">
      <w:bodyDiv w:val="1"/>
      <w:marLeft w:val="0"/>
      <w:marRight w:val="0"/>
      <w:marTop w:val="0"/>
      <w:marBottom w:val="0"/>
      <w:divBdr>
        <w:top w:val="none" w:sz="0" w:space="0" w:color="auto"/>
        <w:left w:val="none" w:sz="0" w:space="0" w:color="auto"/>
        <w:bottom w:val="none" w:sz="0" w:space="0" w:color="auto"/>
        <w:right w:val="none" w:sz="0" w:space="0" w:color="auto"/>
      </w:divBdr>
    </w:div>
    <w:div w:id="310789893">
      <w:bodyDiv w:val="1"/>
      <w:marLeft w:val="0"/>
      <w:marRight w:val="0"/>
      <w:marTop w:val="0"/>
      <w:marBottom w:val="0"/>
      <w:divBdr>
        <w:top w:val="none" w:sz="0" w:space="0" w:color="auto"/>
        <w:left w:val="none" w:sz="0" w:space="0" w:color="auto"/>
        <w:bottom w:val="none" w:sz="0" w:space="0" w:color="auto"/>
        <w:right w:val="none" w:sz="0" w:space="0" w:color="auto"/>
      </w:divBdr>
    </w:div>
    <w:div w:id="324091388">
      <w:bodyDiv w:val="1"/>
      <w:marLeft w:val="0"/>
      <w:marRight w:val="0"/>
      <w:marTop w:val="0"/>
      <w:marBottom w:val="0"/>
      <w:divBdr>
        <w:top w:val="none" w:sz="0" w:space="0" w:color="auto"/>
        <w:left w:val="none" w:sz="0" w:space="0" w:color="auto"/>
        <w:bottom w:val="none" w:sz="0" w:space="0" w:color="auto"/>
        <w:right w:val="none" w:sz="0" w:space="0" w:color="auto"/>
      </w:divBdr>
    </w:div>
    <w:div w:id="327246378">
      <w:bodyDiv w:val="1"/>
      <w:marLeft w:val="0"/>
      <w:marRight w:val="0"/>
      <w:marTop w:val="0"/>
      <w:marBottom w:val="0"/>
      <w:divBdr>
        <w:top w:val="none" w:sz="0" w:space="0" w:color="auto"/>
        <w:left w:val="none" w:sz="0" w:space="0" w:color="auto"/>
        <w:bottom w:val="none" w:sz="0" w:space="0" w:color="auto"/>
        <w:right w:val="none" w:sz="0" w:space="0" w:color="auto"/>
      </w:divBdr>
    </w:div>
    <w:div w:id="416098168">
      <w:bodyDiv w:val="1"/>
      <w:marLeft w:val="0"/>
      <w:marRight w:val="0"/>
      <w:marTop w:val="0"/>
      <w:marBottom w:val="0"/>
      <w:divBdr>
        <w:top w:val="none" w:sz="0" w:space="0" w:color="auto"/>
        <w:left w:val="none" w:sz="0" w:space="0" w:color="auto"/>
        <w:bottom w:val="none" w:sz="0" w:space="0" w:color="auto"/>
        <w:right w:val="none" w:sz="0" w:space="0" w:color="auto"/>
      </w:divBdr>
    </w:div>
    <w:div w:id="570193220">
      <w:bodyDiv w:val="1"/>
      <w:marLeft w:val="0"/>
      <w:marRight w:val="0"/>
      <w:marTop w:val="0"/>
      <w:marBottom w:val="0"/>
      <w:divBdr>
        <w:top w:val="none" w:sz="0" w:space="0" w:color="auto"/>
        <w:left w:val="none" w:sz="0" w:space="0" w:color="auto"/>
        <w:bottom w:val="none" w:sz="0" w:space="0" w:color="auto"/>
        <w:right w:val="none" w:sz="0" w:space="0" w:color="auto"/>
      </w:divBdr>
    </w:div>
    <w:div w:id="694379917">
      <w:bodyDiv w:val="1"/>
      <w:marLeft w:val="0"/>
      <w:marRight w:val="0"/>
      <w:marTop w:val="0"/>
      <w:marBottom w:val="0"/>
      <w:divBdr>
        <w:top w:val="none" w:sz="0" w:space="0" w:color="auto"/>
        <w:left w:val="none" w:sz="0" w:space="0" w:color="auto"/>
        <w:bottom w:val="none" w:sz="0" w:space="0" w:color="auto"/>
        <w:right w:val="none" w:sz="0" w:space="0" w:color="auto"/>
      </w:divBdr>
      <w:divsChild>
        <w:div w:id="51388276">
          <w:marLeft w:val="0"/>
          <w:marRight w:val="0"/>
          <w:marTop w:val="0"/>
          <w:marBottom w:val="0"/>
          <w:divBdr>
            <w:top w:val="none" w:sz="0" w:space="0" w:color="auto"/>
            <w:left w:val="none" w:sz="0" w:space="0" w:color="auto"/>
            <w:bottom w:val="none" w:sz="0" w:space="0" w:color="auto"/>
            <w:right w:val="none" w:sz="0" w:space="0" w:color="auto"/>
          </w:divBdr>
          <w:divsChild>
            <w:div w:id="143027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8324">
      <w:bodyDiv w:val="1"/>
      <w:marLeft w:val="0"/>
      <w:marRight w:val="0"/>
      <w:marTop w:val="0"/>
      <w:marBottom w:val="0"/>
      <w:divBdr>
        <w:top w:val="none" w:sz="0" w:space="0" w:color="auto"/>
        <w:left w:val="none" w:sz="0" w:space="0" w:color="auto"/>
        <w:bottom w:val="none" w:sz="0" w:space="0" w:color="auto"/>
        <w:right w:val="none" w:sz="0" w:space="0" w:color="auto"/>
      </w:divBdr>
      <w:divsChild>
        <w:div w:id="45954276">
          <w:marLeft w:val="0"/>
          <w:marRight w:val="0"/>
          <w:marTop w:val="0"/>
          <w:marBottom w:val="0"/>
          <w:divBdr>
            <w:top w:val="none" w:sz="0" w:space="0" w:color="auto"/>
            <w:left w:val="none" w:sz="0" w:space="0" w:color="auto"/>
            <w:bottom w:val="none" w:sz="0" w:space="0" w:color="auto"/>
            <w:right w:val="none" w:sz="0" w:space="0" w:color="auto"/>
          </w:divBdr>
          <w:divsChild>
            <w:div w:id="7492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77266">
      <w:bodyDiv w:val="1"/>
      <w:marLeft w:val="0"/>
      <w:marRight w:val="0"/>
      <w:marTop w:val="0"/>
      <w:marBottom w:val="0"/>
      <w:divBdr>
        <w:top w:val="none" w:sz="0" w:space="0" w:color="auto"/>
        <w:left w:val="none" w:sz="0" w:space="0" w:color="auto"/>
        <w:bottom w:val="none" w:sz="0" w:space="0" w:color="auto"/>
        <w:right w:val="none" w:sz="0" w:space="0" w:color="auto"/>
      </w:divBdr>
    </w:div>
    <w:div w:id="1106005769">
      <w:bodyDiv w:val="1"/>
      <w:marLeft w:val="0"/>
      <w:marRight w:val="0"/>
      <w:marTop w:val="0"/>
      <w:marBottom w:val="0"/>
      <w:divBdr>
        <w:top w:val="none" w:sz="0" w:space="0" w:color="auto"/>
        <w:left w:val="none" w:sz="0" w:space="0" w:color="auto"/>
        <w:bottom w:val="none" w:sz="0" w:space="0" w:color="auto"/>
        <w:right w:val="none" w:sz="0" w:space="0" w:color="auto"/>
      </w:divBdr>
    </w:div>
    <w:div w:id="1125539531">
      <w:bodyDiv w:val="1"/>
      <w:marLeft w:val="0"/>
      <w:marRight w:val="0"/>
      <w:marTop w:val="0"/>
      <w:marBottom w:val="0"/>
      <w:divBdr>
        <w:top w:val="none" w:sz="0" w:space="0" w:color="auto"/>
        <w:left w:val="none" w:sz="0" w:space="0" w:color="auto"/>
        <w:bottom w:val="none" w:sz="0" w:space="0" w:color="auto"/>
        <w:right w:val="none" w:sz="0" w:space="0" w:color="auto"/>
      </w:divBdr>
    </w:div>
    <w:div w:id="1130783923">
      <w:bodyDiv w:val="1"/>
      <w:marLeft w:val="0"/>
      <w:marRight w:val="0"/>
      <w:marTop w:val="0"/>
      <w:marBottom w:val="0"/>
      <w:divBdr>
        <w:top w:val="none" w:sz="0" w:space="0" w:color="auto"/>
        <w:left w:val="none" w:sz="0" w:space="0" w:color="auto"/>
        <w:bottom w:val="none" w:sz="0" w:space="0" w:color="auto"/>
        <w:right w:val="none" w:sz="0" w:space="0" w:color="auto"/>
      </w:divBdr>
    </w:div>
    <w:div w:id="1472019180">
      <w:bodyDiv w:val="1"/>
      <w:marLeft w:val="0"/>
      <w:marRight w:val="0"/>
      <w:marTop w:val="0"/>
      <w:marBottom w:val="0"/>
      <w:divBdr>
        <w:top w:val="none" w:sz="0" w:space="0" w:color="auto"/>
        <w:left w:val="none" w:sz="0" w:space="0" w:color="auto"/>
        <w:bottom w:val="none" w:sz="0" w:space="0" w:color="auto"/>
        <w:right w:val="none" w:sz="0" w:space="0" w:color="auto"/>
      </w:divBdr>
    </w:div>
    <w:div w:id="1489979918">
      <w:bodyDiv w:val="1"/>
      <w:marLeft w:val="0"/>
      <w:marRight w:val="0"/>
      <w:marTop w:val="0"/>
      <w:marBottom w:val="0"/>
      <w:divBdr>
        <w:top w:val="none" w:sz="0" w:space="0" w:color="auto"/>
        <w:left w:val="none" w:sz="0" w:space="0" w:color="auto"/>
        <w:bottom w:val="none" w:sz="0" w:space="0" w:color="auto"/>
        <w:right w:val="none" w:sz="0" w:space="0" w:color="auto"/>
      </w:divBdr>
      <w:divsChild>
        <w:div w:id="1805269225">
          <w:marLeft w:val="360"/>
          <w:marRight w:val="0"/>
          <w:marTop w:val="200"/>
          <w:marBottom w:val="0"/>
          <w:divBdr>
            <w:top w:val="none" w:sz="0" w:space="0" w:color="auto"/>
            <w:left w:val="none" w:sz="0" w:space="0" w:color="auto"/>
            <w:bottom w:val="none" w:sz="0" w:space="0" w:color="auto"/>
            <w:right w:val="none" w:sz="0" w:space="0" w:color="auto"/>
          </w:divBdr>
        </w:div>
      </w:divsChild>
    </w:div>
    <w:div w:id="1493136108">
      <w:bodyDiv w:val="1"/>
      <w:marLeft w:val="0"/>
      <w:marRight w:val="0"/>
      <w:marTop w:val="0"/>
      <w:marBottom w:val="0"/>
      <w:divBdr>
        <w:top w:val="none" w:sz="0" w:space="0" w:color="auto"/>
        <w:left w:val="none" w:sz="0" w:space="0" w:color="auto"/>
        <w:bottom w:val="none" w:sz="0" w:space="0" w:color="auto"/>
        <w:right w:val="none" w:sz="0" w:space="0" w:color="auto"/>
      </w:divBdr>
      <w:divsChild>
        <w:div w:id="233661336">
          <w:marLeft w:val="547"/>
          <w:marRight w:val="0"/>
          <w:marTop w:val="0"/>
          <w:marBottom w:val="0"/>
          <w:divBdr>
            <w:top w:val="none" w:sz="0" w:space="0" w:color="auto"/>
            <w:left w:val="none" w:sz="0" w:space="0" w:color="auto"/>
            <w:bottom w:val="none" w:sz="0" w:space="0" w:color="auto"/>
            <w:right w:val="none" w:sz="0" w:space="0" w:color="auto"/>
          </w:divBdr>
        </w:div>
        <w:div w:id="602111523">
          <w:marLeft w:val="547"/>
          <w:marRight w:val="0"/>
          <w:marTop w:val="0"/>
          <w:marBottom w:val="0"/>
          <w:divBdr>
            <w:top w:val="none" w:sz="0" w:space="0" w:color="auto"/>
            <w:left w:val="none" w:sz="0" w:space="0" w:color="auto"/>
            <w:bottom w:val="none" w:sz="0" w:space="0" w:color="auto"/>
            <w:right w:val="none" w:sz="0" w:space="0" w:color="auto"/>
          </w:divBdr>
        </w:div>
        <w:div w:id="630522968">
          <w:marLeft w:val="547"/>
          <w:marRight w:val="0"/>
          <w:marTop w:val="0"/>
          <w:marBottom w:val="0"/>
          <w:divBdr>
            <w:top w:val="none" w:sz="0" w:space="0" w:color="auto"/>
            <w:left w:val="none" w:sz="0" w:space="0" w:color="auto"/>
            <w:bottom w:val="none" w:sz="0" w:space="0" w:color="auto"/>
            <w:right w:val="none" w:sz="0" w:space="0" w:color="auto"/>
          </w:divBdr>
        </w:div>
        <w:div w:id="1492520980">
          <w:marLeft w:val="547"/>
          <w:marRight w:val="0"/>
          <w:marTop w:val="0"/>
          <w:marBottom w:val="0"/>
          <w:divBdr>
            <w:top w:val="none" w:sz="0" w:space="0" w:color="auto"/>
            <w:left w:val="none" w:sz="0" w:space="0" w:color="auto"/>
            <w:bottom w:val="none" w:sz="0" w:space="0" w:color="auto"/>
            <w:right w:val="none" w:sz="0" w:space="0" w:color="auto"/>
          </w:divBdr>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93973701">
      <w:bodyDiv w:val="1"/>
      <w:marLeft w:val="0"/>
      <w:marRight w:val="0"/>
      <w:marTop w:val="0"/>
      <w:marBottom w:val="0"/>
      <w:divBdr>
        <w:top w:val="none" w:sz="0" w:space="0" w:color="auto"/>
        <w:left w:val="none" w:sz="0" w:space="0" w:color="auto"/>
        <w:bottom w:val="none" w:sz="0" w:space="0" w:color="auto"/>
        <w:right w:val="none" w:sz="0" w:space="0" w:color="auto"/>
      </w:divBdr>
    </w:div>
    <w:div w:id="1859924214">
      <w:bodyDiv w:val="1"/>
      <w:marLeft w:val="0"/>
      <w:marRight w:val="0"/>
      <w:marTop w:val="0"/>
      <w:marBottom w:val="0"/>
      <w:divBdr>
        <w:top w:val="none" w:sz="0" w:space="0" w:color="auto"/>
        <w:left w:val="none" w:sz="0" w:space="0" w:color="auto"/>
        <w:bottom w:val="none" w:sz="0" w:space="0" w:color="auto"/>
        <w:right w:val="none" w:sz="0" w:space="0" w:color="auto"/>
      </w:divBdr>
    </w:div>
    <w:div w:id="1892374758">
      <w:bodyDiv w:val="1"/>
      <w:marLeft w:val="0"/>
      <w:marRight w:val="0"/>
      <w:marTop w:val="0"/>
      <w:marBottom w:val="0"/>
      <w:divBdr>
        <w:top w:val="none" w:sz="0" w:space="0" w:color="auto"/>
        <w:left w:val="none" w:sz="0" w:space="0" w:color="auto"/>
        <w:bottom w:val="none" w:sz="0" w:space="0" w:color="auto"/>
        <w:right w:val="none" w:sz="0" w:space="0" w:color="auto"/>
      </w:divBdr>
    </w:div>
    <w:div w:id="1920291783">
      <w:bodyDiv w:val="1"/>
      <w:marLeft w:val="0"/>
      <w:marRight w:val="0"/>
      <w:marTop w:val="0"/>
      <w:marBottom w:val="0"/>
      <w:divBdr>
        <w:top w:val="none" w:sz="0" w:space="0" w:color="auto"/>
        <w:left w:val="none" w:sz="0" w:space="0" w:color="auto"/>
        <w:bottom w:val="none" w:sz="0" w:space="0" w:color="auto"/>
        <w:right w:val="none" w:sz="0" w:space="0" w:color="auto"/>
      </w:divBdr>
    </w:div>
    <w:div w:id="2134666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aegis4048.github.io/demystifying_neural_network_in_skip_gram_language_modelin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Lam\bai%20tap%20lon%202\Template_TrinhbayluanDo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33D"/>
    <w:rsid w:val="00045A47"/>
    <w:rsid w:val="002834BF"/>
    <w:rsid w:val="00327431"/>
    <w:rsid w:val="00483ECF"/>
    <w:rsid w:val="005A033D"/>
    <w:rsid w:val="005C1922"/>
    <w:rsid w:val="005D06EF"/>
    <w:rsid w:val="00621628"/>
    <w:rsid w:val="006712CE"/>
    <w:rsid w:val="00687BB0"/>
    <w:rsid w:val="008A7D36"/>
    <w:rsid w:val="00AD5CF7"/>
    <w:rsid w:val="00C30B52"/>
    <w:rsid w:val="00C85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34BF"/>
    <w:rPr>
      <w:color w:val="808080"/>
    </w:rPr>
  </w:style>
  <w:style w:type="paragraph" w:customStyle="1" w:styleId="30DC5145F75847E583C3452C7B7068D1">
    <w:name w:val="30DC5145F75847E583C3452C7B7068D1"/>
    <w:rsid w:val="005A03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858385-0FC8-4700-B771-14B5B5C48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Template_TrinhbayluanDoAn.dotx</Template>
  <TotalTime>107198</TotalTime>
  <Pages>18</Pages>
  <Words>3446</Words>
  <Characters>19648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Lâm Nguyễn</cp:lastModifiedBy>
  <cp:revision>447</cp:revision>
  <dcterms:created xsi:type="dcterms:W3CDTF">2014-12-03T16:17:00Z</dcterms:created>
  <dcterms:modified xsi:type="dcterms:W3CDTF">2020-10-15T14:22:00Z</dcterms:modified>
</cp:coreProperties>
</file>